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71F" w:rsidRPr="00315C3E" w:rsidRDefault="0052586C" w:rsidP="0062771F">
      <w:pPr>
        <w:pStyle w:val="Title"/>
        <w:rPr>
          <w:rStyle w:val="BookTitle1"/>
        </w:rPr>
      </w:pPr>
      <w:bookmarkStart w:id="0" w:name="_GoBack"/>
      <w:bookmarkEnd w:id="0"/>
      <w:r w:rsidRPr="00315C3E">
        <w:rPr>
          <w:noProof/>
        </w:rPr>
        <mc:AlternateContent>
          <mc:Choice Requires="wps">
            <w:drawing>
              <wp:anchor distT="0" distB="0" distL="114300" distR="114300" simplePos="0" relativeHeight="251645952" behindDoc="0" locked="0" layoutInCell="1" allowOverlap="1" wp14:anchorId="2D323CCF" wp14:editId="7B53A172">
                <wp:simplePos x="0" y="0"/>
                <wp:positionH relativeFrom="column">
                  <wp:posOffset>-1210310</wp:posOffset>
                </wp:positionH>
                <wp:positionV relativeFrom="paragraph">
                  <wp:posOffset>1561465</wp:posOffset>
                </wp:positionV>
                <wp:extent cx="8145145" cy="2484755"/>
                <wp:effectExtent l="0" t="0" r="27305" b="29845"/>
                <wp:wrapNone/>
                <wp:docPr id="1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5145" cy="2484755"/>
                        </a:xfrm>
                        <a:prstGeom prst="rect">
                          <a:avLst/>
                        </a:prstGeom>
                        <a:gradFill rotWithShape="0">
                          <a:gsLst>
                            <a:gs pos="0">
                              <a:srgbClr val="FFFFFF"/>
                            </a:gs>
                            <a:gs pos="100000">
                              <a:srgbClr val="4F81BD"/>
                            </a:gs>
                          </a:gsLst>
                          <a:lin ang="5400000" scaled="1"/>
                        </a:gradFill>
                        <a:ln>
                          <a:noFill/>
                        </a:ln>
                        <a:effectLst>
                          <a:outerShdw dist="28398" dir="3806097" algn="ctr" rotWithShape="0">
                            <a:srgbClr val="205867">
                              <a:alpha val="50000"/>
                            </a:srgbClr>
                          </a:outerShdw>
                        </a:effectLst>
                        <a:extLst>
                          <a:ext uri="{91240B29-F687-4F45-9708-019B960494DF}">
                            <a14:hiddenLine xmlns:a14="http://schemas.microsoft.com/office/drawing/2010/main" w="12700">
                              <a:solidFill>
                                <a:srgbClr val="92CDDC"/>
                              </a:solidFill>
                              <a:miter lim="800000"/>
                              <a:headEnd/>
                              <a:tailEnd/>
                            </a14:hiddenLine>
                          </a:ext>
                        </a:extLst>
                      </wps:spPr>
                      <wps:txbx>
                        <w:txbxContent>
                          <w:p w:rsidR="000B50E9" w:rsidRDefault="000B50E9" w:rsidP="00765443">
                            <w:pPr>
                              <w:ind w:right="1008"/>
                              <w:jc w:val="right"/>
                              <w:rPr>
                                <w:b/>
                                <w:color w:val="17365D"/>
                                <w:sz w:val="86"/>
                                <w:szCs w:val="86"/>
                              </w:rPr>
                            </w:pPr>
                            <w:r>
                              <w:rPr>
                                <w:b/>
                                <w:color w:val="17365D"/>
                                <w:sz w:val="86"/>
                                <w:szCs w:val="86"/>
                              </w:rPr>
                              <w:t>Negotiation Skills</w:t>
                            </w:r>
                          </w:p>
                          <w:p w:rsidR="000B50E9" w:rsidRDefault="000B50E9" w:rsidP="00765443">
                            <w:pPr>
                              <w:ind w:right="1008"/>
                              <w:jc w:val="right"/>
                              <w:rPr>
                                <w:b/>
                                <w:color w:val="17365D"/>
                              </w:rPr>
                            </w:pPr>
                            <w:r>
                              <w:rPr>
                                <w:b/>
                                <w:color w:val="17365D"/>
                              </w:rPr>
                              <w:t>Instructor Guide</w:t>
                            </w:r>
                          </w:p>
                          <w:p w:rsidR="000B50E9" w:rsidRDefault="00E021CE" w:rsidP="00765443">
                            <w:pPr>
                              <w:ind w:right="1008"/>
                              <w:jc w:val="right"/>
                            </w:pPr>
                            <w:r>
                              <w:rPr>
                                <w:noProof/>
                              </w:rPr>
                              <w:drawing>
                                <wp:inline distT="0" distB="0" distL="0" distR="0">
                                  <wp:extent cx="131826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34176525881_logo (3).png"/>
                                          <pic:cNvPicPr/>
                                        </pic:nvPicPr>
                                        <pic:blipFill>
                                          <a:blip r:embed="rId8">
                                            <a:extLst>
                                              <a:ext uri="{28A0092B-C50C-407E-A947-70E740481C1C}">
                                                <a14:useLocalDpi xmlns:a14="http://schemas.microsoft.com/office/drawing/2010/main" val="0"/>
                                              </a:ext>
                                            </a:extLst>
                                          </a:blip>
                                          <a:stretch>
                                            <a:fillRect/>
                                          </a:stretch>
                                        </pic:blipFill>
                                        <pic:spPr>
                                          <a:xfrm>
                                            <a:off x="0" y="0"/>
                                            <a:ext cx="1329149" cy="115244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323CCF" id="_x0000_t202" coordsize="21600,21600" o:spt="202" path="m,l,21600r21600,l21600,xe">
                <v:stroke joinstyle="miter"/>
                <v:path gradientshapeok="t" o:connecttype="rect"/>
              </v:shapetype>
              <v:shape id="Text Box 98" o:spid="_x0000_s1026" type="#_x0000_t202" style="position:absolute;margin-left:-95.3pt;margin-top:122.95pt;width:641.35pt;height:19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" stroked="f" strokecolor="#92cddc" strokeweight="1pt">
                <v:fill color2="#4f81bd" focus="100%" type="gradient"/>
                <v:shadow on="t" color="#205867" opacity=".5" offset="1pt"/>
                <v:textbox>
                  <w:txbxContent>
                    <w:p w:rsidR="000B50E9" w:rsidRDefault="000B50E9" w:rsidP="00765443">
                      <w:pPr>
                        <w:ind w:right="1008"/>
                        <w:jc w:val="right"/>
                        <w:rPr>
                          <w:b/>
                          <w:color w:val="17365D"/>
                          <w:sz w:val="86"/>
                          <w:szCs w:val="86"/>
                        </w:rPr>
                      </w:pPr>
                      <w:r>
                        <w:rPr>
                          <w:b/>
                          <w:color w:val="17365D"/>
                          <w:sz w:val="86"/>
                          <w:szCs w:val="86"/>
                        </w:rPr>
                        <w:t>Negotiation Skills</w:t>
                      </w:r>
                    </w:p>
                    <w:p w:rsidR="000B50E9" w:rsidRDefault="000B50E9" w:rsidP="00765443">
                      <w:pPr>
                        <w:ind w:right="1008"/>
                        <w:jc w:val="right"/>
                        <w:rPr>
                          <w:b/>
                          <w:color w:val="17365D"/>
                        </w:rPr>
                      </w:pPr>
                      <w:r>
                        <w:rPr>
                          <w:b/>
                          <w:color w:val="17365D"/>
                        </w:rPr>
                        <w:t>Instructor Guide</w:t>
                      </w:r>
                    </w:p>
                    <w:p w:rsidR="000B50E9" w:rsidRDefault="00E021CE" w:rsidP="00765443">
                      <w:pPr>
                        <w:ind w:right="1008"/>
                        <w:jc w:val="right"/>
                      </w:pPr>
                      <w:r>
                        <w:rPr>
                          <w:noProof/>
                        </w:rPr>
                        <w:drawing>
                          <wp:inline distT="0" distB="0" distL="0" distR="0">
                            <wp:extent cx="131826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34176525881_logo (3).png"/>
                                    <pic:cNvPicPr/>
                                  </pic:nvPicPr>
                                  <pic:blipFill>
                                    <a:blip r:embed="rId8">
                                      <a:extLst>
                                        <a:ext uri="{28A0092B-C50C-407E-A947-70E740481C1C}">
                                          <a14:useLocalDpi xmlns:a14="http://schemas.microsoft.com/office/drawing/2010/main" val="0"/>
                                        </a:ext>
                                      </a:extLst>
                                    </a:blip>
                                    <a:stretch>
                                      <a:fillRect/>
                                    </a:stretch>
                                  </pic:blipFill>
                                  <pic:spPr>
                                    <a:xfrm>
                                      <a:off x="0" y="0"/>
                                      <a:ext cx="1329149" cy="1152441"/>
                                    </a:xfrm>
                                    <a:prstGeom prst="rect">
                                      <a:avLst/>
                                    </a:prstGeom>
                                  </pic:spPr>
                                </pic:pic>
                              </a:graphicData>
                            </a:graphic>
                          </wp:inline>
                        </w:drawing>
                      </w:r>
                    </w:p>
                  </w:txbxContent>
                </v:textbox>
              </v:shape>
            </w:pict>
          </mc:Fallback>
        </mc:AlternateContent>
      </w:r>
      <w:r w:rsidR="0014472A" w:rsidRPr="00315C3E">
        <w:rPr>
          <w:noProof/>
        </w:rPr>
        <mc:AlternateContent>
          <mc:Choice Requires="wps">
            <w:drawing>
              <wp:anchor distT="0" distB="0" distL="114300" distR="114300" simplePos="0" relativeHeight="251764736" behindDoc="0" locked="0" layoutInCell="1" allowOverlap="1" wp14:anchorId="1C426872" wp14:editId="3AAD92B0">
                <wp:simplePos x="0" y="0"/>
                <wp:positionH relativeFrom="column">
                  <wp:posOffset>263525</wp:posOffset>
                </wp:positionH>
                <wp:positionV relativeFrom="paragraph">
                  <wp:posOffset>2150745</wp:posOffset>
                </wp:positionV>
                <wp:extent cx="3944620" cy="2042795"/>
                <wp:effectExtent l="0" t="0" r="0" b="0"/>
                <wp:wrapNone/>
                <wp:docPr id="1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62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548DD4"/>
                              </a:solidFill>
                              <a:miter lim="800000"/>
                              <a:headEnd/>
                              <a:tailEnd/>
                            </a14:hiddenLine>
                          </a:ext>
                        </a:extLst>
                      </wps:spPr>
                      <wps:txbx>
                        <w:txbxContent>
                          <w:p w:rsidR="0014472A" w:rsidRDefault="0014472A" w:rsidP="0014472A">
                            <w:r>
                              <w:rPr>
                                <w:noProof/>
                                <w:lang w:bidi="ar-SA"/>
                              </w:rPr>
                              <w:drawing>
                                <wp:inline distT="0" distB="0" distL="0" distR="0" wp14:anchorId="024A625E" wp14:editId="7AAC535D">
                                  <wp:extent cx="1709530" cy="2634575"/>
                                  <wp:effectExtent l="0" t="0" r="5080" b="0"/>
                                  <wp:docPr id="107" name="Picture 107" descr="C:\Users\Darren\Desktop\New Photos\s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Desktop\New Photos\s000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593" cy="2634672"/>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1C426872" id="Text Box 100" o:spid="_x0000_s1027" type="#_x0000_t202" style="position:absolute;margin-left:20.75pt;margin-top:169.35pt;width:310.6pt;height:160.85pt;z-index:2517647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" filled="f" stroked="f" strokecolor="#548dd4">
                <v:textbox style="mso-fit-shape-to-text:t">
                  <w:txbxContent>
                    <w:p w:rsidR="0014472A" w:rsidRDefault="0014472A" w:rsidP="0014472A">
                      <w:r>
                        <w:rPr>
                          <w:noProof/>
                          <w:lang w:bidi="ar-SA"/>
                        </w:rPr>
                        <w:drawing>
                          <wp:inline distT="0" distB="0" distL="0" distR="0" wp14:anchorId="024A625E" wp14:editId="7AAC535D">
                            <wp:extent cx="1709530" cy="2634575"/>
                            <wp:effectExtent l="0" t="0" r="5080" b="0"/>
                            <wp:docPr id="107" name="Picture 107" descr="C:\Users\Darren\Desktop\New Photos\s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Desktop\New Photos\s000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593" cy="2634672"/>
                                    </a:xfrm>
                                    <a:prstGeom prst="rect">
                                      <a:avLst/>
                                    </a:prstGeom>
                                    <a:noFill/>
                                    <a:ln>
                                      <a:noFill/>
                                    </a:ln>
                                  </pic:spPr>
                                </pic:pic>
                              </a:graphicData>
                            </a:graphic>
                          </wp:inline>
                        </w:drawing>
                      </w:r>
                    </w:p>
                  </w:txbxContent>
                </v:textbox>
              </v:shape>
            </w:pict>
          </mc:Fallback>
        </mc:AlternateContent>
      </w:r>
      <w:r w:rsidR="0062771F" w:rsidRPr="00315C3E">
        <w:br w:type="page"/>
      </w:r>
      <w:r w:rsidR="0062771F" w:rsidRPr="00315C3E">
        <w:rPr>
          <w:rStyle w:val="BookTitle1"/>
        </w:rPr>
        <w:lastRenderedPageBreak/>
        <w:t>Table of Contents</w:t>
      </w:r>
    </w:p>
    <w:p w:rsidR="0062771F" w:rsidRPr="00315C3E" w:rsidRDefault="0062771F" w:rsidP="0062771F"/>
    <w:p w:rsidR="00AD1AD3" w:rsidRDefault="0062771F">
      <w:pPr>
        <w:pStyle w:val="TOC1"/>
        <w:tabs>
          <w:tab w:val="right" w:leader="dot" w:pos="9350"/>
        </w:tabs>
        <w:rPr>
          <w:rFonts w:asciiTheme="minorHAnsi" w:eastAsiaTheme="minorEastAsia" w:hAnsiTheme="minorHAnsi" w:cstheme="minorBidi"/>
          <w:b w:val="0"/>
          <w:bCs w:val="0"/>
          <w:noProof/>
          <w:szCs w:val="22"/>
          <w:lang w:bidi="ar-SA"/>
        </w:rPr>
      </w:pPr>
      <w:r w:rsidRPr="00315C3E">
        <w:fldChar w:fldCharType="begin"/>
      </w:r>
      <w:r w:rsidRPr="00315C3E">
        <w:instrText xml:space="preserve"> TOC \o "1-3" \h \z \u </w:instrText>
      </w:r>
      <w:r w:rsidRPr="00315C3E">
        <w:fldChar w:fldCharType="separate"/>
      </w:r>
      <w:hyperlink w:anchor="_Toc301440171" w:history="1">
        <w:r w:rsidR="00AD1AD3" w:rsidRPr="00E875FC">
          <w:rPr>
            <w:rStyle w:val="Hyperlink"/>
            <w:noProof/>
          </w:rPr>
          <w:t>Preface</w:t>
        </w:r>
        <w:r w:rsidR="00AD1AD3">
          <w:rPr>
            <w:noProof/>
            <w:webHidden/>
          </w:rPr>
          <w:tab/>
        </w:r>
        <w:r w:rsidR="00AD1AD3">
          <w:rPr>
            <w:noProof/>
            <w:webHidden/>
          </w:rPr>
          <w:fldChar w:fldCharType="begin"/>
        </w:r>
        <w:r w:rsidR="00AD1AD3">
          <w:rPr>
            <w:noProof/>
            <w:webHidden/>
          </w:rPr>
          <w:instrText xml:space="preserve"> PAGEREF _Toc301440171 \h </w:instrText>
        </w:r>
        <w:r w:rsidR="00AD1AD3">
          <w:rPr>
            <w:noProof/>
            <w:webHidden/>
          </w:rPr>
        </w:r>
        <w:r w:rsidR="00AD1AD3">
          <w:rPr>
            <w:noProof/>
            <w:webHidden/>
          </w:rPr>
          <w:fldChar w:fldCharType="separate"/>
        </w:r>
        <w:r w:rsidR="00AD1AD3">
          <w:rPr>
            <w:noProof/>
            <w:webHidden/>
          </w:rPr>
          <w:t>5</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72" w:history="1">
        <w:r w:rsidR="00AD1AD3" w:rsidRPr="00E875FC">
          <w:rPr>
            <w:rStyle w:val="Hyperlink"/>
            <w:noProof/>
            <w:lang w:eastAsia="zh-TW"/>
          </w:rPr>
          <w:t>What is Courseware?</w:t>
        </w:r>
        <w:r w:rsidR="00AD1AD3">
          <w:rPr>
            <w:noProof/>
            <w:webHidden/>
          </w:rPr>
          <w:tab/>
        </w:r>
        <w:r w:rsidR="00AD1AD3">
          <w:rPr>
            <w:noProof/>
            <w:webHidden/>
          </w:rPr>
          <w:fldChar w:fldCharType="begin"/>
        </w:r>
        <w:r w:rsidR="00AD1AD3">
          <w:rPr>
            <w:noProof/>
            <w:webHidden/>
          </w:rPr>
          <w:instrText xml:space="preserve"> PAGEREF _Toc301440172 \h </w:instrText>
        </w:r>
        <w:r w:rsidR="00AD1AD3">
          <w:rPr>
            <w:noProof/>
            <w:webHidden/>
          </w:rPr>
        </w:r>
        <w:r w:rsidR="00AD1AD3">
          <w:rPr>
            <w:noProof/>
            <w:webHidden/>
          </w:rPr>
          <w:fldChar w:fldCharType="separate"/>
        </w:r>
        <w:r w:rsidR="00AD1AD3">
          <w:rPr>
            <w:noProof/>
            <w:webHidden/>
          </w:rPr>
          <w:t>5</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73" w:history="1">
        <w:r w:rsidR="00AD1AD3" w:rsidRPr="00E875FC">
          <w:rPr>
            <w:rStyle w:val="Hyperlink"/>
            <w:noProof/>
            <w:lang w:eastAsia="zh-TW"/>
          </w:rPr>
          <w:t>How Do I Customize My Course?</w:t>
        </w:r>
        <w:r w:rsidR="00AD1AD3">
          <w:rPr>
            <w:noProof/>
            <w:webHidden/>
          </w:rPr>
          <w:tab/>
        </w:r>
        <w:r w:rsidR="00AD1AD3">
          <w:rPr>
            <w:noProof/>
            <w:webHidden/>
          </w:rPr>
          <w:fldChar w:fldCharType="begin"/>
        </w:r>
        <w:r w:rsidR="00AD1AD3">
          <w:rPr>
            <w:noProof/>
            <w:webHidden/>
          </w:rPr>
          <w:instrText xml:space="preserve"> PAGEREF _Toc301440173 \h </w:instrText>
        </w:r>
        <w:r w:rsidR="00AD1AD3">
          <w:rPr>
            <w:noProof/>
            <w:webHidden/>
          </w:rPr>
        </w:r>
        <w:r w:rsidR="00AD1AD3">
          <w:rPr>
            <w:noProof/>
            <w:webHidden/>
          </w:rPr>
          <w:fldChar w:fldCharType="separate"/>
        </w:r>
        <w:r w:rsidR="00AD1AD3">
          <w:rPr>
            <w:noProof/>
            <w:webHidden/>
          </w:rPr>
          <w:t>5</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74" w:history="1">
        <w:r w:rsidR="00AD1AD3" w:rsidRPr="00E875FC">
          <w:rPr>
            <w:rStyle w:val="Hyperlink"/>
            <w:noProof/>
            <w:lang w:eastAsia="zh-TW"/>
          </w:rPr>
          <w:t>Materials Required</w:t>
        </w:r>
        <w:r w:rsidR="00AD1AD3">
          <w:rPr>
            <w:noProof/>
            <w:webHidden/>
          </w:rPr>
          <w:tab/>
        </w:r>
        <w:r w:rsidR="00AD1AD3">
          <w:rPr>
            <w:noProof/>
            <w:webHidden/>
          </w:rPr>
          <w:fldChar w:fldCharType="begin"/>
        </w:r>
        <w:r w:rsidR="00AD1AD3">
          <w:rPr>
            <w:noProof/>
            <w:webHidden/>
          </w:rPr>
          <w:instrText xml:space="preserve"> PAGEREF _Toc301440174 \h </w:instrText>
        </w:r>
        <w:r w:rsidR="00AD1AD3">
          <w:rPr>
            <w:noProof/>
            <w:webHidden/>
          </w:rPr>
        </w:r>
        <w:r w:rsidR="00AD1AD3">
          <w:rPr>
            <w:noProof/>
            <w:webHidden/>
          </w:rPr>
          <w:fldChar w:fldCharType="separate"/>
        </w:r>
        <w:r w:rsidR="00AD1AD3">
          <w:rPr>
            <w:noProof/>
            <w:webHidden/>
          </w:rPr>
          <w:t>7</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75" w:history="1">
        <w:r w:rsidR="00AD1AD3" w:rsidRPr="00E875FC">
          <w:rPr>
            <w:rStyle w:val="Hyperlink"/>
            <w:noProof/>
            <w:lang w:eastAsia="zh-TW"/>
          </w:rPr>
          <w:t>Maximizing Your Training Power</w:t>
        </w:r>
        <w:r w:rsidR="00AD1AD3">
          <w:rPr>
            <w:noProof/>
            <w:webHidden/>
          </w:rPr>
          <w:tab/>
        </w:r>
        <w:r w:rsidR="00AD1AD3">
          <w:rPr>
            <w:noProof/>
            <w:webHidden/>
          </w:rPr>
          <w:fldChar w:fldCharType="begin"/>
        </w:r>
        <w:r w:rsidR="00AD1AD3">
          <w:rPr>
            <w:noProof/>
            <w:webHidden/>
          </w:rPr>
          <w:instrText xml:space="preserve"> PAGEREF _Toc301440175 \h </w:instrText>
        </w:r>
        <w:r w:rsidR="00AD1AD3">
          <w:rPr>
            <w:noProof/>
            <w:webHidden/>
          </w:rPr>
        </w:r>
        <w:r w:rsidR="00AD1AD3">
          <w:rPr>
            <w:noProof/>
            <w:webHidden/>
          </w:rPr>
          <w:fldChar w:fldCharType="separate"/>
        </w:r>
        <w:r w:rsidR="00AD1AD3">
          <w:rPr>
            <w:noProof/>
            <w:webHidden/>
          </w:rPr>
          <w:t>7</w:t>
        </w:r>
        <w:r w:rsidR="00AD1AD3">
          <w:rPr>
            <w:noProof/>
            <w:webHidden/>
          </w:rPr>
          <w:fldChar w:fldCharType="end"/>
        </w:r>
      </w:hyperlink>
    </w:p>
    <w:p w:rsidR="00AD1AD3" w:rsidRDefault="0086383E">
      <w:pPr>
        <w:pStyle w:val="TOC1"/>
        <w:tabs>
          <w:tab w:val="right" w:leader="dot" w:pos="9350"/>
        </w:tabs>
        <w:rPr>
          <w:rFonts w:asciiTheme="minorHAnsi" w:eastAsiaTheme="minorEastAsia" w:hAnsiTheme="minorHAnsi" w:cstheme="minorBidi"/>
          <w:b w:val="0"/>
          <w:bCs w:val="0"/>
          <w:noProof/>
          <w:szCs w:val="22"/>
          <w:lang w:bidi="ar-SA"/>
        </w:rPr>
      </w:pPr>
      <w:hyperlink w:anchor="_Toc301440176" w:history="1">
        <w:r w:rsidR="00AD1AD3" w:rsidRPr="00E875FC">
          <w:rPr>
            <w:rStyle w:val="Hyperlink"/>
            <w:noProof/>
            <w:lang w:eastAsia="zh-TW"/>
          </w:rPr>
          <w:t>Module One: Getting Started</w:t>
        </w:r>
        <w:r w:rsidR="00AD1AD3">
          <w:rPr>
            <w:noProof/>
            <w:webHidden/>
          </w:rPr>
          <w:tab/>
        </w:r>
        <w:r w:rsidR="00AD1AD3">
          <w:rPr>
            <w:noProof/>
            <w:webHidden/>
          </w:rPr>
          <w:fldChar w:fldCharType="begin"/>
        </w:r>
        <w:r w:rsidR="00AD1AD3">
          <w:rPr>
            <w:noProof/>
            <w:webHidden/>
          </w:rPr>
          <w:instrText xml:space="preserve"> PAGEREF _Toc301440176 \h </w:instrText>
        </w:r>
        <w:r w:rsidR="00AD1AD3">
          <w:rPr>
            <w:noProof/>
            <w:webHidden/>
          </w:rPr>
        </w:r>
        <w:r w:rsidR="00AD1AD3">
          <w:rPr>
            <w:noProof/>
            <w:webHidden/>
          </w:rPr>
          <w:fldChar w:fldCharType="separate"/>
        </w:r>
        <w:r w:rsidR="00AD1AD3">
          <w:rPr>
            <w:noProof/>
            <w:webHidden/>
          </w:rPr>
          <w:t>9</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77" w:history="1">
        <w:r w:rsidR="00AD1AD3" w:rsidRPr="00E875FC">
          <w:rPr>
            <w:rStyle w:val="Hyperlink"/>
            <w:noProof/>
          </w:rPr>
          <w:t>Housekeeping Items</w:t>
        </w:r>
        <w:r w:rsidR="00AD1AD3">
          <w:rPr>
            <w:noProof/>
            <w:webHidden/>
          </w:rPr>
          <w:tab/>
        </w:r>
        <w:r w:rsidR="00AD1AD3">
          <w:rPr>
            <w:noProof/>
            <w:webHidden/>
          </w:rPr>
          <w:fldChar w:fldCharType="begin"/>
        </w:r>
        <w:r w:rsidR="00AD1AD3">
          <w:rPr>
            <w:noProof/>
            <w:webHidden/>
          </w:rPr>
          <w:instrText xml:space="preserve"> PAGEREF _Toc301440177 \h </w:instrText>
        </w:r>
        <w:r w:rsidR="00AD1AD3">
          <w:rPr>
            <w:noProof/>
            <w:webHidden/>
          </w:rPr>
        </w:r>
        <w:r w:rsidR="00AD1AD3">
          <w:rPr>
            <w:noProof/>
            <w:webHidden/>
          </w:rPr>
          <w:fldChar w:fldCharType="separate"/>
        </w:r>
        <w:r w:rsidR="00AD1AD3">
          <w:rPr>
            <w:noProof/>
            <w:webHidden/>
          </w:rPr>
          <w:t>9</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78" w:history="1">
        <w:r w:rsidR="00AD1AD3" w:rsidRPr="00E875FC">
          <w:rPr>
            <w:rStyle w:val="Hyperlink"/>
            <w:noProof/>
          </w:rPr>
          <w:t>The Parking Lot</w:t>
        </w:r>
        <w:r w:rsidR="00AD1AD3">
          <w:rPr>
            <w:noProof/>
            <w:webHidden/>
          </w:rPr>
          <w:tab/>
        </w:r>
        <w:r w:rsidR="00AD1AD3">
          <w:rPr>
            <w:noProof/>
            <w:webHidden/>
          </w:rPr>
          <w:fldChar w:fldCharType="begin"/>
        </w:r>
        <w:r w:rsidR="00AD1AD3">
          <w:rPr>
            <w:noProof/>
            <w:webHidden/>
          </w:rPr>
          <w:instrText xml:space="preserve"> PAGEREF _Toc301440178 \h </w:instrText>
        </w:r>
        <w:r w:rsidR="00AD1AD3">
          <w:rPr>
            <w:noProof/>
            <w:webHidden/>
          </w:rPr>
        </w:r>
        <w:r w:rsidR="00AD1AD3">
          <w:rPr>
            <w:noProof/>
            <w:webHidden/>
          </w:rPr>
          <w:fldChar w:fldCharType="separate"/>
        </w:r>
        <w:r w:rsidR="00AD1AD3">
          <w:rPr>
            <w:noProof/>
            <w:webHidden/>
          </w:rPr>
          <w:t>10</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79" w:history="1">
        <w:r w:rsidR="00AD1AD3" w:rsidRPr="00E875FC">
          <w:rPr>
            <w:rStyle w:val="Hyperlink"/>
            <w:noProof/>
          </w:rPr>
          <w:t>Workshop Objectives</w:t>
        </w:r>
        <w:r w:rsidR="00AD1AD3">
          <w:rPr>
            <w:noProof/>
            <w:webHidden/>
          </w:rPr>
          <w:tab/>
        </w:r>
        <w:r w:rsidR="00AD1AD3">
          <w:rPr>
            <w:noProof/>
            <w:webHidden/>
          </w:rPr>
          <w:fldChar w:fldCharType="begin"/>
        </w:r>
        <w:r w:rsidR="00AD1AD3">
          <w:rPr>
            <w:noProof/>
            <w:webHidden/>
          </w:rPr>
          <w:instrText xml:space="preserve"> PAGEREF _Toc301440179 \h </w:instrText>
        </w:r>
        <w:r w:rsidR="00AD1AD3">
          <w:rPr>
            <w:noProof/>
            <w:webHidden/>
          </w:rPr>
        </w:r>
        <w:r w:rsidR="00AD1AD3">
          <w:rPr>
            <w:noProof/>
            <w:webHidden/>
          </w:rPr>
          <w:fldChar w:fldCharType="separate"/>
        </w:r>
        <w:r w:rsidR="00AD1AD3">
          <w:rPr>
            <w:noProof/>
            <w:webHidden/>
          </w:rPr>
          <w:t>10</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80" w:history="1">
        <w:r w:rsidR="00AD1AD3" w:rsidRPr="00E875FC">
          <w:rPr>
            <w:rStyle w:val="Hyperlink"/>
            <w:noProof/>
          </w:rPr>
          <w:t>Pre-Assignment Review</w:t>
        </w:r>
        <w:r w:rsidR="00AD1AD3">
          <w:rPr>
            <w:noProof/>
            <w:webHidden/>
          </w:rPr>
          <w:tab/>
        </w:r>
        <w:r w:rsidR="00AD1AD3">
          <w:rPr>
            <w:noProof/>
            <w:webHidden/>
          </w:rPr>
          <w:fldChar w:fldCharType="begin"/>
        </w:r>
        <w:r w:rsidR="00AD1AD3">
          <w:rPr>
            <w:noProof/>
            <w:webHidden/>
          </w:rPr>
          <w:instrText xml:space="preserve"> PAGEREF _Toc301440180 \h </w:instrText>
        </w:r>
        <w:r w:rsidR="00AD1AD3">
          <w:rPr>
            <w:noProof/>
            <w:webHidden/>
          </w:rPr>
        </w:r>
        <w:r w:rsidR="00AD1AD3">
          <w:rPr>
            <w:noProof/>
            <w:webHidden/>
          </w:rPr>
          <w:fldChar w:fldCharType="separate"/>
        </w:r>
        <w:r w:rsidR="00AD1AD3">
          <w:rPr>
            <w:noProof/>
            <w:webHidden/>
          </w:rPr>
          <w:t>11</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81" w:history="1">
        <w:r w:rsidR="00AD1AD3" w:rsidRPr="00E875FC">
          <w:rPr>
            <w:rStyle w:val="Hyperlink"/>
            <w:noProof/>
          </w:rPr>
          <w:t>Action Plans and Evaluations</w:t>
        </w:r>
        <w:r w:rsidR="00AD1AD3">
          <w:rPr>
            <w:noProof/>
            <w:webHidden/>
          </w:rPr>
          <w:tab/>
        </w:r>
        <w:r w:rsidR="00AD1AD3">
          <w:rPr>
            <w:noProof/>
            <w:webHidden/>
          </w:rPr>
          <w:fldChar w:fldCharType="begin"/>
        </w:r>
        <w:r w:rsidR="00AD1AD3">
          <w:rPr>
            <w:noProof/>
            <w:webHidden/>
          </w:rPr>
          <w:instrText xml:space="preserve"> PAGEREF _Toc301440181 \h </w:instrText>
        </w:r>
        <w:r w:rsidR="00AD1AD3">
          <w:rPr>
            <w:noProof/>
            <w:webHidden/>
          </w:rPr>
        </w:r>
        <w:r w:rsidR="00AD1AD3">
          <w:rPr>
            <w:noProof/>
            <w:webHidden/>
          </w:rPr>
          <w:fldChar w:fldCharType="separate"/>
        </w:r>
        <w:r w:rsidR="00AD1AD3">
          <w:rPr>
            <w:noProof/>
            <w:webHidden/>
          </w:rPr>
          <w:t>11</w:t>
        </w:r>
        <w:r w:rsidR="00AD1AD3">
          <w:rPr>
            <w:noProof/>
            <w:webHidden/>
          </w:rPr>
          <w:fldChar w:fldCharType="end"/>
        </w:r>
      </w:hyperlink>
    </w:p>
    <w:p w:rsidR="00AD1AD3" w:rsidRDefault="0086383E">
      <w:pPr>
        <w:pStyle w:val="TOC1"/>
        <w:tabs>
          <w:tab w:val="right" w:leader="dot" w:pos="9350"/>
        </w:tabs>
        <w:rPr>
          <w:rFonts w:asciiTheme="minorHAnsi" w:eastAsiaTheme="minorEastAsia" w:hAnsiTheme="minorHAnsi" w:cstheme="minorBidi"/>
          <w:b w:val="0"/>
          <w:bCs w:val="0"/>
          <w:noProof/>
          <w:szCs w:val="22"/>
          <w:lang w:bidi="ar-SA"/>
        </w:rPr>
      </w:pPr>
      <w:hyperlink w:anchor="_Toc301440182" w:history="1">
        <w:r w:rsidR="00AD1AD3" w:rsidRPr="00E875FC">
          <w:rPr>
            <w:rStyle w:val="Hyperlink"/>
            <w:noProof/>
            <w:lang w:eastAsia="zh-TW"/>
          </w:rPr>
          <w:t xml:space="preserve">Module Two: </w:t>
        </w:r>
        <w:r w:rsidR="00AD1AD3" w:rsidRPr="00E875FC">
          <w:rPr>
            <w:rStyle w:val="Hyperlink"/>
            <w:noProof/>
          </w:rPr>
          <w:t>Understanding Negotiation</w:t>
        </w:r>
        <w:r w:rsidR="00AD1AD3">
          <w:rPr>
            <w:noProof/>
            <w:webHidden/>
          </w:rPr>
          <w:tab/>
        </w:r>
        <w:r w:rsidR="00AD1AD3">
          <w:rPr>
            <w:noProof/>
            <w:webHidden/>
          </w:rPr>
          <w:fldChar w:fldCharType="begin"/>
        </w:r>
        <w:r w:rsidR="00AD1AD3">
          <w:rPr>
            <w:noProof/>
            <w:webHidden/>
          </w:rPr>
          <w:instrText xml:space="preserve"> PAGEREF _Toc301440182 \h </w:instrText>
        </w:r>
        <w:r w:rsidR="00AD1AD3">
          <w:rPr>
            <w:noProof/>
            <w:webHidden/>
          </w:rPr>
        </w:r>
        <w:r w:rsidR="00AD1AD3">
          <w:rPr>
            <w:noProof/>
            <w:webHidden/>
          </w:rPr>
          <w:fldChar w:fldCharType="separate"/>
        </w:r>
        <w:r w:rsidR="00AD1AD3">
          <w:rPr>
            <w:noProof/>
            <w:webHidden/>
          </w:rPr>
          <w:t>12</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83" w:history="1">
        <w:r w:rsidR="00AD1AD3" w:rsidRPr="00E875FC">
          <w:rPr>
            <w:rStyle w:val="Hyperlink"/>
            <w:noProof/>
          </w:rPr>
          <w:t>Types of Negotiations</w:t>
        </w:r>
        <w:r w:rsidR="00AD1AD3">
          <w:rPr>
            <w:noProof/>
            <w:webHidden/>
          </w:rPr>
          <w:tab/>
        </w:r>
        <w:r w:rsidR="00AD1AD3">
          <w:rPr>
            <w:noProof/>
            <w:webHidden/>
          </w:rPr>
          <w:fldChar w:fldCharType="begin"/>
        </w:r>
        <w:r w:rsidR="00AD1AD3">
          <w:rPr>
            <w:noProof/>
            <w:webHidden/>
          </w:rPr>
          <w:instrText xml:space="preserve"> PAGEREF _Toc301440183 \h </w:instrText>
        </w:r>
        <w:r w:rsidR="00AD1AD3">
          <w:rPr>
            <w:noProof/>
            <w:webHidden/>
          </w:rPr>
        </w:r>
        <w:r w:rsidR="00AD1AD3">
          <w:rPr>
            <w:noProof/>
            <w:webHidden/>
          </w:rPr>
          <w:fldChar w:fldCharType="separate"/>
        </w:r>
        <w:r w:rsidR="00AD1AD3">
          <w:rPr>
            <w:noProof/>
            <w:webHidden/>
          </w:rPr>
          <w:t>12</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84" w:history="1">
        <w:r w:rsidR="00AD1AD3" w:rsidRPr="00E875FC">
          <w:rPr>
            <w:rStyle w:val="Hyperlink"/>
            <w:noProof/>
          </w:rPr>
          <w:t>The Three Phases</w:t>
        </w:r>
        <w:r w:rsidR="00AD1AD3">
          <w:rPr>
            <w:noProof/>
            <w:webHidden/>
          </w:rPr>
          <w:tab/>
        </w:r>
        <w:r w:rsidR="00AD1AD3">
          <w:rPr>
            <w:noProof/>
            <w:webHidden/>
          </w:rPr>
          <w:fldChar w:fldCharType="begin"/>
        </w:r>
        <w:r w:rsidR="00AD1AD3">
          <w:rPr>
            <w:noProof/>
            <w:webHidden/>
          </w:rPr>
          <w:instrText xml:space="preserve"> PAGEREF _Toc301440184 \h </w:instrText>
        </w:r>
        <w:r w:rsidR="00AD1AD3">
          <w:rPr>
            <w:noProof/>
            <w:webHidden/>
          </w:rPr>
        </w:r>
        <w:r w:rsidR="00AD1AD3">
          <w:rPr>
            <w:noProof/>
            <w:webHidden/>
          </w:rPr>
          <w:fldChar w:fldCharType="separate"/>
        </w:r>
        <w:r w:rsidR="00AD1AD3">
          <w:rPr>
            <w:noProof/>
            <w:webHidden/>
          </w:rPr>
          <w:t>14</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85" w:history="1">
        <w:r w:rsidR="00AD1AD3" w:rsidRPr="00E875FC">
          <w:rPr>
            <w:rStyle w:val="Hyperlink"/>
            <w:noProof/>
          </w:rPr>
          <w:t>Skills for Successful Negotiating</w:t>
        </w:r>
        <w:r w:rsidR="00AD1AD3">
          <w:rPr>
            <w:noProof/>
            <w:webHidden/>
          </w:rPr>
          <w:tab/>
        </w:r>
        <w:r w:rsidR="00AD1AD3">
          <w:rPr>
            <w:noProof/>
            <w:webHidden/>
          </w:rPr>
          <w:fldChar w:fldCharType="begin"/>
        </w:r>
        <w:r w:rsidR="00AD1AD3">
          <w:rPr>
            <w:noProof/>
            <w:webHidden/>
          </w:rPr>
          <w:instrText xml:space="preserve"> PAGEREF _Toc301440185 \h </w:instrText>
        </w:r>
        <w:r w:rsidR="00AD1AD3">
          <w:rPr>
            <w:noProof/>
            <w:webHidden/>
          </w:rPr>
        </w:r>
        <w:r w:rsidR="00AD1AD3">
          <w:rPr>
            <w:noProof/>
            <w:webHidden/>
          </w:rPr>
          <w:fldChar w:fldCharType="separate"/>
        </w:r>
        <w:r w:rsidR="00AD1AD3">
          <w:rPr>
            <w:noProof/>
            <w:webHidden/>
          </w:rPr>
          <w:t>15</w:t>
        </w:r>
        <w:r w:rsidR="00AD1AD3">
          <w:rPr>
            <w:noProof/>
            <w:webHidden/>
          </w:rPr>
          <w:fldChar w:fldCharType="end"/>
        </w:r>
      </w:hyperlink>
    </w:p>
    <w:p w:rsidR="00AD1AD3" w:rsidRDefault="0086383E">
      <w:pPr>
        <w:pStyle w:val="TOC1"/>
        <w:tabs>
          <w:tab w:val="right" w:leader="dot" w:pos="9350"/>
        </w:tabs>
        <w:rPr>
          <w:rFonts w:asciiTheme="minorHAnsi" w:eastAsiaTheme="minorEastAsia" w:hAnsiTheme="minorHAnsi" w:cstheme="minorBidi"/>
          <w:b w:val="0"/>
          <w:bCs w:val="0"/>
          <w:noProof/>
          <w:szCs w:val="22"/>
          <w:lang w:bidi="ar-SA"/>
        </w:rPr>
      </w:pPr>
      <w:hyperlink w:anchor="_Toc301440186" w:history="1">
        <w:r w:rsidR="00AD1AD3" w:rsidRPr="00E875FC">
          <w:rPr>
            <w:rStyle w:val="Hyperlink"/>
            <w:noProof/>
            <w:lang w:eastAsia="zh-TW"/>
          </w:rPr>
          <w:t xml:space="preserve">Module Three: </w:t>
        </w:r>
        <w:r w:rsidR="00AD1AD3" w:rsidRPr="00E875FC">
          <w:rPr>
            <w:rStyle w:val="Hyperlink"/>
            <w:noProof/>
          </w:rPr>
          <w:t>Getting Prepared</w:t>
        </w:r>
        <w:r w:rsidR="00AD1AD3">
          <w:rPr>
            <w:noProof/>
            <w:webHidden/>
          </w:rPr>
          <w:tab/>
        </w:r>
        <w:r w:rsidR="00AD1AD3">
          <w:rPr>
            <w:noProof/>
            <w:webHidden/>
          </w:rPr>
          <w:fldChar w:fldCharType="begin"/>
        </w:r>
        <w:r w:rsidR="00AD1AD3">
          <w:rPr>
            <w:noProof/>
            <w:webHidden/>
          </w:rPr>
          <w:instrText xml:space="preserve"> PAGEREF _Toc301440186 \h </w:instrText>
        </w:r>
        <w:r w:rsidR="00AD1AD3">
          <w:rPr>
            <w:noProof/>
            <w:webHidden/>
          </w:rPr>
        </w:r>
        <w:r w:rsidR="00AD1AD3">
          <w:rPr>
            <w:noProof/>
            <w:webHidden/>
          </w:rPr>
          <w:fldChar w:fldCharType="separate"/>
        </w:r>
        <w:r w:rsidR="00AD1AD3">
          <w:rPr>
            <w:noProof/>
            <w:webHidden/>
          </w:rPr>
          <w:t>17</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87" w:history="1">
        <w:r w:rsidR="00AD1AD3" w:rsidRPr="00E875FC">
          <w:rPr>
            <w:rStyle w:val="Hyperlink"/>
            <w:noProof/>
          </w:rPr>
          <w:t>Establishing Your WATNA and BATNA</w:t>
        </w:r>
        <w:r w:rsidR="00AD1AD3">
          <w:rPr>
            <w:noProof/>
            <w:webHidden/>
          </w:rPr>
          <w:tab/>
        </w:r>
        <w:r w:rsidR="00AD1AD3">
          <w:rPr>
            <w:noProof/>
            <w:webHidden/>
          </w:rPr>
          <w:fldChar w:fldCharType="begin"/>
        </w:r>
        <w:r w:rsidR="00AD1AD3">
          <w:rPr>
            <w:noProof/>
            <w:webHidden/>
          </w:rPr>
          <w:instrText xml:space="preserve"> PAGEREF _Toc301440187 \h </w:instrText>
        </w:r>
        <w:r w:rsidR="00AD1AD3">
          <w:rPr>
            <w:noProof/>
            <w:webHidden/>
          </w:rPr>
        </w:r>
        <w:r w:rsidR="00AD1AD3">
          <w:rPr>
            <w:noProof/>
            <w:webHidden/>
          </w:rPr>
          <w:fldChar w:fldCharType="separate"/>
        </w:r>
        <w:r w:rsidR="00AD1AD3">
          <w:rPr>
            <w:noProof/>
            <w:webHidden/>
          </w:rPr>
          <w:t>17</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88" w:history="1">
        <w:r w:rsidR="00AD1AD3" w:rsidRPr="00E875FC">
          <w:rPr>
            <w:rStyle w:val="Hyperlink"/>
            <w:noProof/>
          </w:rPr>
          <w:t>Identifying Your WAP</w:t>
        </w:r>
        <w:r w:rsidR="00AD1AD3">
          <w:rPr>
            <w:noProof/>
            <w:webHidden/>
          </w:rPr>
          <w:tab/>
        </w:r>
        <w:r w:rsidR="00AD1AD3">
          <w:rPr>
            <w:noProof/>
            <w:webHidden/>
          </w:rPr>
          <w:fldChar w:fldCharType="begin"/>
        </w:r>
        <w:r w:rsidR="00AD1AD3">
          <w:rPr>
            <w:noProof/>
            <w:webHidden/>
          </w:rPr>
          <w:instrText xml:space="preserve"> PAGEREF _Toc301440188 \h </w:instrText>
        </w:r>
        <w:r w:rsidR="00AD1AD3">
          <w:rPr>
            <w:noProof/>
            <w:webHidden/>
          </w:rPr>
        </w:r>
        <w:r w:rsidR="00AD1AD3">
          <w:rPr>
            <w:noProof/>
            <w:webHidden/>
          </w:rPr>
          <w:fldChar w:fldCharType="separate"/>
        </w:r>
        <w:r w:rsidR="00AD1AD3">
          <w:rPr>
            <w:noProof/>
            <w:webHidden/>
          </w:rPr>
          <w:t>19</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89" w:history="1">
        <w:r w:rsidR="00AD1AD3" w:rsidRPr="00E875FC">
          <w:rPr>
            <w:rStyle w:val="Hyperlink"/>
            <w:noProof/>
          </w:rPr>
          <w:t>Identifying Your ZOPA</w:t>
        </w:r>
        <w:r w:rsidR="00AD1AD3">
          <w:rPr>
            <w:noProof/>
            <w:webHidden/>
          </w:rPr>
          <w:tab/>
        </w:r>
        <w:r w:rsidR="00AD1AD3">
          <w:rPr>
            <w:noProof/>
            <w:webHidden/>
          </w:rPr>
          <w:fldChar w:fldCharType="begin"/>
        </w:r>
        <w:r w:rsidR="00AD1AD3">
          <w:rPr>
            <w:noProof/>
            <w:webHidden/>
          </w:rPr>
          <w:instrText xml:space="preserve"> PAGEREF _Toc301440189 \h </w:instrText>
        </w:r>
        <w:r w:rsidR="00AD1AD3">
          <w:rPr>
            <w:noProof/>
            <w:webHidden/>
          </w:rPr>
        </w:r>
        <w:r w:rsidR="00AD1AD3">
          <w:rPr>
            <w:noProof/>
            <w:webHidden/>
          </w:rPr>
          <w:fldChar w:fldCharType="separate"/>
        </w:r>
        <w:r w:rsidR="00AD1AD3">
          <w:rPr>
            <w:noProof/>
            <w:webHidden/>
          </w:rPr>
          <w:t>20</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90" w:history="1">
        <w:r w:rsidR="00AD1AD3" w:rsidRPr="00E875FC">
          <w:rPr>
            <w:rStyle w:val="Hyperlink"/>
            <w:noProof/>
          </w:rPr>
          <w:t>Personal Preparation</w:t>
        </w:r>
        <w:r w:rsidR="00AD1AD3">
          <w:rPr>
            <w:noProof/>
            <w:webHidden/>
          </w:rPr>
          <w:tab/>
        </w:r>
        <w:r w:rsidR="00AD1AD3">
          <w:rPr>
            <w:noProof/>
            <w:webHidden/>
          </w:rPr>
          <w:fldChar w:fldCharType="begin"/>
        </w:r>
        <w:r w:rsidR="00AD1AD3">
          <w:rPr>
            <w:noProof/>
            <w:webHidden/>
          </w:rPr>
          <w:instrText xml:space="preserve"> PAGEREF _Toc301440190 \h </w:instrText>
        </w:r>
        <w:r w:rsidR="00AD1AD3">
          <w:rPr>
            <w:noProof/>
            <w:webHidden/>
          </w:rPr>
        </w:r>
        <w:r w:rsidR="00AD1AD3">
          <w:rPr>
            <w:noProof/>
            <w:webHidden/>
          </w:rPr>
          <w:fldChar w:fldCharType="separate"/>
        </w:r>
        <w:r w:rsidR="00AD1AD3">
          <w:rPr>
            <w:noProof/>
            <w:webHidden/>
          </w:rPr>
          <w:t>21</w:t>
        </w:r>
        <w:r w:rsidR="00AD1AD3">
          <w:rPr>
            <w:noProof/>
            <w:webHidden/>
          </w:rPr>
          <w:fldChar w:fldCharType="end"/>
        </w:r>
      </w:hyperlink>
    </w:p>
    <w:p w:rsidR="00AD1AD3" w:rsidRDefault="0086383E">
      <w:pPr>
        <w:pStyle w:val="TOC1"/>
        <w:tabs>
          <w:tab w:val="right" w:leader="dot" w:pos="9350"/>
        </w:tabs>
        <w:rPr>
          <w:rFonts w:asciiTheme="minorHAnsi" w:eastAsiaTheme="minorEastAsia" w:hAnsiTheme="minorHAnsi" w:cstheme="minorBidi"/>
          <w:b w:val="0"/>
          <w:bCs w:val="0"/>
          <w:noProof/>
          <w:szCs w:val="22"/>
          <w:lang w:bidi="ar-SA"/>
        </w:rPr>
      </w:pPr>
      <w:hyperlink w:anchor="_Toc301440191" w:history="1">
        <w:r w:rsidR="00AD1AD3" w:rsidRPr="00E875FC">
          <w:rPr>
            <w:rStyle w:val="Hyperlink"/>
            <w:noProof/>
            <w:lang w:eastAsia="zh-TW"/>
          </w:rPr>
          <w:t xml:space="preserve">Module Four: </w:t>
        </w:r>
        <w:r w:rsidR="00AD1AD3" w:rsidRPr="00E875FC">
          <w:rPr>
            <w:rStyle w:val="Hyperlink"/>
            <w:noProof/>
          </w:rPr>
          <w:t>Laying the Groundwork</w:t>
        </w:r>
        <w:r w:rsidR="00AD1AD3">
          <w:rPr>
            <w:noProof/>
            <w:webHidden/>
          </w:rPr>
          <w:tab/>
        </w:r>
        <w:r w:rsidR="00AD1AD3">
          <w:rPr>
            <w:noProof/>
            <w:webHidden/>
          </w:rPr>
          <w:fldChar w:fldCharType="begin"/>
        </w:r>
        <w:r w:rsidR="00AD1AD3">
          <w:rPr>
            <w:noProof/>
            <w:webHidden/>
          </w:rPr>
          <w:instrText xml:space="preserve"> PAGEREF _Toc301440191 \h </w:instrText>
        </w:r>
        <w:r w:rsidR="00AD1AD3">
          <w:rPr>
            <w:noProof/>
            <w:webHidden/>
          </w:rPr>
        </w:r>
        <w:r w:rsidR="00AD1AD3">
          <w:rPr>
            <w:noProof/>
            <w:webHidden/>
          </w:rPr>
          <w:fldChar w:fldCharType="separate"/>
        </w:r>
        <w:r w:rsidR="00AD1AD3">
          <w:rPr>
            <w:noProof/>
            <w:webHidden/>
          </w:rPr>
          <w:t>23</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92" w:history="1">
        <w:r w:rsidR="00AD1AD3" w:rsidRPr="00E875FC">
          <w:rPr>
            <w:rStyle w:val="Hyperlink"/>
            <w:noProof/>
          </w:rPr>
          <w:t>Setting the Time and Place</w:t>
        </w:r>
        <w:r w:rsidR="00AD1AD3">
          <w:rPr>
            <w:noProof/>
            <w:webHidden/>
          </w:rPr>
          <w:tab/>
        </w:r>
        <w:r w:rsidR="00AD1AD3">
          <w:rPr>
            <w:noProof/>
            <w:webHidden/>
          </w:rPr>
          <w:fldChar w:fldCharType="begin"/>
        </w:r>
        <w:r w:rsidR="00AD1AD3">
          <w:rPr>
            <w:noProof/>
            <w:webHidden/>
          </w:rPr>
          <w:instrText xml:space="preserve"> PAGEREF _Toc301440192 \h </w:instrText>
        </w:r>
        <w:r w:rsidR="00AD1AD3">
          <w:rPr>
            <w:noProof/>
            <w:webHidden/>
          </w:rPr>
        </w:r>
        <w:r w:rsidR="00AD1AD3">
          <w:rPr>
            <w:noProof/>
            <w:webHidden/>
          </w:rPr>
          <w:fldChar w:fldCharType="separate"/>
        </w:r>
        <w:r w:rsidR="00AD1AD3">
          <w:rPr>
            <w:noProof/>
            <w:webHidden/>
          </w:rPr>
          <w:t>23</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93" w:history="1">
        <w:r w:rsidR="00AD1AD3" w:rsidRPr="00E875FC">
          <w:rPr>
            <w:rStyle w:val="Hyperlink"/>
            <w:noProof/>
          </w:rPr>
          <w:t>Establishing Common Ground</w:t>
        </w:r>
        <w:r w:rsidR="00AD1AD3">
          <w:rPr>
            <w:noProof/>
            <w:webHidden/>
          </w:rPr>
          <w:tab/>
        </w:r>
        <w:r w:rsidR="00AD1AD3">
          <w:rPr>
            <w:noProof/>
            <w:webHidden/>
          </w:rPr>
          <w:fldChar w:fldCharType="begin"/>
        </w:r>
        <w:r w:rsidR="00AD1AD3">
          <w:rPr>
            <w:noProof/>
            <w:webHidden/>
          </w:rPr>
          <w:instrText xml:space="preserve"> PAGEREF _Toc301440193 \h </w:instrText>
        </w:r>
        <w:r w:rsidR="00AD1AD3">
          <w:rPr>
            <w:noProof/>
            <w:webHidden/>
          </w:rPr>
        </w:r>
        <w:r w:rsidR="00AD1AD3">
          <w:rPr>
            <w:noProof/>
            <w:webHidden/>
          </w:rPr>
          <w:fldChar w:fldCharType="separate"/>
        </w:r>
        <w:r w:rsidR="00AD1AD3">
          <w:rPr>
            <w:noProof/>
            <w:webHidden/>
          </w:rPr>
          <w:t>25</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94" w:history="1">
        <w:r w:rsidR="00AD1AD3" w:rsidRPr="00E875FC">
          <w:rPr>
            <w:rStyle w:val="Hyperlink"/>
            <w:noProof/>
          </w:rPr>
          <w:t>Creating a Negotiation Framework</w:t>
        </w:r>
        <w:r w:rsidR="00AD1AD3">
          <w:rPr>
            <w:noProof/>
            <w:webHidden/>
          </w:rPr>
          <w:tab/>
        </w:r>
        <w:r w:rsidR="00AD1AD3">
          <w:rPr>
            <w:noProof/>
            <w:webHidden/>
          </w:rPr>
          <w:fldChar w:fldCharType="begin"/>
        </w:r>
        <w:r w:rsidR="00AD1AD3">
          <w:rPr>
            <w:noProof/>
            <w:webHidden/>
          </w:rPr>
          <w:instrText xml:space="preserve"> PAGEREF _Toc301440194 \h </w:instrText>
        </w:r>
        <w:r w:rsidR="00AD1AD3">
          <w:rPr>
            <w:noProof/>
            <w:webHidden/>
          </w:rPr>
        </w:r>
        <w:r w:rsidR="00AD1AD3">
          <w:rPr>
            <w:noProof/>
            <w:webHidden/>
          </w:rPr>
          <w:fldChar w:fldCharType="separate"/>
        </w:r>
        <w:r w:rsidR="00AD1AD3">
          <w:rPr>
            <w:noProof/>
            <w:webHidden/>
          </w:rPr>
          <w:t>26</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95" w:history="1">
        <w:r w:rsidR="00AD1AD3" w:rsidRPr="00E875FC">
          <w:rPr>
            <w:rStyle w:val="Hyperlink"/>
            <w:noProof/>
          </w:rPr>
          <w:t>The Negotiation Process</w:t>
        </w:r>
        <w:r w:rsidR="00AD1AD3">
          <w:rPr>
            <w:noProof/>
            <w:webHidden/>
          </w:rPr>
          <w:tab/>
        </w:r>
        <w:r w:rsidR="00AD1AD3">
          <w:rPr>
            <w:noProof/>
            <w:webHidden/>
          </w:rPr>
          <w:fldChar w:fldCharType="begin"/>
        </w:r>
        <w:r w:rsidR="00AD1AD3">
          <w:rPr>
            <w:noProof/>
            <w:webHidden/>
          </w:rPr>
          <w:instrText xml:space="preserve"> PAGEREF _Toc301440195 \h </w:instrText>
        </w:r>
        <w:r w:rsidR="00AD1AD3">
          <w:rPr>
            <w:noProof/>
            <w:webHidden/>
          </w:rPr>
        </w:r>
        <w:r w:rsidR="00AD1AD3">
          <w:rPr>
            <w:noProof/>
            <w:webHidden/>
          </w:rPr>
          <w:fldChar w:fldCharType="separate"/>
        </w:r>
        <w:r w:rsidR="00AD1AD3">
          <w:rPr>
            <w:noProof/>
            <w:webHidden/>
          </w:rPr>
          <w:t>28</w:t>
        </w:r>
        <w:r w:rsidR="00AD1AD3">
          <w:rPr>
            <w:noProof/>
            <w:webHidden/>
          </w:rPr>
          <w:fldChar w:fldCharType="end"/>
        </w:r>
      </w:hyperlink>
    </w:p>
    <w:p w:rsidR="00AD1AD3" w:rsidRDefault="0086383E">
      <w:pPr>
        <w:pStyle w:val="TOC1"/>
        <w:tabs>
          <w:tab w:val="right" w:leader="dot" w:pos="9350"/>
        </w:tabs>
        <w:rPr>
          <w:rFonts w:asciiTheme="minorHAnsi" w:eastAsiaTheme="minorEastAsia" w:hAnsiTheme="minorHAnsi" w:cstheme="minorBidi"/>
          <w:b w:val="0"/>
          <w:bCs w:val="0"/>
          <w:noProof/>
          <w:szCs w:val="22"/>
          <w:lang w:bidi="ar-SA"/>
        </w:rPr>
      </w:pPr>
      <w:hyperlink w:anchor="_Toc301440196" w:history="1">
        <w:r w:rsidR="00AD1AD3" w:rsidRPr="00E875FC">
          <w:rPr>
            <w:rStyle w:val="Hyperlink"/>
            <w:noProof/>
            <w:lang w:eastAsia="zh-TW"/>
          </w:rPr>
          <w:t xml:space="preserve">Module Five: </w:t>
        </w:r>
        <w:r w:rsidR="00AD1AD3" w:rsidRPr="00E875FC">
          <w:rPr>
            <w:rStyle w:val="Hyperlink"/>
            <w:noProof/>
          </w:rPr>
          <w:t>Phase One — Exchanging Information</w:t>
        </w:r>
        <w:r w:rsidR="00AD1AD3">
          <w:rPr>
            <w:noProof/>
            <w:webHidden/>
          </w:rPr>
          <w:tab/>
        </w:r>
        <w:r w:rsidR="00AD1AD3">
          <w:rPr>
            <w:noProof/>
            <w:webHidden/>
          </w:rPr>
          <w:fldChar w:fldCharType="begin"/>
        </w:r>
        <w:r w:rsidR="00AD1AD3">
          <w:rPr>
            <w:noProof/>
            <w:webHidden/>
          </w:rPr>
          <w:instrText xml:space="preserve"> PAGEREF _Toc301440196 \h </w:instrText>
        </w:r>
        <w:r w:rsidR="00AD1AD3">
          <w:rPr>
            <w:noProof/>
            <w:webHidden/>
          </w:rPr>
        </w:r>
        <w:r w:rsidR="00AD1AD3">
          <w:rPr>
            <w:noProof/>
            <w:webHidden/>
          </w:rPr>
          <w:fldChar w:fldCharType="separate"/>
        </w:r>
        <w:r w:rsidR="00AD1AD3">
          <w:rPr>
            <w:noProof/>
            <w:webHidden/>
          </w:rPr>
          <w:t>30</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97" w:history="1">
        <w:r w:rsidR="00AD1AD3" w:rsidRPr="00E875FC">
          <w:rPr>
            <w:rStyle w:val="Hyperlink"/>
            <w:noProof/>
          </w:rPr>
          <w:t>Getting Off on the Right Foot</w:t>
        </w:r>
        <w:r w:rsidR="00AD1AD3">
          <w:rPr>
            <w:noProof/>
            <w:webHidden/>
          </w:rPr>
          <w:tab/>
        </w:r>
        <w:r w:rsidR="00AD1AD3">
          <w:rPr>
            <w:noProof/>
            <w:webHidden/>
          </w:rPr>
          <w:fldChar w:fldCharType="begin"/>
        </w:r>
        <w:r w:rsidR="00AD1AD3">
          <w:rPr>
            <w:noProof/>
            <w:webHidden/>
          </w:rPr>
          <w:instrText xml:space="preserve"> PAGEREF _Toc301440197 \h </w:instrText>
        </w:r>
        <w:r w:rsidR="00AD1AD3">
          <w:rPr>
            <w:noProof/>
            <w:webHidden/>
          </w:rPr>
        </w:r>
        <w:r w:rsidR="00AD1AD3">
          <w:rPr>
            <w:noProof/>
            <w:webHidden/>
          </w:rPr>
          <w:fldChar w:fldCharType="separate"/>
        </w:r>
        <w:r w:rsidR="00AD1AD3">
          <w:rPr>
            <w:noProof/>
            <w:webHidden/>
          </w:rPr>
          <w:t>30</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98" w:history="1">
        <w:r w:rsidR="00AD1AD3" w:rsidRPr="00E875FC">
          <w:rPr>
            <w:rStyle w:val="Hyperlink"/>
            <w:noProof/>
          </w:rPr>
          <w:t>What to Share</w:t>
        </w:r>
        <w:r w:rsidR="00AD1AD3">
          <w:rPr>
            <w:noProof/>
            <w:webHidden/>
          </w:rPr>
          <w:tab/>
        </w:r>
        <w:r w:rsidR="00AD1AD3">
          <w:rPr>
            <w:noProof/>
            <w:webHidden/>
          </w:rPr>
          <w:fldChar w:fldCharType="begin"/>
        </w:r>
        <w:r w:rsidR="00AD1AD3">
          <w:rPr>
            <w:noProof/>
            <w:webHidden/>
          </w:rPr>
          <w:instrText xml:space="preserve"> PAGEREF _Toc301440198 \h </w:instrText>
        </w:r>
        <w:r w:rsidR="00AD1AD3">
          <w:rPr>
            <w:noProof/>
            <w:webHidden/>
          </w:rPr>
        </w:r>
        <w:r w:rsidR="00AD1AD3">
          <w:rPr>
            <w:noProof/>
            <w:webHidden/>
          </w:rPr>
          <w:fldChar w:fldCharType="separate"/>
        </w:r>
        <w:r w:rsidR="00AD1AD3">
          <w:rPr>
            <w:noProof/>
            <w:webHidden/>
          </w:rPr>
          <w:t>31</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199" w:history="1">
        <w:r w:rsidR="00AD1AD3" w:rsidRPr="00E875FC">
          <w:rPr>
            <w:rStyle w:val="Hyperlink"/>
            <w:noProof/>
          </w:rPr>
          <w:t>What to Keep to Yourself</w:t>
        </w:r>
        <w:r w:rsidR="00AD1AD3">
          <w:rPr>
            <w:noProof/>
            <w:webHidden/>
          </w:rPr>
          <w:tab/>
        </w:r>
        <w:r w:rsidR="00AD1AD3">
          <w:rPr>
            <w:noProof/>
            <w:webHidden/>
          </w:rPr>
          <w:fldChar w:fldCharType="begin"/>
        </w:r>
        <w:r w:rsidR="00AD1AD3">
          <w:rPr>
            <w:noProof/>
            <w:webHidden/>
          </w:rPr>
          <w:instrText xml:space="preserve"> PAGEREF _Toc301440199 \h </w:instrText>
        </w:r>
        <w:r w:rsidR="00AD1AD3">
          <w:rPr>
            <w:noProof/>
            <w:webHidden/>
          </w:rPr>
        </w:r>
        <w:r w:rsidR="00AD1AD3">
          <w:rPr>
            <w:noProof/>
            <w:webHidden/>
          </w:rPr>
          <w:fldChar w:fldCharType="separate"/>
        </w:r>
        <w:r w:rsidR="00AD1AD3">
          <w:rPr>
            <w:noProof/>
            <w:webHidden/>
          </w:rPr>
          <w:t>32</w:t>
        </w:r>
        <w:r w:rsidR="00AD1AD3">
          <w:rPr>
            <w:noProof/>
            <w:webHidden/>
          </w:rPr>
          <w:fldChar w:fldCharType="end"/>
        </w:r>
      </w:hyperlink>
    </w:p>
    <w:p w:rsidR="00AD1AD3" w:rsidRDefault="0086383E">
      <w:pPr>
        <w:pStyle w:val="TOC1"/>
        <w:tabs>
          <w:tab w:val="right" w:leader="dot" w:pos="9350"/>
        </w:tabs>
        <w:rPr>
          <w:rFonts w:asciiTheme="minorHAnsi" w:eastAsiaTheme="minorEastAsia" w:hAnsiTheme="minorHAnsi" w:cstheme="minorBidi"/>
          <w:b w:val="0"/>
          <w:bCs w:val="0"/>
          <w:noProof/>
          <w:szCs w:val="22"/>
          <w:lang w:bidi="ar-SA"/>
        </w:rPr>
      </w:pPr>
      <w:hyperlink w:anchor="_Toc301440200" w:history="1">
        <w:r w:rsidR="00AD1AD3" w:rsidRPr="00E875FC">
          <w:rPr>
            <w:rStyle w:val="Hyperlink"/>
            <w:noProof/>
            <w:lang w:eastAsia="zh-TW"/>
          </w:rPr>
          <w:t xml:space="preserve">Module Six: </w:t>
        </w:r>
        <w:r w:rsidR="00AD1AD3" w:rsidRPr="00E875FC">
          <w:rPr>
            <w:rStyle w:val="Hyperlink"/>
            <w:noProof/>
          </w:rPr>
          <w:t>Phase Two — Bargaining</w:t>
        </w:r>
        <w:r w:rsidR="00AD1AD3">
          <w:rPr>
            <w:noProof/>
            <w:webHidden/>
          </w:rPr>
          <w:tab/>
        </w:r>
        <w:r w:rsidR="00AD1AD3">
          <w:rPr>
            <w:noProof/>
            <w:webHidden/>
          </w:rPr>
          <w:fldChar w:fldCharType="begin"/>
        </w:r>
        <w:r w:rsidR="00AD1AD3">
          <w:rPr>
            <w:noProof/>
            <w:webHidden/>
          </w:rPr>
          <w:instrText xml:space="preserve"> PAGEREF _Toc301440200 \h </w:instrText>
        </w:r>
        <w:r w:rsidR="00AD1AD3">
          <w:rPr>
            <w:noProof/>
            <w:webHidden/>
          </w:rPr>
        </w:r>
        <w:r w:rsidR="00AD1AD3">
          <w:rPr>
            <w:noProof/>
            <w:webHidden/>
          </w:rPr>
          <w:fldChar w:fldCharType="separate"/>
        </w:r>
        <w:r w:rsidR="00AD1AD3">
          <w:rPr>
            <w:noProof/>
            <w:webHidden/>
          </w:rPr>
          <w:t>34</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01" w:history="1">
        <w:r w:rsidR="00AD1AD3" w:rsidRPr="00E875FC">
          <w:rPr>
            <w:rStyle w:val="Hyperlink"/>
            <w:noProof/>
          </w:rPr>
          <w:t>What to Expect</w:t>
        </w:r>
        <w:r w:rsidR="00AD1AD3">
          <w:rPr>
            <w:noProof/>
            <w:webHidden/>
          </w:rPr>
          <w:tab/>
        </w:r>
        <w:r w:rsidR="00AD1AD3">
          <w:rPr>
            <w:noProof/>
            <w:webHidden/>
          </w:rPr>
          <w:fldChar w:fldCharType="begin"/>
        </w:r>
        <w:r w:rsidR="00AD1AD3">
          <w:rPr>
            <w:noProof/>
            <w:webHidden/>
          </w:rPr>
          <w:instrText xml:space="preserve"> PAGEREF _Toc301440201 \h </w:instrText>
        </w:r>
        <w:r w:rsidR="00AD1AD3">
          <w:rPr>
            <w:noProof/>
            <w:webHidden/>
          </w:rPr>
        </w:r>
        <w:r w:rsidR="00AD1AD3">
          <w:rPr>
            <w:noProof/>
            <w:webHidden/>
          </w:rPr>
          <w:fldChar w:fldCharType="separate"/>
        </w:r>
        <w:r w:rsidR="00AD1AD3">
          <w:rPr>
            <w:noProof/>
            <w:webHidden/>
          </w:rPr>
          <w:t>34</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02" w:history="1">
        <w:r w:rsidR="00AD1AD3" w:rsidRPr="00E875FC">
          <w:rPr>
            <w:rStyle w:val="Hyperlink"/>
            <w:noProof/>
          </w:rPr>
          <w:t>Techniques to Try</w:t>
        </w:r>
        <w:r w:rsidR="00AD1AD3">
          <w:rPr>
            <w:noProof/>
            <w:webHidden/>
          </w:rPr>
          <w:tab/>
        </w:r>
        <w:r w:rsidR="00AD1AD3">
          <w:rPr>
            <w:noProof/>
            <w:webHidden/>
          </w:rPr>
          <w:fldChar w:fldCharType="begin"/>
        </w:r>
        <w:r w:rsidR="00AD1AD3">
          <w:rPr>
            <w:noProof/>
            <w:webHidden/>
          </w:rPr>
          <w:instrText xml:space="preserve"> PAGEREF _Toc301440202 \h </w:instrText>
        </w:r>
        <w:r w:rsidR="00AD1AD3">
          <w:rPr>
            <w:noProof/>
            <w:webHidden/>
          </w:rPr>
        </w:r>
        <w:r w:rsidR="00AD1AD3">
          <w:rPr>
            <w:noProof/>
            <w:webHidden/>
          </w:rPr>
          <w:fldChar w:fldCharType="separate"/>
        </w:r>
        <w:r w:rsidR="00AD1AD3">
          <w:rPr>
            <w:noProof/>
            <w:webHidden/>
          </w:rPr>
          <w:t>36</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03" w:history="1">
        <w:r w:rsidR="00AD1AD3" w:rsidRPr="00E875FC">
          <w:rPr>
            <w:rStyle w:val="Hyperlink"/>
            <w:noProof/>
          </w:rPr>
          <w:t>How to Break an Impasse</w:t>
        </w:r>
        <w:r w:rsidR="00AD1AD3">
          <w:rPr>
            <w:noProof/>
            <w:webHidden/>
          </w:rPr>
          <w:tab/>
        </w:r>
        <w:r w:rsidR="00AD1AD3">
          <w:rPr>
            <w:noProof/>
            <w:webHidden/>
          </w:rPr>
          <w:fldChar w:fldCharType="begin"/>
        </w:r>
        <w:r w:rsidR="00AD1AD3">
          <w:rPr>
            <w:noProof/>
            <w:webHidden/>
          </w:rPr>
          <w:instrText xml:space="preserve"> PAGEREF _Toc301440203 \h </w:instrText>
        </w:r>
        <w:r w:rsidR="00AD1AD3">
          <w:rPr>
            <w:noProof/>
            <w:webHidden/>
          </w:rPr>
        </w:r>
        <w:r w:rsidR="00AD1AD3">
          <w:rPr>
            <w:noProof/>
            <w:webHidden/>
          </w:rPr>
          <w:fldChar w:fldCharType="separate"/>
        </w:r>
        <w:r w:rsidR="00AD1AD3">
          <w:rPr>
            <w:noProof/>
            <w:webHidden/>
          </w:rPr>
          <w:t>38</w:t>
        </w:r>
        <w:r w:rsidR="00AD1AD3">
          <w:rPr>
            <w:noProof/>
            <w:webHidden/>
          </w:rPr>
          <w:fldChar w:fldCharType="end"/>
        </w:r>
      </w:hyperlink>
    </w:p>
    <w:p w:rsidR="00AD1AD3" w:rsidRDefault="0086383E">
      <w:pPr>
        <w:pStyle w:val="TOC1"/>
        <w:tabs>
          <w:tab w:val="right" w:leader="dot" w:pos="9350"/>
        </w:tabs>
        <w:rPr>
          <w:rFonts w:asciiTheme="minorHAnsi" w:eastAsiaTheme="minorEastAsia" w:hAnsiTheme="minorHAnsi" w:cstheme="minorBidi"/>
          <w:b w:val="0"/>
          <w:bCs w:val="0"/>
          <w:noProof/>
          <w:szCs w:val="22"/>
          <w:lang w:bidi="ar-SA"/>
        </w:rPr>
      </w:pPr>
      <w:hyperlink w:anchor="_Toc301440204" w:history="1">
        <w:r w:rsidR="00AD1AD3" w:rsidRPr="00E875FC">
          <w:rPr>
            <w:rStyle w:val="Hyperlink"/>
            <w:noProof/>
            <w:lang w:eastAsia="zh-TW"/>
          </w:rPr>
          <w:t xml:space="preserve">Module Seven: </w:t>
        </w:r>
        <w:r w:rsidR="00AD1AD3" w:rsidRPr="00E875FC">
          <w:rPr>
            <w:rStyle w:val="Hyperlink"/>
            <w:noProof/>
          </w:rPr>
          <w:t>About Mutual Gain</w:t>
        </w:r>
        <w:r w:rsidR="00AD1AD3">
          <w:rPr>
            <w:noProof/>
            <w:webHidden/>
          </w:rPr>
          <w:tab/>
        </w:r>
        <w:r w:rsidR="00AD1AD3">
          <w:rPr>
            <w:noProof/>
            <w:webHidden/>
          </w:rPr>
          <w:fldChar w:fldCharType="begin"/>
        </w:r>
        <w:r w:rsidR="00AD1AD3">
          <w:rPr>
            <w:noProof/>
            <w:webHidden/>
          </w:rPr>
          <w:instrText xml:space="preserve"> PAGEREF _Toc301440204 \h </w:instrText>
        </w:r>
        <w:r w:rsidR="00AD1AD3">
          <w:rPr>
            <w:noProof/>
            <w:webHidden/>
          </w:rPr>
        </w:r>
        <w:r w:rsidR="00AD1AD3">
          <w:rPr>
            <w:noProof/>
            <w:webHidden/>
          </w:rPr>
          <w:fldChar w:fldCharType="separate"/>
        </w:r>
        <w:r w:rsidR="00AD1AD3">
          <w:rPr>
            <w:noProof/>
            <w:webHidden/>
          </w:rPr>
          <w:t>40</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05" w:history="1">
        <w:r w:rsidR="00AD1AD3" w:rsidRPr="00E875FC">
          <w:rPr>
            <w:rStyle w:val="Hyperlink"/>
            <w:noProof/>
          </w:rPr>
          <w:t>Three Ways to See Your Options</w:t>
        </w:r>
        <w:r w:rsidR="00AD1AD3">
          <w:rPr>
            <w:noProof/>
            <w:webHidden/>
          </w:rPr>
          <w:tab/>
        </w:r>
        <w:r w:rsidR="00AD1AD3">
          <w:rPr>
            <w:noProof/>
            <w:webHidden/>
          </w:rPr>
          <w:fldChar w:fldCharType="begin"/>
        </w:r>
        <w:r w:rsidR="00AD1AD3">
          <w:rPr>
            <w:noProof/>
            <w:webHidden/>
          </w:rPr>
          <w:instrText xml:space="preserve"> PAGEREF _Toc301440205 \h </w:instrText>
        </w:r>
        <w:r w:rsidR="00AD1AD3">
          <w:rPr>
            <w:noProof/>
            <w:webHidden/>
          </w:rPr>
        </w:r>
        <w:r w:rsidR="00AD1AD3">
          <w:rPr>
            <w:noProof/>
            <w:webHidden/>
          </w:rPr>
          <w:fldChar w:fldCharType="separate"/>
        </w:r>
        <w:r w:rsidR="00AD1AD3">
          <w:rPr>
            <w:noProof/>
            <w:webHidden/>
          </w:rPr>
          <w:t>40</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06" w:history="1">
        <w:r w:rsidR="00AD1AD3" w:rsidRPr="00E875FC">
          <w:rPr>
            <w:rStyle w:val="Hyperlink"/>
            <w:noProof/>
          </w:rPr>
          <w:t>About Mutual Gain</w:t>
        </w:r>
        <w:r w:rsidR="00AD1AD3">
          <w:rPr>
            <w:noProof/>
            <w:webHidden/>
          </w:rPr>
          <w:tab/>
        </w:r>
        <w:r w:rsidR="00AD1AD3">
          <w:rPr>
            <w:noProof/>
            <w:webHidden/>
          </w:rPr>
          <w:fldChar w:fldCharType="begin"/>
        </w:r>
        <w:r w:rsidR="00AD1AD3">
          <w:rPr>
            <w:noProof/>
            <w:webHidden/>
          </w:rPr>
          <w:instrText xml:space="preserve"> PAGEREF _Toc301440206 \h </w:instrText>
        </w:r>
        <w:r w:rsidR="00AD1AD3">
          <w:rPr>
            <w:noProof/>
            <w:webHidden/>
          </w:rPr>
        </w:r>
        <w:r w:rsidR="00AD1AD3">
          <w:rPr>
            <w:noProof/>
            <w:webHidden/>
          </w:rPr>
          <w:fldChar w:fldCharType="separate"/>
        </w:r>
        <w:r w:rsidR="00AD1AD3">
          <w:rPr>
            <w:noProof/>
            <w:webHidden/>
          </w:rPr>
          <w:t>42</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07" w:history="1">
        <w:r w:rsidR="00AD1AD3" w:rsidRPr="00E875FC">
          <w:rPr>
            <w:rStyle w:val="Hyperlink"/>
            <w:noProof/>
          </w:rPr>
          <w:t>Creating a Mutual Gain Solution</w:t>
        </w:r>
        <w:r w:rsidR="00AD1AD3">
          <w:rPr>
            <w:noProof/>
            <w:webHidden/>
          </w:rPr>
          <w:tab/>
        </w:r>
        <w:r w:rsidR="00AD1AD3">
          <w:rPr>
            <w:noProof/>
            <w:webHidden/>
          </w:rPr>
          <w:fldChar w:fldCharType="begin"/>
        </w:r>
        <w:r w:rsidR="00AD1AD3">
          <w:rPr>
            <w:noProof/>
            <w:webHidden/>
          </w:rPr>
          <w:instrText xml:space="preserve"> PAGEREF _Toc301440207 \h </w:instrText>
        </w:r>
        <w:r w:rsidR="00AD1AD3">
          <w:rPr>
            <w:noProof/>
            <w:webHidden/>
          </w:rPr>
        </w:r>
        <w:r w:rsidR="00AD1AD3">
          <w:rPr>
            <w:noProof/>
            <w:webHidden/>
          </w:rPr>
          <w:fldChar w:fldCharType="separate"/>
        </w:r>
        <w:r w:rsidR="00AD1AD3">
          <w:rPr>
            <w:noProof/>
            <w:webHidden/>
          </w:rPr>
          <w:t>43</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08" w:history="1">
        <w:r w:rsidR="00AD1AD3" w:rsidRPr="00E875FC">
          <w:rPr>
            <w:rStyle w:val="Hyperlink"/>
            <w:noProof/>
          </w:rPr>
          <w:t>What Do I Want?</w:t>
        </w:r>
        <w:r w:rsidR="00AD1AD3">
          <w:rPr>
            <w:noProof/>
            <w:webHidden/>
          </w:rPr>
          <w:tab/>
        </w:r>
        <w:r w:rsidR="00AD1AD3">
          <w:rPr>
            <w:noProof/>
            <w:webHidden/>
          </w:rPr>
          <w:fldChar w:fldCharType="begin"/>
        </w:r>
        <w:r w:rsidR="00AD1AD3">
          <w:rPr>
            <w:noProof/>
            <w:webHidden/>
          </w:rPr>
          <w:instrText xml:space="preserve"> PAGEREF _Toc301440208 \h </w:instrText>
        </w:r>
        <w:r w:rsidR="00AD1AD3">
          <w:rPr>
            <w:noProof/>
            <w:webHidden/>
          </w:rPr>
        </w:r>
        <w:r w:rsidR="00AD1AD3">
          <w:rPr>
            <w:noProof/>
            <w:webHidden/>
          </w:rPr>
          <w:fldChar w:fldCharType="separate"/>
        </w:r>
        <w:r w:rsidR="00AD1AD3">
          <w:rPr>
            <w:noProof/>
            <w:webHidden/>
          </w:rPr>
          <w:t>44</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09" w:history="1">
        <w:r w:rsidR="00AD1AD3" w:rsidRPr="00E875FC">
          <w:rPr>
            <w:rStyle w:val="Hyperlink"/>
            <w:noProof/>
          </w:rPr>
          <w:t>What Do They Want?</w:t>
        </w:r>
        <w:r w:rsidR="00AD1AD3">
          <w:rPr>
            <w:noProof/>
            <w:webHidden/>
          </w:rPr>
          <w:tab/>
        </w:r>
        <w:r w:rsidR="00AD1AD3">
          <w:rPr>
            <w:noProof/>
            <w:webHidden/>
          </w:rPr>
          <w:fldChar w:fldCharType="begin"/>
        </w:r>
        <w:r w:rsidR="00AD1AD3">
          <w:rPr>
            <w:noProof/>
            <w:webHidden/>
          </w:rPr>
          <w:instrText xml:space="preserve"> PAGEREF _Toc301440209 \h </w:instrText>
        </w:r>
        <w:r w:rsidR="00AD1AD3">
          <w:rPr>
            <w:noProof/>
            <w:webHidden/>
          </w:rPr>
        </w:r>
        <w:r w:rsidR="00AD1AD3">
          <w:rPr>
            <w:noProof/>
            <w:webHidden/>
          </w:rPr>
          <w:fldChar w:fldCharType="separate"/>
        </w:r>
        <w:r w:rsidR="00AD1AD3">
          <w:rPr>
            <w:noProof/>
            <w:webHidden/>
          </w:rPr>
          <w:t>45</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10" w:history="1">
        <w:r w:rsidR="00AD1AD3" w:rsidRPr="00E875FC">
          <w:rPr>
            <w:rStyle w:val="Hyperlink"/>
            <w:noProof/>
          </w:rPr>
          <w:t>What Do We Want?</w:t>
        </w:r>
        <w:r w:rsidR="00AD1AD3">
          <w:rPr>
            <w:noProof/>
            <w:webHidden/>
          </w:rPr>
          <w:tab/>
        </w:r>
        <w:r w:rsidR="00AD1AD3">
          <w:rPr>
            <w:noProof/>
            <w:webHidden/>
          </w:rPr>
          <w:fldChar w:fldCharType="begin"/>
        </w:r>
        <w:r w:rsidR="00AD1AD3">
          <w:rPr>
            <w:noProof/>
            <w:webHidden/>
          </w:rPr>
          <w:instrText xml:space="preserve"> PAGEREF _Toc301440210 \h </w:instrText>
        </w:r>
        <w:r w:rsidR="00AD1AD3">
          <w:rPr>
            <w:noProof/>
            <w:webHidden/>
          </w:rPr>
        </w:r>
        <w:r w:rsidR="00AD1AD3">
          <w:rPr>
            <w:noProof/>
            <w:webHidden/>
          </w:rPr>
          <w:fldChar w:fldCharType="separate"/>
        </w:r>
        <w:r w:rsidR="00AD1AD3">
          <w:rPr>
            <w:noProof/>
            <w:webHidden/>
          </w:rPr>
          <w:t>45</w:t>
        </w:r>
        <w:r w:rsidR="00AD1AD3">
          <w:rPr>
            <w:noProof/>
            <w:webHidden/>
          </w:rPr>
          <w:fldChar w:fldCharType="end"/>
        </w:r>
      </w:hyperlink>
    </w:p>
    <w:p w:rsidR="00AD1AD3" w:rsidRDefault="0086383E">
      <w:pPr>
        <w:pStyle w:val="TOC1"/>
        <w:tabs>
          <w:tab w:val="right" w:leader="dot" w:pos="9350"/>
        </w:tabs>
        <w:rPr>
          <w:rFonts w:asciiTheme="minorHAnsi" w:eastAsiaTheme="minorEastAsia" w:hAnsiTheme="minorHAnsi" w:cstheme="minorBidi"/>
          <w:b w:val="0"/>
          <w:bCs w:val="0"/>
          <w:noProof/>
          <w:szCs w:val="22"/>
          <w:lang w:bidi="ar-SA"/>
        </w:rPr>
      </w:pPr>
      <w:hyperlink w:anchor="_Toc301440211" w:history="1">
        <w:r w:rsidR="00AD1AD3" w:rsidRPr="00E875FC">
          <w:rPr>
            <w:rStyle w:val="Hyperlink"/>
            <w:noProof/>
            <w:lang w:eastAsia="zh-TW"/>
          </w:rPr>
          <w:t xml:space="preserve">Module Eight: </w:t>
        </w:r>
        <w:r w:rsidR="00AD1AD3" w:rsidRPr="00E875FC">
          <w:rPr>
            <w:rStyle w:val="Hyperlink"/>
            <w:noProof/>
          </w:rPr>
          <w:t>Phase Three — Closing</w:t>
        </w:r>
        <w:r w:rsidR="00AD1AD3">
          <w:rPr>
            <w:noProof/>
            <w:webHidden/>
          </w:rPr>
          <w:tab/>
        </w:r>
        <w:r w:rsidR="00AD1AD3">
          <w:rPr>
            <w:noProof/>
            <w:webHidden/>
          </w:rPr>
          <w:fldChar w:fldCharType="begin"/>
        </w:r>
        <w:r w:rsidR="00AD1AD3">
          <w:rPr>
            <w:noProof/>
            <w:webHidden/>
          </w:rPr>
          <w:instrText xml:space="preserve"> PAGEREF _Toc301440211 \h </w:instrText>
        </w:r>
        <w:r w:rsidR="00AD1AD3">
          <w:rPr>
            <w:noProof/>
            <w:webHidden/>
          </w:rPr>
        </w:r>
        <w:r w:rsidR="00AD1AD3">
          <w:rPr>
            <w:noProof/>
            <w:webHidden/>
          </w:rPr>
          <w:fldChar w:fldCharType="separate"/>
        </w:r>
        <w:r w:rsidR="00AD1AD3">
          <w:rPr>
            <w:noProof/>
            <w:webHidden/>
          </w:rPr>
          <w:t>47</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12" w:history="1">
        <w:r w:rsidR="00AD1AD3" w:rsidRPr="00E875FC">
          <w:rPr>
            <w:rStyle w:val="Hyperlink"/>
            <w:noProof/>
          </w:rPr>
          <w:t>Reaching Consensus</w:t>
        </w:r>
        <w:r w:rsidR="00AD1AD3">
          <w:rPr>
            <w:noProof/>
            <w:webHidden/>
          </w:rPr>
          <w:tab/>
        </w:r>
        <w:r w:rsidR="00AD1AD3">
          <w:rPr>
            <w:noProof/>
            <w:webHidden/>
          </w:rPr>
          <w:fldChar w:fldCharType="begin"/>
        </w:r>
        <w:r w:rsidR="00AD1AD3">
          <w:rPr>
            <w:noProof/>
            <w:webHidden/>
          </w:rPr>
          <w:instrText xml:space="preserve"> PAGEREF _Toc301440212 \h </w:instrText>
        </w:r>
        <w:r w:rsidR="00AD1AD3">
          <w:rPr>
            <w:noProof/>
            <w:webHidden/>
          </w:rPr>
        </w:r>
        <w:r w:rsidR="00AD1AD3">
          <w:rPr>
            <w:noProof/>
            <w:webHidden/>
          </w:rPr>
          <w:fldChar w:fldCharType="separate"/>
        </w:r>
        <w:r w:rsidR="00AD1AD3">
          <w:rPr>
            <w:noProof/>
            <w:webHidden/>
          </w:rPr>
          <w:t>47</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13" w:history="1">
        <w:r w:rsidR="00AD1AD3" w:rsidRPr="00E875FC">
          <w:rPr>
            <w:rStyle w:val="Hyperlink"/>
            <w:noProof/>
          </w:rPr>
          <w:t>Building an Agreement</w:t>
        </w:r>
        <w:r w:rsidR="00AD1AD3">
          <w:rPr>
            <w:noProof/>
            <w:webHidden/>
          </w:rPr>
          <w:tab/>
        </w:r>
        <w:r w:rsidR="00AD1AD3">
          <w:rPr>
            <w:noProof/>
            <w:webHidden/>
          </w:rPr>
          <w:fldChar w:fldCharType="begin"/>
        </w:r>
        <w:r w:rsidR="00AD1AD3">
          <w:rPr>
            <w:noProof/>
            <w:webHidden/>
          </w:rPr>
          <w:instrText xml:space="preserve"> PAGEREF _Toc301440213 \h </w:instrText>
        </w:r>
        <w:r w:rsidR="00AD1AD3">
          <w:rPr>
            <w:noProof/>
            <w:webHidden/>
          </w:rPr>
        </w:r>
        <w:r w:rsidR="00AD1AD3">
          <w:rPr>
            <w:noProof/>
            <w:webHidden/>
          </w:rPr>
          <w:fldChar w:fldCharType="separate"/>
        </w:r>
        <w:r w:rsidR="00AD1AD3">
          <w:rPr>
            <w:noProof/>
            <w:webHidden/>
          </w:rPr>
          <w:t>48</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14" w:history="1">
        <w:r w:rsidR="00AD1AD3" w:rsidRPr="00E875FC">
          <w:rPr>
            <w:rStyle w:val="Hyperlink"/>
            <w:noProof/>
          </w:rPr>
          <w:t>Setting the Terms of the Agreement</w:t>
        </w:r>
        <w:r w:rsidR="00AD1AD3">
          <w:rPr>
            <w:noProof/>
            <w:webHidden/>
          </w:rPr>
          <w:tab/>
        </w:r>
        <w:r w:rsidR="00AD1AD3">
          <w:rPr>
            <w:noProof/>
            <w:webHidden/>
          </w:rPr>
          <w:fldChar w:fldCharType="begin"/>
        </w:r>
        <w:r w:rsidR="00AD1AD3">
          <w:rPr>
            <w:noProof/>
            <w:webHidden/>
          </w:rPr>
          <w:instrText xml:space="preserve"> PAGEREF _Toc301440214 \h </w:instrText>
        </w:r>
        <w:r w:rsidR="00AD1AD3">
          <w:rPr>
            <w:noProof/>
            <w:webHidden/>
          </w:rPr>
        </w:r>
        <w:r w:rsidR="00AD1AD3">
          <w:rPr>
            <w:noProof/>
            <w:webHidden/>
          </w:rPr>
          <w:fldChar w:fldCharType="separate"/>
        </w:r>
        <w:r w:rsidR="00AD1AD3">
          <w:rPr>
            <w:noProof/>
            <w:webHidden/>
          </w:rPr>
          <w:t>49</w:t>
        </w:r>
        <w:r w:rsidR="00AD1AD3">
          <w:rPr>
            <w:noProof/>
            <w:webHidden/>
          </w:rPr>
          <w:fldChar w:fldCharType="end"/>
        </w:r>
      </w:hyperlink>
    </w:p>
    <w:p w:rsidR="00AD1AD3" w:rsidRDefault="0086383E">
      <w:pPr>
        <w:pStyle w:val="TOC1"/>
        <w:tabs>
          <w:tab w:val="right" w:leader="dot" w:pos="9350"/>
        </w:tabs>
        <w:rPr>
          <w:rFonts w:asciiTheme="minorHAnsi" w:eastAsiaTheme="minorEastAsia" w:hAnsiTheme="minorHAnsi" w:cstheme="minorBidi"/>
          <w:b w:val="0"/>
          <w:bCs w:val="0"/>
          <w:noProof/>
          <w:szCs w:val="22"/>
          <w:lang w:bidi="ar-SA"/>
        </w:rPr>
      </w:pPr>
      <w:hyperlink w:anchor="_Toc301440215" w:history="1">
        <w:r w:rsidR="00AD1AD3" w:rsidRPr="00E875FC">
          <w:rPr>
            <w:rStyle w:val="Hyperlink"/>
            <w:noProof/>
            <w:lang w:eastAsia="zh-TW"/>
          </w:rPr>
          <w:t xml:space="preserve">Module Nine: </w:t>
        </w:r>
        <w:r w:rsidR="00AD1AD3" w:rsidRPr="00E875FC">
          <w:rPr>
            <w:rStyle w:val="Hyperlink"/>
            <w:noProof/>
          </w:rPr>
          <w:t>Dealing with Difficult Issues</w:t>
        </w:r>
        <w:r w:rsidR="00AD1AD3">
          <w:rPr>
            <w:noProof/>
            <w:webHidden/>
          </w:rPr>
          <w:tab/>
        </w:r>
        <w:r w:rsidR="00AD1AD3">
          <w:rPr>
            <w:noProof/>
            <w:webHidden/>
          </w:rPr>
          <w:fldChar w:fldCharType="begin"/>
        </w:r>
        <w:r w:rsidR="00AD1AD3">
          <w:rPr>
            <w:noProof/>
            <w:webHidden/>
          </w:rPr>
          <w:instrText xml:space="preserve"> PAGEREF _Toc301440215 \h </w:instrText>
        </w:r>
        <w:r w:rsidR="00AD1AD3">
          <w:rPr>
            <w:noProof/>
            <w:webHidden/>
          </w:rPr>
        </w:r>
        <w:r w:rsidR="00AD1AD3">
          <w:rPr>
            <w:noProof/>
            <w:webHidden/>
          </w:rPr>
          <w:fldChar w:fldCharType="separate"/>
        </w:r>
        <w:r w:rsidR="00AD1AD3">
          <w:rPr>
            <w:noProof/>
            <w:webHidden/>
          </w:rPr>
          <w:t>51</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16" w:history="1">
        <w:r w:rsidR="00AD1AD3" w:rsidRPr="00E875FC">
          <w:rPr>
            <w:rStyle w:val="Hyperlink"/>
            <w:noProof/>
          </w:rPr>
          <w:t>Being Prepared for Environmental Tactics</w:t>
        </w:r>
        <w:r w:rsidR="00AD1AD3">
          <w:rPr>
            <w:noProof/>
            <w:webHidden/>
          </w:rPr>
          <w:tab/>
        </w:r>
        <w:r w:rsidR="00AD1AD3">
          <w:rPr>
            <w:noProof/>
            <w:webHidden/>
          </w:rPr>
          <w:fldChar w:fldCharType="begin"/>
        </w:r>
        <w:r w:rsidR="00AD1AD3">
          <w:rPr>
            <w:noProof/>
            <w:webHidden/>
          </w:rPr>
          <w:instrText xml:space="preserve"> PAGEREF _Toc301440216 \h </w:instrText>
        </w:r>
        <w:r w:rsidR="00AD1AD3">
          <w:rPr>
            <w:noProof/>
            <w:webHidden/>
          </w:rPr>
        </w:r>
        <w:r w:rsidR="00AD1AD3">
          <w:rPr>
            <w:noProof/>
            <w:webHidden/>
          </w:rPr>
          <w:fldChar w:fldCharType="separate"/>
        </w:r>
        <w:r w:rsidR="00AD1AD3">
          <w:rPr>
            <w:noProof/>
            <w:webHidden/>
          </w:rPr>
          <w:t>51</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17" w:history="1">
        <w:r w:rsidR="00AD1AD3" w:rsidRPr="00E875FC">
          <w:rPr>
            <w:rStyle w:val="Hyperlink"/>
            <w:noProof/>
          </w:rPr>
          <w:t>Dealing with Personal Attacks</w:t>
        </w:r>
        <w:r w:rsidR="00AD1AD3">
          <w:rPr>
            <w:noProof/>
            <w:webHidden/>
          </w:rPr>
          <w:tab/>
        </w:r>
        <w:r w:rsidR="00AD1AD3">
          <w:rPr>
            <w:noProof/>
            <w:webHidden/>
          </w:rPr>
          <w:fldChar w:fldCharType="begin"/>
        </w:r>
        <w:r w:rsidR="00AD1AD3">
          <w:rPr>
            <w:noProof/>
            <w:webHidden/>
          </w:rPr>
          <w:instrText xml:space="preserve"> PAGEREF _Toc301440217 \h </w:instrText>
        </w:r>
        <w:r w:rsidR="00AD1AD3">
          <w:rPr>
            <w:noProof/>
            <w:webHidden/>
          </w:rPr>
        </w:r>
        <w:r w:rsidR="00AD1AD3">
          <w:rPr>
            <w:noProof/>
            <w:webHidden/>
          </w:rPr>
          <w:fldChar w:fldCharType="separate"/>
        </w:r>
        <w:r w:rsidR="00AD1AD3">
          <w:rPr>
            <w:noProof/>
            <w:webHidden/>
          </w:rPr>
          <w:t>52</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18" w:history="1">
        <w:r w:rsidR="00AD1AD3" w:rsidRPr="00E875FC">
          <w:rPr>
            <w:rStyle w:val="Hyperlink"/>
            <w:noProof/>
          </w:rPr>
          <w:t>Controlling Your Emotions</w:t>
        </w:r>
        <w:r w:rsidR="00AD1AD3">
          <w:rPr>
            <w:noProof/>
            <w:webHidden/>
          </w:rPr>
          <w:tab/>
        </w:r>
        <w:r w:rsidR="00AD1AD3">
          <w:rPr>
            <w:noProof/>
            <w:webHidden/>
          </w:rPr>
          <w:fldChar w:fldCharType="begin"/>
        </w:r>
        <w:r w:rsidR="00AD1AD3">
          <w:rPr>
            <w:noProof/>
            <w:webHidden/>
          </w:rPr>
          <w:instrText xml:space="preserve"> PAGEREF _Toc301440218 \h </w:instrText>
        </w:r>
        <w:r w:rsidR="00AD1AD3">
          <w:rPr>
            <w:noProof/>
            <w:webHidden/>
          </w:rPr>
        </w:r>
        <w:r w:rsidR="00AD1AD3">
          <w:rPr>
            <w:noProof/>
            <w:webHidden/>
          </w:rPr>
          <w:fldChar w:fldCharType="separate"/>
        </w:r>
        <w:r w:rsidR="00AD1AD3">
          <w:rPr>
            <w:noProof/>
            <w:webHidden/>
          </w:rPr>
          <w:t>54</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19" w:history="1">
        <w:r w:rsidR="00AD1AD3" w:rsidRPr="00E875FC">
          <w:rPr>
            <w:rStyle w:val="Hyperlink"/>
            <w:noProof/>
          </w:rPr>
          <w:t>Deciding When It’s Time to Walk Away</w:t>
        </w:r>
        <w:r w:rsidR="00AD1AD3">
          <w:rPr>
            <w:noProof/>
            <w:webHidden/>
          </w:rPr>
          <w:tab/>
        </w:r>
        <w:r w:rsidR="00AD1AD3">
          <w:rPr>
            <w:noProof/>
            <w:webHidden/>
          </w:rPr>
          <w:fldChar w:fldCharType="begin"/>
        </w:r>
        <w:r w:rsidR="00AD1AD3">
          <w:rPr>
            <w:noProof/>
            <w:webHidden/>
          </w:rPr>
          <w:instrText xml:space="preserve"> PAGEREF _Toc301440219 \h </w:instrText>
        </w:r>
        <w:r w:rsidR="00AD1AD3">
          <w:rPr>
            <w:noProof/>
            <w:webHidden/>
          </w:rPr>
        </w:r>
        <w:r w:rsidR="00AD1AD3">
          <w:rPr>
            <w:noProof/>
            <w:webHidden/>
          </w:rPr>
          <w:fldChar w:fldCharType="separate"/>
        </w:r>
        <w:r w:rsidR="00AD1AD3">
          <w:rPr>
            <w:noProof/>
            <w:webHidden/>
          </w:rPr>
          <w:t>55</w:t>
        </w:r>
        <w:r w:rsidR="00AD1AD3">
          <w:rPr>
            <w:noProof/>
            <w:webHidden/>
          </w:rPr>
          <w:fldChar w:fldCharType="end"/>
        </w:r>
      </w:hyperlink>
    </w:p>
    <w:p w:rsidR="00AD1AD3" w:rsidRDefault="0086383E">
      <w:pPr>
        <w:pStyle w:val="TOC1"/>
        <w:tabs>
          <w:tab w:val="right" w:leader="dot" w:pos="9350"/>
        </w:tabs>
        <w:rPr>
          <w:rFonts w:asciiTheme="minorHAnsi" w:eastAsiaTheme="minorEastAsia" w:hAnsiTheme="minorHAnsi" w:cstheme="minorBidi"/>
          <w:b w:val="0"/>
          <w:bCs w:val="0"/>
          <w:noProof/>
          <w:szCs w:val="22"/>
          <w:lang w:bidi="ar-SA"/>
        </w:rPr>
      </w:pPr>
      <w:hyperlink w:anchor="_Toc301440220" w:history="1">
        <w:r w:rsidR="00AD1AD3" w:rsidRPr="00E875FC">
          <w:rPr>
            <w:rStyle w:val="Hyperlink"/>
            <w:noProof/>
            <w:lang w:eastAsia="zh-TW"/>
          </w:rPr>
          <w:t xml:space="preserve">Module Ten: </w:t>
        </w:r>
        <w:r w:rsidR="00AD1AD3" w:rsidRPr="00E875FC">
          <w:rPr>
            <w:rStyle w:val="Hyperlink"/>
            <w:noProof/>
          </w:rPr>
          <w:t>Negotiating Outside the Boardroom</w:t>
        </w:r>
        <w:r w:rsidR="00AD1AD3">
          <w:rPr>
            <w:noProof/>
            <w:webHidden/>
          </w:rPr>
          <w:tab/>
        </w:r>
        <w:r w:rsidR="00AD1AD3">
          <w:rPr>
            <w:noProof/>
            <w:webHidden/>
          </w:rPr>
          <w:fldChar w:fldCharType="begin"/>
        </w:r>
        <w:r w:rsidR="00AD1AD3">
          <w:rPr>
            <w:noProof/>
            <w:webHidden/>
          </w:rPr>
          <w:instrText xml:space="preserve"> PAGEREF _Toc301440220 \h </w:instrText>
        </w:r>
        <w:r w:rsidR="00AD1AD3">
          <w:rPr>
            <w:noProof/>
            <w:webHidden/>
          </w:rPr>
        </w:r>
        <w:r w:rsidR="00AD1AD3">
          <w:rPr>
            <w:noProof/>
            <w:webHidden/>
          </w:rPr>
          <w:fldChar w:fldCharType="separate"/>
        </w:r>
        <w:r w:rsidR="00AD1AD3">
          <w:rPr>
            <w:noProof/>
            <w:webHidden/>
          </w:rPr>
          <w:t>57</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21" w:history="1">
        <w:r w:rsidR="00AD1AD3" w:rsidRPr="00E875FC">
          <w:rPr>
            <w:rStyle w:val="Hyperlink"/>
            <w:noProof/>
          </w:rPr>
          <w:t>Adapting the Process for Smaller Negotiations</w:t>
        </w:r>
        <w:r w:rsidR="00AD1AD3">
          <w:rPr>
            <w:noProof/>
            <w:webHidden/>
          </w:rPr>
          <w:tab/>
        </w:r>
        <w:r w:rsidR="00AD1AD3">
          <w:rPr>
            <w:noProof/>
            <w:webHidden/>
          </w:rPr>
          <w:fldChar w:fldCharType="begin"/>
        </w:r>
        <w:r w:rsidR="00AD1AD3">
          <w:rPr>
            <w:noProof/>
            <w:webHidden/>
          </w:rPr>
          <w:instrText xml:space="preserve"> PAGEREF _Toc301440221 \h </w:instrText>
        </w:r>
        <w:r w:rsidR="00AD1AD3">
          <w:rPr>
            <w:noProof/>
            <w:webHidden/>
          </w:rPr>
        </w:r>
        <w:r w:rsidR="00AD1AD3">
          <w:rPr>
            <w:noProof/>
            <w:webHidden/>
          </w:rPr>
          <w:fldChar w:fldCharType="separate"/>
        </w:r>
        <w:r w:rsidR="00AD1AD3">
          <w:rPr>
            <w:noProof/>
            <w:webHidden/>
          </w:rPr>
          <w:t>57</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22" w:history="1">
        <w:r w:rsidR="00AD1AD3" w:rsidRPr="00E875FC">
          <w:rPr>
            <w:rStyle w:val="Hyperlink"/>
            <w:noProof/>
          </w:rPr>
          <w:t>Negotiating via Telephone</w:t>
        </w:r>
        <w:r w:rsidR="00AD1AD3">
          <w:rPr>
            <w:noProof/>
            <w:webHidden/>
          </w:rPr>
          <w:tab/>
        </w:r>
        <w:r w:rsidR="00AD1AD3">
          <w:rPr>
            <w:noProof/>
            <w:webHidden/>
          </w:rPr>
          <w:fldChar w:fldCharType="begin"/>
        </w:r>
        <w:r w:rsidR="00AD1AD3">
          <w:rPr>
            <w:noProof/>
            <w:webHidden/>
          </w:rPr>
          <w:instrText xml:space="preserve"> PAGEREF _Toc301440222 \h </w:instrText>
        </w:r>
        <w:r w:rsidR="00AD1AD3">
          <w:rPr>
            <w:noProof/>
            <w:webHidden/>
          </w:rPr>
        </w:r>
        <w:r w:rsidR="00AD1AD3">
          <w:rPr>
            <w:noProof/>
            <w:webHidden/>
          </w:rPr>
          <w:fldChar w:fldCharType="separate"/>
        </w:r>
        <w:r w:rsidR="00AD1AD3">
          <w:rPr>
            <w:noProof/>
            <w:webHidden/>
          </w:rPr>
          <w:t>58</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23" w:history="1">
        <w:r w:rsidR="00AD1AD3" w:rsidRPr="00E875FC">
          <w:rPr>
            <w:rStyle w:val="Hyperlink"/>
            <w:noProof/>
          </w:rPr>
          <w:t>Negotiating via Email</w:t>
        </w:r>
        <w:r w:rsidR="00AD1AD3">
          <w:rPr>
            <w:noProof/>
            <w:webHidden/>
          </w:rPr>
          <w:tab/>
        </w:r>
        <w:r w:rsidR="00AD1AD3">
          <w:rPr>
            <w:noProof/>
            <w:webHidden/>
          </w:rPr>
          <w:fldChar w:fldCharType="begin"/>
        </w:r>
        <w:r w:rsidR="00AD1AD3">
          <w:rPr>
            <w:noProof/>
            <w:webHidden/>
          </w:rPr>
          <w:instrText xml:space="preserve"> PAGEREF _Toc301440223 \h </w:instrText>
        </w:r>
        <w:r w:rsidR="00AD1AD3">
          <w:rPr>
            <w:noProof/>
            <w:webHidden/>
          </w:rPr>
        </w:r>
        <w:r w:rsidR="00AD1AD3">
          <w:rPr>
            <w:noProof/>
            <w:webHidden/>
          </w:rPr>
          <w:fldChar w:fldCharType="separate"/>
        </w:r>
        <w:r w:rsidR="00AD1AD3">
          <w:rPr>
            <w:noProof/>
            <w:webHidden/>
          </w:rPr>
          <w:t>59</w:t>
        </w:r>
        <w:r w:rsidR="00AD1AD3">
          <w:rPr>
            <w:noProof/>
            <w:webHidden/>
          </w:rPr>
          <w:fldChar w:fldCharType="end"/>
        </w:r>
      </w:hyperlink>
    </w:p>
    <w:p w:rsidR="00AD1AD3" w:rsidRDefault="0086383E">
      <w:pPr>
        <w:pStyle w:val="TOC1"/>
        <w:tabs>
          <w:tab w:val="right" w:leader="dot" w:pos="9350"/>
        </w:tabs>
        <w:rPr>
          <w:rFonts w:asciiTheme="minorHAnsi" w:eastAsiaTheme="minorEastAsia" w:hAnsiTheme="minorHAnsi" w:cstheme="minorBidi"/>
          <w:b w:val="0"/>
          <w:bCs w:val="0"/>
          <w:noProof/>
          <w:szCs w:val="22"/>
          <w:lang w:bidi="ar-SA"/>
        </w:rPr>
      </w:pPr>
      <w:hyperlink w:anchor="_Toc301440224" w:history="1">
        <w:r w:rsidR="00AD1AD3" w:rsidRPr="00E875FC">
          <w:rPr>
            <w:rStyle w:val="Hyperlink"/>
            <w:noProof/>
            <w:lang w:eastAsia="zh-TW"/>
          </w:rPr>
          <w:t>Module Eleven: Negotiating on Behalf of Someone Else</w:t>
        </w:r>
        <w:r w:rsidR="00AD1AD3">
          <w:rPr>
            <w:noProof/>
            <w:webHidden/>
          </w:rPr>
          <w:tab/>
        </w:r>
        <w:r w:rsidR="00AD1AD3">
          <w:rPr>
            <w:noProof/>
            <w:webHidden/>
          </w:rPr>
          <w:fldChar w:fldCharType="begin"/>
        </w:r>
        <w:r w:rsidR="00AD1AD3">
          <w:rPr>
            <w:noProof/>
            <w:webHidden/>
          </w:rPr>
          <w:instrText xml:space="preserve"> PAGEREF _Toc301440224 \h </w:instrText>
        </w:r>
        <w:r w:rsidR="00AD1AD3">
          <w:rPr>
            <w:noProof/>
            <w:webHidden/>
          </w:rPr>
        </w:r>
        <w:r w:rsidR="00AD1AD3">
          <w:rPr>
            <w:noProof/>
            <w:webHidden/>
          </w:rPr>
          <w:fldChar w:fldCharType="separate"/>
        </w:r>
        <w:r w:rsidR="00AD1AD3">
          <w:rPr>
            <w:noProof/>
            <w:webHidden/>
          </w:rPr>
          <w:t>61</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25" w:history="1">
        <w:r w:rsidR="00AD1AD3" w:rsidRPr="00E875FC">
          <w:rPr>
            <w:rStyle w:val="Hyperlink"/>
            <w:noProof/>
          </w:rPr>
          <w:t>Choosing the Negotiating Team</w:t>
        </w:r>
        <w:r w:rsidR="00AD1AD3">
          <w:rPr>
            <w:noProof/>
            <w:webHidden/>
          </w:rPr>
          <w:tab/>
        </w:r>
        <w:r w:rsidR="00AD1AD3">
          <w:rPr>
            <w:noProof/>
            <w:webHidden/>
          </w:rPr>
          <w:fldChar w:fldCharType="begin"/>
        </w:r>
        <w:r w:rsidR="00AD1AD3">
          <w:rPr>
            <w:noProof/>
            <w:webHidden/>
          </w:rPr>
          <w:instrText xml:space="preserve"> PAGEREF _Toc301440225 \h </w:instrText>
        </w:r>
        <w:r w:rsidR="00AD1AD3">
          <w:rPr>
            <w:noProof/>
            <w:webHidden/>
          </w:rPr>
        </w:r>
        <w:r w:rsidR="00AD1AD3">
          <w:rPr>
            <w:noProof/>
            <w:webHidden/>
          </w:rPr>
          <w:fldChar w:fldCharType="separate"/>
        </w:r>
        <w:r w:rsidR="00AD1AD3">
          <w:rPr>
            <w:noProof/>
            <w:webHidden/>
          </w:rPr>
          <w:t>61</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26" w:history="1">
        <w:r w:rsidR="00AD1AD3" w:rsidRPr="00E875FC">
          <w:rPr>
            <w:rStyle w:val="Hyperlink"/>
            <w:noProof/>
          </w:rPr>
          <w:t>Covering All the Bases</w:t>
        </w:r>
        <w:r w:rsidR="00AD1AD3">
          <w:rPr>
            <w:noProof/>
            <w:webHidden/>
          </w:rPr>
          <w:tab/>
        </w:r>
        <w:r w:rsidR="00AD1AD3">
          <w:rPr>
            <w:noProof/>
            <w:webHidden/>
          </w:rPr>
          <w:fldChar w:fldCharType="begin"/>
        </w:r>
        <w:r w:rsidR="00AD1AD3">
          <w:rPr>
            <w:noProof/>
            <w:webHidden/>
          </w:rPr>
          <w:instrText xml:space="preserve"> PAGEREF _Toc301440226 \h </w:instrText>
        </w:r>
        <w:r w:rsidR="00AD1AD3">
          <w:rPr>
            <w:noProof/>
            <w:webHidden/>
          </w:rPr>
        </w:r>
        <w:r w:rsidR="00AD1AD3">
          <w:rPr>
            <w:noProof/>
            <w:webHidden/>
          </w:rPr>
          <w:fldChar w:fldCharType="separate"/>
        </w:r>
        <w:r w:rsidR="00AD1AD3">
          <w:rPr>
            <w:noProof/>
            <w:webHidden/>
          </w:rPr>
          <w:t>62</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27" w:history="1">
        <w:r w:rsidR="00AD1AD3" w:rsidRPr="00E875FC">
          <w:rPr>
            <w:rStyle w:val="Hyperlink"/>
            <w:noProof/>
          </w:rPr>
          <w:t>Dealing with Tough Questions</w:t>
        </w:r>
        <w:r w:rsidR="00AD1AD3">
          <w:rPr>
            <w:noProof/>
            <w:webHidden/>
          </w:rPr>
          <w:tab/>
        </w:r>
        <w:r w:rsidR="00AD1AD3">
          <w:rPr>
            <w:noProof/>
            <w:webHidden/>
          </w:rPr>
          <w:fldChar w:fldCharType="begin"/>
        </w:r>
        <w:r w:rsidR="00AD1AD3">
          <w:rPr>
            <w:noProof/>
            <w:webHidden/>
          </w:rPr>
          <w:instrText xml:space="preserve"> PAGEREF _Toc301440227 \h </w:instrText>
        </w:r>
        <w:r w:rsidR="00AD1AD3">
          <w:rPr>
            <w:noProof/>
            <w:webHidden/>
          </w:rPr>
        </w:r>
        <w:r w:rsidR="00AD1AD3">
          <w:rPr>
            <w:noProof/>
            <w:webHidden/>
          </w:rPr>
          <w:fldChar w:fldCharType="separate"/>
        </w:r>
        <w:r w:rsidR="00AD1AD3">
          <w:rPr>
            <w:noProof/>
            <w:webHidden/>
          </w:rPr>
          <w:t>63</w:t>
        </w:r>
        <w:r w:rsidR="00AD1AD3">
          <w:rPr>
            <w:noProof/>
            <w:webHidden/>
          </w:rPr>
          <w:fldChar w:fldCharType="end"/>
        </w:r>
      </w:hyperlink>
    </w:p>
    <w:p w:rsidR="00AD1AD3" w:rsidRDefault="0086383E">
      <w:pPr>
        <w:pStyle w:val="TOC1"/>
        <w:tabs>
          <w:tab w:val="right" w:leader="dot" w:pos="9350"/>
        </w:tabs>
        <w:rPr>
          <w:rFonts w:asciiTheme="minorHAnsi" w:eastAsiaTheme="minorEastAsia" w:hAnsiTheme="minorHAnsi" w:cstheme="minorBidi"/>
          <w:b w:val="0"/>
          <w:bCs w:val="0"/>
          <w:noProof/>
          <w:szCs w:val="22"/>
          <w:lang w:bidi="ar-SA"/>
        </w:rPr>
      </w:pPr>
      <w:hyperlink w:anchor="_Toc301440228" w:history="1">
        <w:r w:rsidR="00AD1AD3" w:rsidRPr="00E875FC">
          <w:rPr>
            <w:rStyle w:val="Hyperlink"/>
            <w:noProof/>
            <w:lang w:eastAsia="zh-TW"/>
          </w:rPr>
          <w:t>Module Twelve: Wrapping Up</w:t>
        </w:r>
        <w:r w:rsidR="00AD1AD3">
          <w:rPr>
            <w:noProof/>
            <w:webHidden/>
          </w:rPr>
          <w:tab/>
        </w:r>
        <w:r w:rsidR="00AD1AD3">
          <w:rPr>
            <w:noProof/>
            <w:webHidden/>
          </w:rPr>
          <w:fldChar w:fldCharType="begin"/>
        </w:r>
        <w:r w:rsidR="00AD1AD3">
          <w:rPr>
            <w:noProof/>
            <w:webHidden/>
          </w:rPr>
          <w:instrText xml:space="preserve"> PAGEREF _Toc301440228 \h </w:instrText>
        </w:r>
        <w:r w:rsidR="00AD1AD3">
          <w:rPr>
            <w:noProof/>
            <w:webHidden/>
          </w:rPr>
        </w:r>
        <w:r w:rsidR="00AD1AD3">
          <w:rPr>
            <w:noProof/>
            <w:webHidden/>
          </w:rPr>
          <w:fldChar w:fldCharType="separate"/>
        </w:r>
        <w:r w:rsidR="00AD1AD3">
          <w:rPr>
            <w:noProof/>
            <w:webHidden/>
          </w:rPr>
          <w:t>65</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29" w:history="1">
        <w:r w:rsidR="00AD1AD3" w:rsidRPr="00E875FC">
          <w:rPr>
            <w:rStyle w:val="Hyperlink"/>
            <w:noProof/>
          </w:rPr>
          <w:t>Words from the Wise</w:t>
        </w:r>
        <w:r w:rsidR="00AD1AD3">
          <w:rPr>
            <w:noProof/>
            <w:webHidden/>
          </w:rPr>
          <w:tab/>
        </w:r>
        <w:r w:rsidR="00AD1AD3">
          <w:rPr>
            <w:noProof/>
            <w:webHidden/>
          </w:rPr>
          <w:fldChar w:fldCharType="begin"/>
        </w:r>
        <w:r w:rsidR="00AD1AD3">
          <w:rPr>
            <w:noProof/>
            <w:webHidden/>
          </w:rPr>
          <w:instrText xml:space="preserve"> PAGEREF _Toc301440229 \h </w:instrText>
        </w:r>
        <w:r w:rsidR="00AD1AD3">
          <w:rPr>
            <w:noProof/>
            <w:webHidden/>
          </w:rPr>
        </w:r>
        <w:r w:rsidR="00AD1AD3">
          <w:rPr>
            <w:noProof/>
            <w:webHidden/>
          </w:rPr>
          <w:fldChar w:fldCharType="separate"/>
        </w:r>
        <w:r w:rsidR="00AD1AD3">
          <w:rPr>
            <w:noProof/>
            <w:webHidden/>
          </w:rPr>
          <w:t>65</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30" w:history="1">
        <w:r w:rsidR="00AD1AD3" w:rsidRPr="00E875FC">
          <w:rPr>
            <w:rStyle w:val="Hyperlink"/>
            <w:noProof/>
          </w:rPr>
          <w:t>Parking Lot</w:t>
        </w:r>
        <w:r w:rsidR="00AD1AD3">
          <w:rPr>
            <w:noProof/>
            <w:webHidden/>
          </w:rPr>
          <w:tab/>
        </w:r>
        <w:r w:rsidR="00AD1AD3">
          <w:rPr>
            <w:noProof/>
            <w:webHidden/>
          </w:rPr>
          <w:fldChar w:fldCharType="begin"/>
        </w:r>
        <w:r w:rsidR="00AD1AD3">
          <w:rPr>
            <w:noProof/>
            <w:webHidden/>
          </w:rPr>
          <w:instrText xml:space="preserve"> PAGEREF _Toc301440230 \h </w:instrText>
        </w:r>
        <w:r w:rsidR="00AD1AD3">
          <w:rPr>
            <w:noProof/>
            <w:webHidden/>
          </w:rPr>
        </w:r>
        <w:r w:rsidR="00AD1AD3">
          <w:rPr>
            <w:noProof/>
            <w:webHidden/>
          </w:rPr>
          <w:fldChar w:fldCharType="separate"/>
        </w:r>
        <w:r w:rsidR="00AD1AD3">
          <w:rPr>
            <w:noProof/>
            <w:webHidden/>
          </w:rPr>
          <w:t>65</w:t>
        </w:r>
        <w:r w:rsidR="00AD1AD3">
          <w:rPr>
            <w:noProof/>
            <w:webHidden/>
          </w:rPr>
          <w:fldChar w:fldCharType="end"/>
        </w:r>
      </w:hyperlink>
    </w:p>
    <w:p w:rsidR="00AD1AD3" w:rsidRDefault="0086383E">
      <w:pPr>
        <w:pStyle w:val="TOC2"/>
        <w:tabs>
          <w:tab w:val="right" w:leader="dot" w:pos="9350"/>
        </w:tabs>
        <w:rPr>
          <w:rFonts w:asciiTheme="minorHAnsi" w:eastAsiaTheme="minorEastAsia" w:hAnsiTheme="minorHAnsi" w:cstheme="minorBidi"/>
          <w:i w:val="0"/>
          <w:iCs w:val="0"/>
          <w:noProof/>
          <w:szCs w:val="22"/>
          <w:lang w:bidi="ar-SA"/>
        </w:rPr>
      </w:pPr>
      <w:hyperlink w:anchor="_Toc301440231" w:history="1">
        <w:r w:rsidR="00AD1AD3" w:rsidRPr="00E875FC">
          <w:rPr>
            <w:rStyle w:val="Hyperlink"/>
            <w:noProof/>
          </w:rPr>
          <w:t>Action Plans and Evaluations</w:t>
        </w:r>
        <w:r w:rsidR="00AD1AD3">
          <w:rPr>
            <w:noProof/>
            <w:webHidden/>
          </w:rPr>
          <w:tab/>
        </w:r>
        <w:r w:rsidR="00AD1AD3">
          <w:rPr>
            <w:noProof/>
            <w:webHidden/>
          </w:rPr>
          <w:fldChar w:fldCharType="begin"/>
        </w:r>
        <w:r w:rsidR="00AD1AD3">
          <w:rPr>
            <w:noProof/>
            <w:webHidden/>
          </w:rPr>
          <w:instrText xml:space="preserve"> PAGEREF _Toc301440231 \h </w:instrText>
        </w:r>
        <w:r w:rsidR="00AD1AD3">
          <w:rPr>
            <w:noProof/>
            <w:webHidden/>
          </w:rPr>
        </w:r>
        <w:r w:rsidR="00AD1AD3">
          <w:rPr>
            <w:noProof/>
            <w:webHidden/>
          </w:rPr>
          <w:fldChar w:fldCharType="separate"/>
        </w:r>
        <w:r w:rsidR="00AD1AD3">
          <w:rPr>
            <w:noProof/>
            <w:webHidden/>
          </w:rPr>
          <w:t>65</w:t>
        </w:r>
        <w:r w:rsidR="00AD1AD3">
          <w:rPr>
            <w:noProof/>
            <w:webHidden/>
          </w:rPr>
          <w:fldChar w:fldCharType="end"/>
        </w:r>
      </w:hyperlink>
    </w:p>
    <w:p w:rsidR="0062771F" w:rsidRPr="00315C3E" w:rsidRDefault="0062771F" w:rsidP="0062771F">
      <w:r w:rsidRPr="00315C3E">
        <w:fldChar w:fldCharType="end"/>
      </w:r>
    </w:p>
    <w:p w:rsidR="0062771F" w:rsidRPr="00315C3E" w:rsidRDefault="0062771F" w:rsidP="0062771F"/>
    <w:p w:rsidR="0062771F" w:rsidRPr="00315C3E" w:rsidRDefault="0062771F" w:rsidP="0062771F">
      <w:pPr>
        <w:sectPr w:rsidR="0062771F" w:rsidRPr="00315C3E" w:rsidSect="0062771F">
          <w:pgSz w:w="12240" w:h="15840"/>
          <w:pgMar w:top="1440" w:right="1440" w:bottom="1440" w:left="1440" w:header="720" w:footer="720" w:gutter="0"/>
          <w:pgNumType w:start="1"/>
          <w:cols w:space="720"/>
          <w:formProt w:val="0"/>
          <w:docGrid w:linePitch="360"/>
        </w:sectPr>
      </w:pPr>
    </w:p>
    <w:p w:rsidR="00C54B89" w:rsidRPr="00315C3E" w:rsidRDefault="0052586C" w:rsidP="003E03D1">
      <w:pPr>
        <w:pStyle w:val="Heading1"/>
      </w:pPr>
      <w:bookmarkStart w:id="1" w:name="_Toc301440171"/>
      <w:r w:rsidRPr="00315C3E">
        <w:rPr>
          <w:noProof/>
          <w:lang w:bidi="ar-SA"/>
        </w:rPr>
        <w:lastRenderedPageBreak/>
        <mc:AlternateContent>
          <mc:Choice Requires="wps">
            <w:drawing>
              <wp:anchor distT="91440" distB="91440" distL="114300" distR="114300" simplePos="0" relativeHeight="251669504" behindDoc="0" locked="0" layoutInCell="0" allowOverlap="1" wp14:anchorId="678548D7" wp14:editId="7F4848A0">
                <wp:simplePos x="0" y="0"/>
                <wp:positionH relativeFrom="page">
                  <wp:align>right</wp:align>
                </wp:positionH>
                <wp:positionV relativeFrom="page">
                  <wp:align>top</wp:align>
                </wp:positionV>
                <wp:extent cx="7772400" cy="1605280"/>
                <wp:effectExtent l="0" t="0" r="0" b="4445"/>
                <wp:wrapSquare wrapText="bothSides"/>
                <wp:docPr id="1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60528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0B50E9" w:rsidRDefault="000B50E9" w:rsidP="00C54B89">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 xml:space="preserve">Learning is a treasure that will follow its owner everywhere.  </w:t>
                            </w:r>
                          </w:p>
                          <w:p w:rsidR="000B50E9" w:rsidRDefault="000B50E9" w:rsidP="00C54B89">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Chinese Proverb</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678548D7" id="Rectangle 146" o:spid="_x0000_s1028" style="position:absolute;margin-left:560.8pt;margin-top:0;width:612pt;height:126.4pt;z-index:251669504;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Gj1DAMAAGE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" o:allowincell="f" fillcolor="#4f81bd" stroked="f">
                <v:shadow type="perspective" color="#9bbb59" origin="-.5,-.5" offset="-6pt,-6pt" matrix=".75,,,.75"/>
                <v:textbox inset="4in,54pt,1in,0">
                  <w:txbxContent>
                    <w:p w:rsidR="000B50E9" w:rsidRDefault="000B50E9" w:rsidP="00C54B89">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 xml:space="preserve">Learning is a treasure that will follow its owner everywhere.  </w:t>
                      </w:r>
                    </w:p>
                    <w:p w:rsidR="000B50E9" w:rsidRDefault="000B50E9" w:rsidP="00C54B89">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Chinese Proverb</w:t>
                      </w:r>
                    </w:p>
                  </w:txbxContent>
                </v:textbox>
                <w10:wrap type="square" anchorx="page" anchory="page"/>
              </v:rect>
            </w:pict>
          </mc:Fallback>
        </mc:AlternateContent>
      </w:r>
      <w:bookmarkStart w:id="2" w:name="_Toc282688914"/>
      <w:r w:rsidR="00C54B89" w:rsidRPr="00315C3E">
        <w:t>Preface</w:t>
      </w:r>
      <w:bookmarkEnd w:id="1"/>
      <w:bookmarkEnd w:id="2"/>
    </w:p>
    <w:p w:rsidR="003A3AAA" w:rsidRPr="00315C3E" w:rsidRDefault="003A3AAA" w:rsidP="003A3AAA">
      <w:pPr>
        <w:pStyle w:val="Heading2"/>
        <w:rPr>
          <w:lang w:eastAsia="zh-TW"/>
        </w:rPr>
      </w:pPr>
      <w:bookmarkStart w:id="3" w:name="_Toc283024575"/>
      <w:bookmarkStart w:id="4" w:name="_Toc287448857"/>
      <w:bookmarkStart w:id="5" w:name="_Toc299012428"/>
      <w:bookmarkStart w:id="6" w:name="_Toc299025200"/>
      <w:bookmarkStart w:id="7" w:name="_Toc299626927"/>
      <w:bookmarkStart w:id="8" w:name="_Toc301185395"/>
      <w:bookmarkStart w:id="9" w:name="_Toc301440172"/>
      <w:r w:rsidRPr="00315C3E">
        <w:rPr>
          <w:lang w:eastAsia="zh-TW"/>
        </w:rPr>
        <w:t>What is Courseware?</w:t>
      </w:r>
      <w:bookmarkEnd w:id="3"/>
      <w:bookmarkEnd w:id="4"/>
      <w:bookmarkEnd w:id="5"/>
      <w:bookmarkEnd w:id="6"/>
      <w:bookmarkEnd w:id="7"/>
      <w:bookmarkEnd w:id="8"/>
      <w:bookmarkEnd w:id="9"/>
    </w:p>
    <w:p w:rsidR="003A3AAA" w:rsidRPr="00315C3E" w:rsidRDefault="003A3AAA" w:rsidP="003A3AAA">
      <w:pPr>
        <w:rPr>
          <w:lang w:eastAsia="zh-TW"/>
        </w:rPr>
      </w:pPr>
      <w:r w:rsidRPr="00315C3E">
        <w:rPr>
          <w:noProof/>
          <w:lang w:bidi="ar-SA"/>
        </w:rPr>
        <w:drawing>
          <wp:anchor distT="0" distB="0" distL="114300" distR="114300" simplePos="0" relativeHeight="251674624" behindDoc="0" locked="0" layoutInCell="1" allowOverlap="1" wp14:anchorId="1317313E" wp14:editId="7BC8C873">
            <wp:simplePos x="0" y="0"/>
            <wp:positionH relativeFrom="margin">
              <wp:posOffset>26670</wp:posOffset>
            </wp:positionH>
            <wp:positionV relativeFrom="margin">
              <wp:posOffset>1762125</wp:posOffset>
            </wp:positionV>
            <wp:extent cx="1697990" cy="1327785"/>
            <wp:effectExtent l="0" t="0" r="0" b="5715"/>
            <wp:wrapSquare wrapText="bothSides"/>
            <wp:docPr id="22" name="Picture 22" descr="MC900071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90007113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799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5C3E">
        <w:rPr>
          <w:lang w:eastAsia="zh-TW"/>
        </w:rPr>
        <w:t>Welcome to Corporate Training Materials, a completely new training experience!</w:t>
      </w:r>
    </w:p>
    <w:p w:rsidR="003A3AAA" w:rsidRPr="00315C3E" w:rsidRDefault="003A3AAA" w:rsidP="003A3AAA">
      <w:pPr>
        <w:rPr>
          <w:lang w:eastAsia="zh-TW"/>
        </w:rPr>
      </w:pPr>
      <w:r w:rsidRPr="00315C3E">
        <w:rPr>
          <w:lang w:eastAsia="zh-TW"/>
        </w:rPr>
        <w:t>Our courseware packages offer you top-quality training materials that are customizable, user-friendly, educational, and fun. We provide your materials, materials for the student, PowerPoint slides, and a take-home reference sheet for the student. You simply need to prepare and train!</w:t>
      </w:r>
    </w:p>
    <w:p w:rsidR="003A3AAA" w:rsidRPr="00315C3E" w:rsidRDefault="003A3AAA" w:rsidP="003A3AAA">
      <w:pPr>
        <w:rPr>
          <w:lang w:eastAsia="zh-TW"/>
        </w:rPr>
      </w:pPr>
      <w:r w:rsidRPr="00315C3E">
        <w:rPr>
          <w:lang w:eastAsia="zh-TW"/>
        </w:rPr>
        <w:t>Best of all, our courseware packages are created in Microsoft Office and can be opened using any version of Word and PowerPoint. (Most other word processing and presentation programs support these formats, too.) This means that you can customize the content, add your logo, change the color scheme, and easily print and e-mail training materials.</w:t>
      </w:r>
    </w:p>
    <w:p w:rsidR="003A3AAA" w:rsidRPr="00315C3E" w:rsidRDefault="003A3AAA" w:rsidP="003A3AAA">
      <w:pPr>
        <w:rPr>
          <w:lang w:eastAsia="zh-TW"/>
        </w:rPr>
      </w:pPr>
    </w:p>
    <w:p w:rsidR="003A3AAA" w:rsidRPr="00315C3E" w:rsidRDefault="003A3AAA" w:rsidP="003A3AAA">
      <w:pPr>
        <w:pStyle w:val="Heading2"/>
        <w:rPr>
          <w:lang w:eastAsia="zh-TW"/>
        </w:rPr>
      </w:pPr>
      <w:bookmarkStart w:id="10" w:name="_Toc283024576"/>
      <w:bookmarkStart w:id="11" w:name="_Toc287448858"/>
      <w:bookmarkStart w:id="12" w:name="_Toc299012429"/>
      <w:bookmarkStart w:id="13" w:name="_Toc299025201"/>
      <w:bookmarkStart w:id="14" w:name="_Toc299626928"/>
      <w:bookmarkStart w:id="15" w:name="_Toc301185396"/>
      <w:bookmarkStart w:id="16" w:name="_Toc301440173"/>
      <w:r w:rsidRPr="00315C3E">
        <w:rPr>
          <w:lang w:eastAsia="zh-TW"/>
        </w:rPr>
        <w:t>How Do I Customize My Course?</w:t>
      </w:r>
      <w:bookmarkEnd w:id="10"/>
      <w:bookmarkEnd w:id="11"/>
      <w:bookmarkEnd w:id="12"/>
      <w:bookmarkEnd w:id="13"/>
      <w:bookmarkEnd w:id="14"/>
      <w:bookmarkEnd w:id="15"/>
      <w:bookmarkEnd w:id="16"/>
    </w:p>
    <w:p w:rsidR="003A3AAA" w:rsidRPr="00315C3E" w:rsidRDefault="003A3AAA" w:rsidP="003A3AAA">
      <w:pPr>
        <w:rPr>
          <w:lang w:eastAsia="zh-TW"/>
        </w:rPr>
      </w:pPr>
      <w:r w:rsidRPr="00315C3E">
        <w:rPr>
          <w:lang w:eastAsia="zh-TW"/>
        </w:rPr>
        <w:t>Customizing your course is easy. To edit text, just click and type as you would with any document. This is particularly convenient if you want to add customized statistics for your region, special examples for your participants’ industry, or additional information. You can, of course, also use all of your word processor’s other features, including text formatting and editing tools (such as cutting and pasting).</w:t>
      </w:r>
    </w:p>
    <w:p w:rsidR="003A3AAA" w:rsidRPr="00315C3E" w:rsidRDefault="003A3AAA" w:rsidP="003A3AAA">
      <w:pPr>
        <w:rPr>
          <w:lang w:eastAsia="zh-TW"/>
        </w:rPr>
      </w:pPr>
      <w:r w:rsidRPr="00315C3E">
        <w:rPr>
          <w:lang w:eastAsia="zh-TW"/>
        </w:rPr>
        <w:t>To remove modules, simply select the text and press Delete on your keyboard. Then, navigate to the Table of Contents, right-click, and click Update Field. You may see a dialog box; if so, click “Update entire table” and press OK.</w:t>
      </w:r>
    </w:p>
    <w:p w:rsidR="003A3AAA" w:rsidRPr="00315C3E" w:rsidRDefault="003A3AAA" w:rsidP="003A3AAA">
      <w:pPr>
        <w:jc w:val="center"/>
        <w:rPr>
          <w:lang w:eastAsia="zh-TW"/>
        </w:rPr>
      </w:pPr>
      <w:r w:rsidRPr="00315C3E">
        <w:rPr>
          <w:noProof/>
          <w:lang w:bidi="ar-SA"/>
        </w:rPr>
        <w:drawing>
          <wp:inline distT="0" distB="0" distL="0" distR="0" wp14:anchorId="60BED511" wp14:editId="1400DF98">
            <wp:extent cx="2751455" cy="14071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1455" cy="1407160"/>
                    </a:xfrm>
                    <a:prstGeom prst="rect">
                      <a:avLst/>
                    </a:prstGeom>
                    <a:noFill/>
                    <a:ln>
                      <a:noFill/>
                    </a:ln>
                  </pic:spPr>
                </pic:pic>
              </a:graphicData>
            </a:graphic>
          </wp:inline>
        </w:drawing>
      </w:r>
    </w:p>
    <w:p w:rsidR="003A3AAA" w:rsidRPr="00315C3E" w:rsidRDefault="003A3AAA" w:rsidP="003A3AAA">
      <w:pPr>
        <w:rPr>
          <w:lang w:eastAsia="zh-TW"/>
        </w:rPr>
      </w:pPr>
      <w:r w:rsidRPr="00315C3E">
        <w:rPr>
          <w:lang w:eastAsia="zh-TW"/>
        </w:rPr>
        <w:t>(You will also want to perform this step if you add modules or move them around.)</w:t>
      </w:r>
    </w:p>
    <w:p w:rsidR="003A3AAA" w:rsidRPr="00315C3E" w:rsidRDefault="003A3AAA" w:rsidP="003A3AAA">
      <w:pPr>
        <w:rPr>
          <w:lang w:eastAsia="zh-TW"/>
        </w:rPr>
      </w:pPr>
      <w:r w:rsidRPr="00315C3E">
        <w:rPr>
          <w:lang w:eastAsia="zh-TW"/>
        </w:rPr>
        <w:lastRenderedPageBreak/>
        <w:t>If you want to change the way text looks, you can format any piece of text any way you want. However, to make it easy, we have used styles so that you can update all the text at once.</w:t>
      </w:r>
    </w:p>
    <w:p w:rsidR="003A3AAA" w:rsidRPr="00315C3E" w:rsidRDefault="003A3AAA" w:rsidP="003A3AAA">
      <w:pPr>
        <w:rPr>
          <w:lang w:eastAsia="zh-TW"/>
        </w:rPr>
      </w:pPr>
      <w:r w:rsidRPr="00315C3E">
        <w:rPr>
          <w:lang w:eastAsia="zh-TW"/>
        </w:rPr>
        <w:t>If you are using Word 97 to 2003, start by clicking the Format menu followed by Styles and Formatting. In Word 2007 and 2010 under the Home tab, right-click on your chosen style and click Modify. That will then produce the Modify Style options window where you can set your preferred style options.</w:t>
      </w:r>
    </w:p>
    <w:p w:rsidR="003A3AAA" w:rsidRPr="00315C3E" w:rsidRDefault="003A3AAA" w:rsidP="003A3AAA">
      <w:pPr>
        <w:rPr>
          <w:lang w:eastAsia="zh-TW"/>
        </w:rPr>
      </w:pPr>
      <w:r w:rsidRPr="00315C3E">
        <w:rPr>
          <w:lang w:eastAsia="zh-TW"/>
        </w:rPr>
        <w:t>For example, if we wanted to change our Heading 1 style, used for Module Titles, this is what we would do:</w:t>
      </w:r>
    </w:p>
    <w:p w:rsidR="003A3AAA" w:rsidRPr="00315C3E" w:rsidRDefault="003A3AAA" w:rsidP="003A3AAA">
      <w:pPr>
        <w:jc w:val="center"/>
        <w:rPr>
          <w:lang w:eastAsia="zh-TW"/>
        </w:rPr>
      </w:pPr>
      <w:r w:rsidRPr="00315C3E">
        <w:rPr>
          <w:noProof/>
          <w:lang w:bidi="ar-SA"/>
        </w:rPr>
        <w:drawing>
          <wp:inline distT="0" distB="0" distL="0" distR="0" wp14:anchorId="008E8BB6" wp14:editId="77926F26">
            <wp:extent cx="2719070" cy="476313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9070" cy="4763135"/>
                    </a:xfrm>
                    <a:prstGeom prst="rect">
                      <a:avLst/>
                    </a:prstGeom>
                    <a:noFill/>
                    <a:ln>
                      <a:noFill/>
                    </a:ln>
                  </pic:spPr>
                </pic:pic>
              </a:graphicData>
            </a:graphic>
          </wp:inline>
        </w:drawing>
      </w:r>
    </w:p>
    <w:p w:rsidR="003A3AAA" w:rsidRPr="00315C3E" w:rsidRDefault="003A3AAA" w:rsidP="003A3AAA">
      <w:pPr>
        <w:rPr>
          <w:lang w:eastAsia="zh-TW"/>
        </w:rPr>
      </w:pPr>
      <w:r w:rsidRPr="00315C3E">
        <w:rPr>
          <w:lang w:eastAsia="zh-TW"/>
        </w:rPr>
        <w:t>Now, we can change our formatting and it will apply to all the headings in the document.</w:t>
      </w:r>
    </w:p>
    <w:p w:rsidR="003A3AAA" w:rsidRPr="00315C3E" w:rsidRDefault="003A3AAA" w:rsidP="003A3AAA">
      <w:pPr>
        <w:rPr>
          <w:lang w:eastAsia="zh-TW"/>
        </w:rPr>
      </w:pPr>
      <w:r w:rsidRPr="00315C3E">
        <w:rPr>
          <w:lang w:eastAsia="zh-TW"/>
        </w:rPr>
        <w:t xml:space="preserve">For more information on making Word work for you, please refer to </w:t>
      </w:r>
      <w:r w:rsidRPr="00315C3E">
        <w:rPr>
          <w:rStyle w:val="BookReferences"/>
        </w:rPr>
        <w:t>Word 2007 or 2010 Essentials</w:t>
      </w:r>
      <w:r w:rsidRPr="00315C3E">
        <w:rPr>
          <w:lang w:eastAsia="zh-TW"/>
        </w:rPr>
        <w:t xml:space="preserve"> by Corporate Training Materials.</w:t>
      </w:r>
    </w:p>
    <w:p w:rsidR="003A3AAA" w:rsidRPr="00315C3E" w:rsidRDefault="003A3AAA" w:rsidP="003A3AAA">
      <w:pPr>
        <w:rPr>
          <w:lang w:eastAsia="zh-TW"/>
        </w:rPr>
      </w:pPr>
    </w:p>
    <w:p w:rsidR="003A3AAA" w:rsidRPr="00315C3E" w:rsidRDefault="003A3AAA" w:rsidP="003A3AAA">
      <w:pPr>
        <w:pStyle w:val="Heading2"/>
        <w:rPr>
          <w:lang w:eastAsia="zh-TW"/>
        </w:rPr>
      </w:pPr>
      <w:bookmarkStart w:id="17" w:name="_Toc283024577"/>
      <w:bookmarkStart w:id="18" w:name="_Toc287448859"/>
      <w:bookmarkStart w:id="19" w:name="_Toc299012430"/>
      <w:bookmarkStart w:id="20" w:name="_Toc299025202"/>
      <w:bookmarkStart w:id="21" w:name="_Toc299626929"/>
      <w:bookmarkStart w:id="22" w:name="_Toc301185397"/>
      <w:bookmarkStart w:id="23" w:name="_Toc301440174"/>
      <w:r w:rsidRPr="00315C3E">
        <w:rPr>
          <w:lang w:eastAsia="zh-TW"/>
        </w:rPr>
        <w:lastRenderedPageBreak/>
        <w:t>Materials Required</w:t>
      </w:r>
      <w:bookmarkEnd w:id="17"/>
      <w:bookmarkEnd w:id="18"/>
      <w:bookmarkEnd w:id="19"/>
      <w:bookmarkEnd w:id="20"/>
      <w:bookmarkEnd w:id="21"/>
      <w:bookmarkEnd w:id="22"/>
      <w:bookmarkEnd w:id="23"/>
    </w:p>
    <w:p w:rsidR="003A3AAA" w:rsidRPr="00315C3E" w:rsidRDefault="003A3AAA" w:rsidP="003A3AAA">
      <w:pPr>
        <w:rPr>
          <w:lang w:eastAsia="zh-TW"/>
        </w:rPr>
      </w:pPr>
      <w:r w:rsidRPr="00315C3E">
        <w:rPr>
          <w:lang w:eastAsia="zh-TW"/>
        </w:rPr>
        <w:t xml:space="preserve">All of our courses use flip chart paper and markers extensively. (If you prefer, you can use a whiteboard or chalkboard instead.) </w:t>
      </w:r>
    </w:p>
    <w:p w:rsidR="003A3AAA" w:rsidRPr="00315C3E" w:rsidRDefault="003A3AAA" w:rsidP="003A3AAA">
      <w:pPr>
        <w:rPr>
          <w:lang w:eastAsia="zh-TW"/>
        </w:rPr>
      </w:pPr>
      <w:r w:rsidRPr="00315C3E">
        <w:rPr>
          <w:lang w:eastAsia="zh-TW"/>
        </w:rPr>
        <w:t>We recommend that each participant have a copy of the Training Manual, and that you review each module before training to ensure you have any special materials required. Worksheets and handouts are included within a separate activities folder and can be reproduced and used where indicated. If you would like to save paper, these worksheets are easily transferrable to a flip chart paper format, instead of having individual worksheets.</w:t>
      </w:r>
    </w:p>
    <w:p w:rsidR="003A3AAA" w:rsidRPr="00315C3E" w:rsidRDefault="003A3AAA" w:rsidP="003A3AAA">
      <w:pPr>
        <w:rPr>
          <w:lang w:eastAsia="zh-TW"/>
        </w:rPr>
      </w:pPr>
      <w:r w:rsidRPr="00315C3E">
        <w:rPr>
          <w:lang w:eastAsia="zh-TW"/>
        </w:rPr>
        <w:t>We recommend these additional materials for all workshops:</w:t>
      </w:r>
    </w:p>
    <w:p w:rsidR="003A3AAA" w:rsidRPr="00315C3E" w:rsidRDefault="003A3AAA" w:rsidP="003A3AAA">
      <w:pPr>
        <w:pStyle w:val="BulletedPoints"/>
        <w:numPr>
          <w:ilvl w:val="0"/>
          <w:numId w:val="30"/>
        </w:numPr>
        <w:rPr>
          <w:lang w:eastAsia="zh-TW"/>
        </w:rPr>
      </w:pPr>
      <w:r w:rsidRPr="00315C3E">
        <w:rPr>
          <w:lang w:eastAsia="zh-TW"/>
        </w:rPr>
        <w:t>Laptop with projector, for PowerPoint slides</w:t>
      </w:r>
    </w:p>
    <w:p w:rsidR="003A3AAA" w:rsidRPr="00315C3E" w:rsidRDefault="003A3AAA" w:rsidP="003A3AAA">
      <w:pPr>
        <w:pStyle w:val="BulletedPoints"/>
        <w:numPr>
          <w:ilvl w:val="0"/>
          <w:numId w:val="30"/>
        </w:numPr>
        <w:rPr>
          <w:lang w:eastAsia="zh-TW"/>
        </w:rPr>
      </w:pPr>
      <w:r w:rsidRPr="00315C3E">
        <w:rPr>
          <w:lang w:eastAsia="zh-TW"/>
        </w:rPr>
        <w:t>Quick Reference Sheets for students to take home</w:t>
      </w:r>
    </w:p>
    <w:p w:rsidR="003A3AAA" w:rsidRPr="00315C3E" w:rsidRDefault="003A3AAA" w:rsidP="003A3AAA">
      <w:pPr>
        <w:pStyle w:val="BulletedPoints"/>
        <w:numPr>
          <w:ilvl w:val="0"/>
          <w:numId w:val="30"/>
        </w:numPr>
        <w:rPr>
          <w:lang w:eastAsia="zh-TW"/>
        </w:rPr>
      </w:pPr>
      <w:r w:rsidRPr="00315C3E">
        <w:rPr>
          <w:lang w:eastAsia="zh-TW"/>
        </w:rPr>
        <w:t>Timer or watch (separate from your laptop)</w:t>
      </w:r>
    </w:p>
    <w:p w:rsidR="003A3AAA" w:rsidRPr="00315C3E" w:rsidRDefault="003A3AAA" w:rsidP="003A3AAA">
      <w:pPr>
        <w:pStyle w:val="BulletedPoints"/>
        <w:numPr>
          <w:ilvl w:val="0"/>
          <w:numId w:val="30"/>
        </w:numPr>
        <w:rPr>
          <w:lang w:eastAsia="zh-TW"/>
        </w:rPr>
      </w:pPr>
      <w:r w:rsidRPr="00315C3E">
        <w:rPr>
          <w:lang w:eastAsia="zh-TW"/>
        </w:rPr>
        <w:t>Masking tape</w:t>
      </w:r>
    </w:p>
    <w:p w:rsidR="003A3AAA" w:rsidRPr="00315C3E" w:rsidRDefault="003A3AAA" w:rsidP="003A3AAA">
      <w:pPr>
        <w:pStyle w:val="BulletedPoints"/>
        <w:numPr>
          <w:ilvl w:val="0"/>
          <w:numId w:val="30"/>
        </w:numPr>
        <w:rPr>
          <w:lang w:eastAsia="zh-TW"/>
        </w:rPr>
      </w:pPr>
      <w:r w:rsidRPr="00315C3E">
        <w:rPr>
          <w:lang w:eastAsia="zh-TW"/>
        </w:rPr>
        <w:t>Blank paper</w:t>
      </w:r>
    </w:p>
    <w:p w:rsidR="003A3AAA" w:rsidRPr="00315C3E" w:rsidRDefault="003A3AAA" w:rsidP="003A3AAA">
      <w:pPr>
        <w:rPr>
          <w:lang w:eastAsia="zh-TW"/>
        </w:rPr>
      </w:pPr>
    </w:p>
    <w:p w:rsidR="003A3AAA" w:rsidRPr="00315C3E" w:rsidRDefault="003A3AAA" w:rsidP="003A3AAA">
      <w:pPr>
        <w:pStyle w:val="Heading2"/>
        <w:rPr>
          <w:lang w:eastAsia="zh-TW"/>
        </w:rPr>
      </w:pPr>
      <w:bookmarkStart w:id="24" w:name="_Toc283024578"/>
      <w:bookmarkStart w:id="25" w:name="_Toc287448860"/>
      <w:bookmarkStart w:id="26" w:name="_Toc299012431"/>
      <w:bookmarkStart w:id="27" w:name="_Toc299025203"/>
      <w:bookmarkStart w:id="28" w:name="_Toc299626930"/>
      <w:bookmarkStart w:id="29" w:name="_Toc301185398"/>
      <w:bookmarkStart w:id="30" w:name="_Toc301440175"/>
      <w:r w:rsidRPr="00315C3E">
        <w:rPr>
          <w:lang w:eastAsia="zh-TW"/>
        </w:rPr>
        <w:t>Maximizing Your Training Power</w:t>
      </w:r>
      <w:bookmarkEnd w:id="24"/>
      <w:bookmarkEnd w:id="25"/>
      <w:bookmarkEnd w:id="26"/>
      <w:bookmarkEnd w:id="27"/>
      <w:bookmarkEnd w:id="28"/>
      <w:bookmarkEnd w:id="29"/>
      <w:bookmarkEnd w:id="30"/>
    </w:p>
    <w:p w:rsidR="003A3AAA" w:rsidRPr="00315C3E" w:rsidRDefault="003A3AAA" w:rsidP="003A3AAA">
      <w:pPr>
        <w:rPr>
          <w:lang w:eastAsia="zh-TW"/>
        </w:rPr>
      </w:pPr>
      <w:r w:rsidRPr="00315C3E">
        <w:rPr>
          <w:lang w:eastAsia="zh-TW"/>
        </w:rPr>
        <w:t xml:space="preserve">We have just one more thing for you before you get started. Our company is built for trainers, by trainers, so we thought we would share some of our tips with you, to help you create an engaging, unforgettable experience for your participants. </w:t>
      </w:r>
    </w:p>
    <w:p w:rsidR="003A3AAA" w:rsidRPr="00315C3E" w:rsidRDefault="003A3AAA" w:rsidP="003A3AAA">
      <w:pPr>
        <w:pStyle w:val="BulletedPoints"/>
        <w:numPr>
          <w:ilvl w:val="0"/>
          <w:numId w:val="30"/>
        </w:numPr>
      </w:pPr>
      <w:r w:rsidRPr="00315C3E">
        <w:rPr>
          <w:b/>
        </w:rPr>
        <w:t>Make it customized.</w:t>
      </w:r>
      <w:r w:rsidRPr="00315C3E">
        <w:t xml:space="preserve"> By tailoring each course to your participants, you will find that your results will increase a thousand-fold. </w:t>
      </w:r>
    </w:p>
    <w:p w:rsidR="003A3AAA" w:rsidRPr="00315C3E" w:rsidRDefault="003A3AAA" w:rsidP="004A25BB">
      <w:r w:rsidRPr="00315C3E">
        <w:t xml:space="preserve">Use examples, case studies, and stories that are relevant to the group. </w:t>
      </w:r>
    </w:p>
    <w:p w:rsidR="003A3AAA" w:rsidRPr="00315C3E" w:rsidRDefault="003A3AAA" w:rsidP="004A25BB">
      <w:r w:rsidRPr="00315C3E">
        <w:t xml:space="preserve">Identify whether your participants are strangers or whether they work together. Tailor your approach appropriately. </w:t>
      </w:r>
    </w:p>
    <w:p w:rsidR="003A3AAA" w:rsidRPr="00315C3E" w:rsidRDefault="003A3AAA" w:rsidP="004A25BB">
      <w:r w:rsidRPr="00315C3E">
        <w:t xml:space="preserve">Different people learn in different ways, so use different types of activities to balance it all out. (For example, some people learn by reading, while others learn by talking about it, while still others need a hands-on approach. For more information, we suggest </w:t>
      </w:r>
      <w:r w:rsidRPr="00315C3E">
        <w:rPr>
          <w:rStyle w:val="BookReferences"/>
          <w:u w:val="none"/>
        </w:rPr>
        <w:t>Experiential Learning</w:t>
      </w:r>
      <w:r w:rsidRPr="00315C3E">
        <w:t xml:space="preserve"> by David Kolb.) </w:t>
      </w:r>
    </w:p>
    <w:p w:rsidR="003A3AAA" w:rsidRPr="00315C3E" w:rsidRDefault="003A3AAA" w:rsidP="003A3AAA">
      <w:pPr>
        <w:pStyle w:val="BulletedPoints"/>
        <w:numPr>
          <w:ilvl w:val="0"/>
          <w:numId w:val="30"/>
        </w:numPr>
      </w:pPr>
      <w:r w:rsidRPr="00315C3E">
        <w:rPr>
          <w:b/>
        </w:rPr>
        <w:t>Make it fun and interactive.</w:t>
      </w:r>
      <w:r w:rsidRPr="00315C3E">
        <w:t xml:space="preserve"> Most people do not enjoy sitting and listening to someone else talk for hours at a time. Make use of the tips in this book and your own experience to keep your participants engaged. Mix up the activities to include individual work, small group work, large group discussions, and mini-lectures. </w:t>
      </w:r>
    </w:p>
    <w:p w:rsidR="003A3AAA" w:rsidRPr="00315C3E" w:rsidRDefault="003A3AAA" w:rsidP="003A3AAA">
      <w:pPr>
        <w:pStyle w:val="BulletedPoints"/>
        <w:numPr>
          <w:ilvl w:val="0"/>
          <w:numId w:val="30"/>
        </w:numPr>
      </w:pPr>
      <w:r w:rsidRPr="00315C3E">
        <w:rPr>
          <w:b/>
        </w:rPr>
        <w:lastRenderedPageBreak/>
        <w:t>Make it relevant.</w:t>
      </w:r>
      <w:r w:rsidRPr="00315C3E">
        <w:t xml:space="preserve"> Participants are much more receptive to learning if they understand why they are learning it and how they can apply it in their daily lives. Most importantly, they want to know how it will benefit them and make their lives easier. Take every opportunity to tie what you are teaching back to real life.</w:t>
      </w:r>
    </w:p>
    <w:p w:rsidR="003A3AAA" w:rsidRPr="00315C3E" w:rsidRDefault="003A3AAA" w:rsidP="003A3AAA">
      <w:pPr>
        <w:pStyle w:val="BulletedPoints"/>
        <w:numPr>
          <w:ilvl w:val="0"/>
          <w:numId w:val="30"/>
        </w:numPr>
      </w:pPr>
      <w:r w:rsidRPr="00315C3E">
        <w:rPr>
          <w:b/>
        </w:rPr>
        <w:t>Keep an open mind.</w:t>
      </w:r>
      <w:r w:rsidRPr="00315C3E">
        <w:t xml:space="preserve"> Many trainers find that they learn something each time they teach a workshop. If you go into a training session with that attitude, you will find that there can be an amazing two-way flow of information between the trainer and trainees. Enjoy it, learn from it, and make the most of it in your workshops.</w:t>
      </w:r>
    </w:p>
    <w:p w:rsidR="003A3AAA" w:rsidRPr="00315C3E" w:rsidRDefault="003A3AAA" w:rsidP="003A3AAA">
      <w:pPr>
        <w:rPr>
          <w:lang w:eastAsia="zh-TW"/>
        </w:rPr>
      </w:pPr>
      <w:r w:rsidRPr="00315C3E">
        <w:rPr>
          <w:lang w:eastAsia="zh-TW"/>
        </w:rPr>
        <w:t>And now, time for the training!</w:t>
      </w:r>
    </w:p>
    <w:p w:rsidR="008B6C77" w:rsidRPr="00315C3E" w:rsidRDefault="008B6C77" w:rsidP="008B6C77">
      <w:pPr>
        <w:rPr>
          <w:lang w:eastAsia="zh-TW"/>
        </w:rPr>
      </w:pPr>
    </w:p>
    <w:p w:rsidR="0062771F" w:rsidRPr="00315C3E" w:rsidRDefault="0062771F" w:rsidP="0062771F">
      <w:pPr>
        <w:pStyle w:val="Heading1"/>
      </w:pPr>
      <w:r w:rsidRPr="00315C3E">
        <w:rPr>
          <w:lang w:eastAsia="zh-TW"/>
        </w:rPr>
        <w:br w:type="page"/>
      </w:r>
      <w:bookmarkStart w:id="31" w:name="_Toc235802968"/>
      <w:bookmarkStart w:id="32" w:name="_Toc301440176"/>
      <w:r w:rsidRPr="00315C3E">
        <w:rPr>
          <w:lang w:eastAsia="zh-TW"/>
        </w:rPr>
        <w:lastRenderedPageBreak/>
        <w:t>Module One: Getting Started</w:t>
      </w:r>
      <w:bookmarkEnd w:id="31"/>
      <w:bookmarkEnd w:id="32"/>
    </w:p>
    <w:p w:rsidR="00B12414" w:rsidRPr="00315C3E" w:rsidRDefault="003A3AAA" w:rsidP="0062771F">
      <w:r w:rsidRPr="00315C3E">
        <w:rPr>
          <w:noProof/>
          <w:lang w:bidi="ar-SA"/>
        </w:rPr>
        <w:drawing>
          <wp:anchor distT="0" distB="0" distL="114300" distR="114300" simplePos="0" relativeHeight="251676672" behindDoc="0" locked="0" layoutInCell="1" allowOverlap="1" wp14:anchorId="47BF0130" wp14:editId="059D6189">
            <wp:simplePos x="0" y="0"/>
            <wp:positionH relativeFrom="margin">
              <wp:posOffset>41275</wp:posOffset>
            </wp:positionH>
            <wp:positionV relativeFrom="margin">
              <wp:posOffset>2131695</wp:posOffset>
            </wp:positionV>
            <wp:extent cx="2002155" cy="155448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2155"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2586C" w:rsidRPr="00315C3E">
        <w:rPr>
          <w:noProof/>
          <w:lang w:bidi="ar-SA"/>
        </w:rPr>
        <mc:AlternateContent>
          <mc:Choice Requires="wps">
            <w:drawing>
              <wp:anchor distT="91440" distB="91440" distL="114300" distR="114300" simplePos="0" relativeHeight="251648000" behindDoc="0" locked="0" layoutInCell="0" allowOverlap="1" wp14:anchorId="01B3891C" wp14:editId="5F9F9D75">
                <wp:simplePos x="0" y="0"/>
                <wp:positionH relativeFrom="page">
                  <wp:align>right</wp:align>
                </wp:positionH>
                <wp:positionV relativeFrom="page">
                  <wp:align>top</wp:align>
                </wp:positionV>
                <wp:extent cx="7772400" cy="2344420"/>
                <wp:effectExtent l="0" t="0" r="0" b="0"/>
                <wp:wrapSquare wrapText="bothSides"/>
                <wp:docPr id="1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4442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0B50E9" w:rsidRPr="001D2E45"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Success in business requires training and discipline and hard work. But if you’re not frightened by these things, the opportunities are just as great today as they ever were.</w:t>
                            </w:r>
                          </w:p>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David Rockefeller</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01B3891C" id="Rectangle 101" o:spid="_x0000_s1029" style="position:absolute;margin-left:560.8pt;margin-top:0;width:612pt;height:184.6pt;z-index:251648000;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" o:allowincell="f" fillcolor="#4f81bd" stroked="f">
                <v:shadow type="perspective" color="#9bbb59" origin="-.5,-.5" offset="-6pt,-6pt" matrix=".75,,,.75"/>
                <v:textbox inset="4in,54pt,1in,0">
                  <w:txbxContent>
                    <w:p w:rsidR="000B50E9" w:rsidRPr="001D2E45"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Success in business requires training and discipline and hard work. But if you’re not frightened by these things, the opportunities are just as great today as they ever were.</w:t>
                      </w:r>
                    </w:p>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David Rockefeller</w:t>
                      </w:r>
                    </w:p>
                  </w:txbxContent>
                </v:textbox>
                <w10:wrap type="square" anchorx="page" anchory="page"/>
              </v:rect>
            </w:pict>
          </mc:Fallback>
        </mc:AlternateContent>
      </w:r>
      <w:r w:rsidR="0062771F" w:rsidRPr="00315C3E">
        <w:t>Welcome to the Negotiation Skills workshop. Although people often think of boardrooms, suits, and million dollar deals when they hear the word “negotiation,” the truth is that we negotiate all the time. For example, have you eve</w:t>
      </w:r>
      <w:r w:rsidR="00F32587">
        <w:t>r:</w:t>
      </w:r>
    </w:p>
    <w:p w:rsidR="00B12414" w:rsidRPr="00315C3E" w:rsidRDefault="0062771F" w:rsidP="00B12414">
      <w:pPr>
        <w:pStyle w:val="BulletedPoints"/>
      </w:pPr>
      <w:r w:rsidRPr="00315C3E">
        <w:t>Decided where to eat with a group of friends?</w:t>
      </w:r>
    </w:p>
    <w:p w:rsidR="00B12414" w:rsidRPr="00315C3E" w:rsidRDefault="0062771F" w:rsidP="00B12414">
      <w:pPr>
        <w:pStyle w:val="BulletedPoints"/>
      </w:pPr>
      <w:r w:rsidRPr="00315C3E">
        <w:t>Decided on chore assignments with your family?</w:t>
      </w:r>
    </w:p>
    <w:p w:rsidR="00B12414" w:rsidRPr="00315C3E" w:rsidRDefault="0062771F" w:rsidP="00B12414">
      <w:pPr>
        <w:pStyle w:val="BulletedPoints"/>
      </w:pPr>
      <w:r w:rsidRPr="00315C3E">
        <w:t>Asked your boss for a raise?</w:t>
      </w:r>
    </w:p>
    <w:p w:rsidR="0062771F" w:rsidRPr="00315C3E" w:rsidRDefault="0062771F" w:rsidP="0062771F">
      <w:r w:rsidRPr="00315C3E">
        <w:t>These are all situations that involve negotiating! This workshop will give participants an understanding of the phases of negotiation, tools to use during a negotiation, and ways to build win-win solutions for all those involved.</w:t>
      </w:r>
    </w:p>
    <w:p w:rsidR="0062771F" w:rsidRPr="00315C3E" w:rsidRDefault="0062771F" w:rsidP="0062771F"/>
    <w:p w:rsidR="0062771F" w:rsidRPr="00315C3E" w:rsidRDefault="0062771F" w:rsidP="0062771F">
      <w:pPr>
        <w:pStyle w:val="Heading2"/>
      </w:pPr>
      <w:bookmarkStart w:id="33" w:name="_Toc301440177"/>
      <w:r w:rsidRPr="00315C3E">
        <w:t>Housekeeping Items</w:t>
      </w:r>
      <w:bookmarkEnd w:id="33"/>
    </w:p>
    <w:p w:rsidR="003A3AAA" w:rsidRPr="00315C3E" w:rsidRDefault="003A3AAA" w:rsidP="003A3AAA">
      <w:bookmarkStart w:id="34" w:name="_Toc235802969"/>
      <w:r w:rsidRPr="00315C3E">
        <w:t>Take a few moments to cover basic housekeeping items.</w:t>
      </w:r>
    </w:p>
    <w:p w:rsidR="003A3AAA" w:rsidRPr="00315C3E" w:rsidRDefault="003A3AAA" w:rsidP="003A3AAA">
      <w:pPr>
        <w:pStyle w:val="BulletedPoints"/>
        <w:numPr>
          <w:ilvl w:val="0"/>
          <w:numId w:val="2"/>
        </w:numPr>
      </w:pPr>
      <w:r w:rsidRPr="00315C3E">
        <w:t>If you need an opening or a way to introduce the participants to each other, utilize the Icebreakers folder to begin or between breaks during the day.</w:t>
      </w:r>
    </w:p>
    <w:p w:rsidR="003A3AAA" w:rsidRPr="00315C3E" w:rsidRDefault="003A3AAA" w:rsidP="003A3AAA">
      <w:pPr>
        <w:pStyle w:val="BulletedPoints"/>
        <w:numPr>
          <w:ilvl w:val="0"/>
          <w:numId w:val="2"/>
        </w:numPr>
      </w:pPr>
      <w:r w:rsidRPr="00315C3E">
        <w:t>Let participants know where they can find washrooms, break facilities, and fire exits.</w:t>
      </w:r>
    </w:p>
    <w:p w:rsidR="003A3AAA" w:rsidRPr="00315C3E" w:rsidRDefault="003A3AAA" w:rsidP="003A3AAA">
      <w:pPr>
        <w:pStyle w:val="BulletedPoints"/>
        <w:numPr>
          <w:ilvl w:val="0"/>
          <w:numId w:val="2"/>
        </w:numPr>
      </w:pPr>
      <w:r w:rsidRPr="00315C3E">
        <w:t>Ask participants to turn off their cell phones or at least turn them to vibrate. If they must take a call, request that they do it outside.</w:t>
      </w:r>
    </w:p>
    <w:p w:rsidR="003A3AAA" w:rsidRPr="00315C3E" w:rsidRDefault="003A3AAA" w:rsidP="003A3AAA">
      <w:pPr>
        <w:pStyle w:val="BulletedPoints"/>
        <w:numPr>
          <w:ilvl w:val="0"/>
          <w:numId w:val="2"/>
        </w:numPr>
      </w:pPr>
      <w:r w:rsidRPr="00315C3E">
        <w:t>Take this time to encourage the group to ask questions and make this an interactive workshop.</w:t>
      </w:r>
    </w:p>
    <w:p w:rsidR="003A3AAA" w:rsidRPr="00315C3E" w:rsidRDefault="003A3AAA" w:rsidP="003A3AAA">
      <w:pPr>
        <w:pStyle w:val="BulletedPoints"/>
        <w:numPr>
          <w:ilvl w:val="0"/>
          <w:numId w:val="2"/>
        </w:numPr>
      </w:pPr>
      <w:r w:rsidRPr="00315C3E">
        <w:t>Write the words Respect, Confidentiality, and Practice on a piece of flip chart paper and tape it to the wall. Explain to participants that in order to get the most out of this workshop, we must all work together, listen to each other, explore new ideas, and make mistakes. After all, that’s how we learn!</w:t>
      </w:r>
    </w:p>
    <w:p w:rsidR="003A3AAA" w:rsidRPr="00315C3E" w:rsidRDefault="003A3AAA" w:rsidP="003A3AAA">
      <w:pPr>
        <w:pStyle w:val="Heading2"/>
        <w:rPr>
          <w:rFonts w:ascii="Calibri" w:hAnsi="Calibri"/>
        </w:rPr>
      </w:pPr>
      <w:bookmarkStart w:id="35" w:name="_Toc283715379"/>
      <w:bookmarkStart w:id="36" w:name="_Toc287448863"/>
      <w:bookmarkStart w:id="37" w:name="_Toc294175926"/>
      <w:bookmarkStart w:id="38" w:name="_Toc294876178"/>
      <w:bookmarkStart w:id="39" w:name="_Toc295224598"/>
      <w:bookmarkStart w:id="40" w:name="_Toc295470713"/>
      <w:bookmarkStart w:id="41" w:name="_Toc299012434"/>
      <w:bookmarkStart w:id="42" w:name="_Toc299025206"/>
      <w:bookmarkStart w:id="43" w:name="_Toc299626933"/>
      <w:bookmarkStart w:id="44" w:name="_Toc301185401"/>
      <w:bookmarkStart w:id="45" w:name="_Toc301440178"/>
      <w:r w:rsidRPr="00315C3E">
        <w:lastRenderedPageBreak/>
        <w:t>The Parking Lot</w:t>
      </w:r>
      <w:bookmarkEnd w:id="35"/>
      <w:bookmarkEnd w:id="36"/>
      <w:bookmarkEnd w:id="37"/>
      <w:bookmarkEnd w:id="38"/>
      <w:bookmarkEnd w:id="39"/>
      <w:bookmarkEnd w:id="40"/>
      <w:bookmarkEnd w:id="41"/>
      <w:bookmarkEnd w:id="42"/>
      <w:bookmarkEnd w:id="43"/>
      <w:bookmarkEnd w:id="44"/>
      <w:bookmarkEnd w:id="45"/>
    </w:p>
    <w:p w:rsidR="003A3AAA" w:rsidRPr="00315C3E" w:rsidRDefault="00B12414" w:rsidP="003A3AAA">
      <w:pPr>
        <w:rPr>
          <w:rFonts w:ascii="Verdana" w:hAnsi="Verdana"/>
          <w:color w:val="000000"/>
          <w:sz w:val="18"/>
          <w:szCs w:val="18"/>
        </w:rPr>
      </w:pPr>
      <w:r w:rsidRPr="00315C3E">
        <w:rPr>
          <w:rFonts w:ascii="Verdana" w:hAnsi="Verdana"/>
          <w:noProof/>
          <w:color w:val="000000"/>
          <w:sz w:val="18"/>
          <w:szCs w:val="18"/>
          <w:lang w:bidi="ar-SA"/>
        </w:rPr>
        <w:drawing>
          <wp:anchor distT="0" distB="0" distL="114300" distR="114300" simplePos="0" relativeHeight="251678720" behindDoc="0" locked="0" layoutInCell="1" allowOverlap="1" wp14:anchorId="6F1E5F7D" wp14:editId="7B42377E">
            <wp:simplePos x="0" y="0"/>
            <wp:positionH relativeFrom="margin">
              <wp:posOffset>4779010</wp:posOffset>
            </wp:positionH>
            <wp:positionV relativeFrom="margin">
              <wp:posOffset>350520</wp:posOffset>
            </wp:positionV>
            <wp:extent cx="1072515" cy="914400"/>
            <wp:effectExtent l="0" t="0" r="0" b="0"/>
            <wp:wrapSquare wrapText="bothSides"/>
            <wp:docPr id="26" name="Picture 26" descr="C:\Users\Darren\AppData\Local\Microsoft\Windows\Temporary Internet Files\Content.IE5\MP321RS9\MC90005729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ren\AppData\Local\Microsoft\Windows\Temporary Internet Files\Content.IE5\MP321RS9\MC900057299[1].w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251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3AAA" w:rsidRPr="00315C3E">
        <w:rPr>
          <w:rFonts w:ascii="Verdana" w:hAnsi="Verdana"/>
          <w:color w:val="000000"/>
          <w:sz w:val="18"/>
          <w:szCs w:val="18"/>
        </w:rPr>
        <w:t>Explain the concept of The Parking Lot to participants.</w:t>
      </w:r>
    </w:p>
    <w:p w:rsidR="003A3AAA" w:rsidRPr="00315C3E" w:rsidRDefault="003A3AAA" w:rsidP="003A3AAA">
      <w:pPr>
        <w:numPr>
          <w:ilvl w:val="0"/>
          <w:numId w:val="37"/>
        </w:numPr>
      </w:pPr>
      <w:r w:rsidRPr="00315C3E">
        <w:t>The Parking Lot is a visible place where you will “park” ideas that arise which are not on the agenda, may be off topic, or are better addressed outside of the program.</w:t>
      </w:r>
    </w:p>
    <w:p w:rsidR="003A3AAA" w:rsidRPr="00315C3E" w:rsidRDefault="003A3AAA" w:rsidP="003A3AAA">
      <w:pPr>
        <w:numPr>
          <w:ilvl w:val="0"/>
          <w:numId w:val="37"/>
        </w:numPr>
      </w:pPr>
      <w:r w:rsidRPr="00315C3E">
        <w:t>At the end of the session, we will review parked ideas and follow up, or make suggestions for your own investigation when you are back at work.</w:t>
      </w:r>
    </w:p>
    <w:p w:rsidR="003A3AAA" w:rsidRPr="00315C3E" w:rsidRDefault="003A3AAA" w:rsidP="003A3AAA">
      <w:r w:rsidRPr="00315C3E">
        <w:t>Suggestions for the trainer:</w:t>
      </w:r>
    </w:p>
    <w:p w:rsidR="003A3AAA" w:rsidRPr="00315C3E" w:rsidRDefault="003A3AAA" w:rsidP="003A3AAA">
      <w:pPr>
        <w:numPr>
          <w:ilvl w:val="0"/>
          <w:numId w:val="36"/>
        </w:numPr>
      </w:pPr>
      <w:r w:rsidRPr="00315C3E">
        <w:t>If you are working with a large group of participants, you may wish to nominate a recorder to park items as you are facilitating.</w:t>
      </w:r>
    </w:p>
    <w:p w:rsidR="003A3AAA" w:rsidRPr="00315C3E" w:rsidRDefault="003A3AAA" w:rsidP="003A3AAA">
      <w:pPr>
        <w:numPr>
          <w:ilvl w:val="0"/>
          <w:numId w:val="36"/>
        </w:numPr>
      </w:pPr>
      <w:r w:rsidRPr="00315C3E">
        <w:t>It’s a good idea to note the name of the contributor along with the parked item.</w:t>
      </w:r>
    </w:p>
    <w:p w:rsidR="003A3AAA" w:rsidRPr="00315C3E" w:rsidRDefault="003A3AAA" w:rsidP="003A3AAA">
      <w:pPr>
        <w:numPr>
          <w:ilvl w:val="0"/>
          <w:numId w:val="36"/>
        </w:numPr>
      </w:pPr>
      <w:r w:rsidRPr="00315C3E">
        <w:t>Items noted on the parking lot can be useful to you later as you plan future training sessions.</w:t>
      </w:r>
    </w:p>
    <w:p w:rsidR="00B12414" w:rsidRPr="00315C3E" w:rsidRDefault="00B12414" w:rsidP="00B12414"/>
    <w:p w:rsidR="003A3AAA" w:rsidRPr="00315C3E" w:rsidRDefault="003A3AAA" w:rsidP="003A3AAA">
      <w:pPr>
        <w:pStyle w:val="Heading2"/>
      </w:pPr>
      <w:bookmarkStart w:id="46" w:name="_Toc235802970"/>
      <w:bookmarkStart w:id="47" w:name="_Toc301440179"/>
      <w:r w:rsidRPr="00315C3E">
        <w:t>Workshop Objectives</w:t>
      </w:r>
      <w:bookmarkEnd w:id="46"/>
      <w:bookmarkEnd w:id="47"/>
    </w:p>
    <w:p w:rsidR="003A3AAA" w:rsidRPr="00315C3E" w:rsidRDefault="00B12414" w:rsidP="003A3AAA">
      <w:r w:rsidRPr="00315C3E">
        <w:rPr>
          <w:noProof/>
          <w:lang w:bidi="ar-SA"/>
        </w:rPr>
        <w:drawing>
          <wp:anchor distT="0" distB="0" distL="114300" distR="114300" simplePos="0" relativeHeight="251686912" behindDoc="0" locked="0" layoutInCell="1" allowOverlap="1" wp14:anchorId="3657CAFE" wp14:editId="6113539B">
            <wp:simplePos x="0" y="0"/>
            <wp:positionH relativeFrom="margin">
              <wp:posOffset>15875</wp:posOffset>
            </wp:positionH>
            <wp:positionV relativeFrom="margin">
              <wp:posOffset>4006215</wp:posOffset>
            </wp:positionV>
            <wp:extent cx="1014095" cy="572135"/>
            <wp:effectExtent l="0" t="0" r="0" b="0"/>
            <wp:wrapSquare wrapText="bothSides"/>
            <wp:docPr id="21" name="Picture 2" descr="C:\Users\Kimmi\AppData\Local\Microsoft\Windows\Temporary Internet Files\Content.IE5\JVU559D0\MCj0293474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mi\AppData\Local\Microsoft\Windows\Temporary Internet Files\Content.IE5\JVU559D0\MCj02934740000[1].wmf"/>
                    <pic:cNvPicPr>
                      <a:picLocks noChangeAspect="1" noChangeArrowheads="1"/>
                    </pic:cNvPicPr>
                  </pic:nvPicPr>
                  <pic:blipFill>
                    <a:blip r:embed="rId15" cstate="print"/>
                    <a:srcRect/>
                    <a:stretch>
                      <a:fillRect/>
                    </a:stretch>
                  </pic:blipFill>
                  <pic:spPr bwMode="auto">
                    <a:xfrm>
                      <a:off x="0" y="0"/>
                      <a:ext cx="1014095" cy="572135"/>
                    </a:xfrm>
                    <a:prstGeom prst="rect">
                      <a:avLst/>
                    </a:prstGeom>
                    <a:noFill/>
                    <a:ln w="9525">
                      <a:noFill/>
                      <a:miter lim="800000"/>
                      <a:headEnd/>
                      <a:tailEnd/>
                    </a:ln>
                  </pic:spPr>
                </pic:pic>
              </a:graphicData>
            </a:graphic>
          </wp:anchor>
        </w:drawing>
      </w:r>
      <w:r w:rsidR="003A3AAA" w:rsidRPr="00315C3E">
        <w:t xml:space="preserve">Research has consistently demonstrated that when clear goals are associated with learning that the learning occurs more easily and rapidly. With that in mind, let’s review our goals for today. </w:t>
      </w:r>
    </w:p>
    <w:p w:rsidR="003A3AAA" w:rsidRPr="00315C3E" w:rsidRDefault="003A3AAA" w:rsidP="003A3AAA">
      <w:r w:rsidRPr="00315C3E">
        <w:t xml:space="preserve">By the end of this workshop, participants will be able to: </w:t>
      </w:r>
    </w:p>
    <w:p w:rsidR="003A3AAA" w:rsidRPr="00315C3E" w:rsidRDefault="003A3AAA" w:rsidP="003A3AAA">
      <w:pPr>
        <w:pStyle w:val="BulletedPoints"/>
      </w:pPr>
      <w:r w:rsidRPr="00315C3E">
        <w:t>Understand the basic types of negotiations, the phases of negotiations, and the skills needed for successful negotiating</w:t>
      </w:r>
    </w:p>
    <w:p w:rsidR="003A3AAA" w:rsidRPr="00315C3E" w:rsidRDefault="003A3AAA" w:rsidP="003A3AAA">
      <w:pPr>
        <w:pStyle w:val="BulletedPoints"/>
      </w:pPr>
      <w:r w:rsidRPr="00315C3E">
        <w:t>Understand and apply basic negotiating concepts: WATNA, BATNA, WAP, and ZOPA</w:t>
      </w:r>
    </w:p>
    <w:p w:rsidR="003A3AAA" w:rsidRPr="00315C3E" w:rsidRDefault="003A3AAA" w:rsidP="003A3AAA">
      <w:pPr>
        <w:pStyle w:val="BulletedPoints"/>
      </w:pPr>
      <w:r w:rsidRPr="00315C3E">
        <w:t>Lay the groundwork for negotiation</w:t>
      </w:r>
    </w:p>
    <w:p w:rsidR="003A3AAA" w:rsidRPr="00315C3E" w:rsidRDefault="003A3AAA" w:rsidP="003A3AAA">
      <w:pPr>
        <w:pStyle w:val="BulletedPoints"/>
      </w:pPr>
      <w:r w:rsidRPr="00315C3E">
        <w:t>Identify what information to share and what to keep to yourself</w:t>
      </w:r>
    </w:p>
    <w:p w:rsidR="003A3AAA" w:rsidRPr="00315C3E" w:rsidRDefault="003A3AAA" w:rsidP="003A3AAA">
      <w:pPr>
        <w:pStyle w:val="BulletedPoints"/>
      </w:pPr>
      <w:r w:rsidRPr="00315C3E">
        <w:t>Understand basic bargaining techniques</w:t>
      </w:r>
    </w:p>
    <w:p w:rsidR="003A3AAA" w:rsidRPr="00315C3E" w:rsidRDefault="003A3AAA" w:rsidP="003A3AAA">
      <w:pPr>
        <w:pStyle w:val="BulletedPoints"/>
      </w:pPr>
      <w:r w:rsidRPr="00315C3E">
        <w:t>Apply strategies for identifying mutual gain</w:t>
      </w:r>
    </w:p>
    <w:p w:rsidR="003A3AAA" w:rsidRPr="00315C3E" w:rsidRDefault="003A3AAA" w:rsidP="003A3AAA">
      <w:pPr>
        <w:pStyle w:val="BulletedPoints"/>
      </w:pPr>
      <w:r w:rsidRPr="00315C3E">
        <w:t>Understand how to reach consensus and set the terms of agreement</w:t>
      </w:r>
    </w:p>
    <w:p w:rsidR="003A3AAA" w:rsidRPr="00315C3E" w:rsidRDefault="003A3AAA" w:rsidP="003A3AAA">
      <w:pPr>
        <w:pStyle w:val="BulletedPoints"/>
      </w:pPr>
      <w:r w:rsidRPr="00315C3E">
        <w:t>Deal with personal attacks and other difficult issues</w:t>
      </w:r>
    </w:p>
    <w:p w:rsidR="003A3AAA" w:rsidRPr="00315C3E" w:rsidRDefault="003A3AAA" w:rsidP="003A3AAA">
      <w:pPr>
        <w:pStyle w:val="BulletedPoints"/>
      </w:pPr>
      <w:r w:rsidRPr="00315C3E">
        <w:t>Use the negotiating process to solve everyday problems</w:t>
      </w:r>
    </w:p>
    <w:p w:rsidR="003A3AAA" w:rsidRPr="00315C3E" w:rsidRDefault="003A3AAA" w:rsidP="003A3AAA">
      <w:pPr>
        <w:pStyle w:val="BulletedPoints"/>
      </w:pPr>
      <w:r w:rsidRPr="00315C3E">
        <w:lastRenderedPageBreak/>
        <w:t>Negotiate on behalf of someone else</w:t>
      </w:r>
    </w:p>
    <w:p w:rsidR="003A3AAA" w:rsidRPr="00315C3E" w:rsidRDefault="003A3AAA" w:rsidP="003A3AAA"/>
    <w:p w:rsidR="0062771F" w:rsidRPr="00315C3E" w:rsidRDefault="0062771F" w:rsidP="0062771F">
      <w:pPr>
        <w:pStyle w:val="Heading2"/>
      </w:pPr>
      <w:bookmarkStart w:id="48" w:name="_Toc301440180"/>
      <w:r w:rsidRPr="00315C3E">
        <w:t>Pre-Assignment Review</w:t>
      </w:r>
      <w:bookmarkEnd w:id="34"/>
      <w:bookmarkEnd w:id="48"/>
    </w:p>
    <w:p w:rsidR="0062771F" w:rsidRPr="00315C3E" w:rsidRDefault="00B12414" w:rsidP="0062771F">
      <w:r w:rsidRPr="00315C3E">
        <w:rPr>
          <w:noProof/>
          <w:lang w:bidi="ar-SA"/>
        </w:rPr>
        <w:drawing>
          <wp:anchor distT="0" distB="0" distL="114300" distR="114300" simplePos="0" relativeHeight="251680768" behindDoc="0" locked="0" layoutInCell="1" allowOverlap="1" wp14:anchorId="3D7B3946" wp14:editId="3B5115B6">
            <wp:simplePos x="0" y="0"/>
            <wp:positionH relativeFrom="column">
              <wp:posOffset>4810760</wp:posOffset>
            </wp:positionH>
            <wp:positionV relativeFrom="paragraph">
              <wp:posOffset>48260</wp:posOffset>
            </wp:positionV>
            <wp:extent cx="999490" cy="1073150"/>
            <wp:effectExtent l="0" t="0" r="0" b="0"/>
            <wp:wrapSquare wrapText="bothSides"/>
            <wp:docPr id="176" name="Picture 1" descr="C:\Program Files\Microsoft Office\MEDIA\CAGCAT10\j0234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34131.wmf"/>
                    <pic:cNvPicPr>
                      <a:picLocks noChangeAspect="1" noChangeArrowheads="1"/>
                    </pic:cNvPicPr>
                  </pic:nvPicPr>
                  <pic:blipFill>
                    <a:blip r:embed="rId16" cstate="print"/>
                    <a:srcRect/>
                    <a:stretch>
                      <a:fillRect/>
                    </a:stretch>
                  </pic:blipFill>
                  <pic:spPr bwMode="auto">
                    <a:xfrm>
                      <a:off x="0" y="0"/>
                      <a:ext cx="999490" cy="1073150"/>
                    </a:xfrm>
                    <a:prstGeom prst="rect">
                      <a:avLst/>
                    </a:prstGeom>
                    <a:noFill/>
                    <a:ln w="9525">
                      <a:noFill/>
                      <a:miter lim="800000"/>
                      <a:headEnd/>
                      <a:tailEnd/>
                    </a:ln>
                  </pic:spPr>
                </pic:pic>
              </a:graphicData>
            </a:graphic>
          </wp:anchor>
        </w:drawing>
      </w:r>
      <w:r w:rsidR="0062771F" w:rsidRPr="00315C3E">
        <w:t>The purpose of the Pre-Assignment is to get participants thinking about the negotiation process.</w:t>
      </w:r>
      <w:r w:rsidR="003A3AAA" w:rsidRPr="00315C3E">
        <w:rPr>
          <w:lang w:bidi="ar-SA"/>
        </w:rPr>
        <w:t xml:space="preserve"> </w:t>
      </w:r>
    </w:p>
    <w:p w:rsidR="0062771F" w:rsidRPr="00315C3E" w:rsidRDefault="0062771F" w:rsidP="0062771F">
      <w:r w:rsidRPr="00315C3E">
        <w:t xml:space="preserve">As a pre-assignment, we asked participants to think about what they consider the characteristics of a successful negotiator. </w:t>
      </w:r>
    </w:p>
    <w:p w:rsidR="0062771F" w:rsidRPr="00315C3E" w:rsidRDefault="0062771F" w:rsidP="0062771F">
      <w:r w:rsidRPr="00315C3E">
        <w:t>Tell participants that they will have a chance to share their ideas during the course of the workshop.</w:t>
      </w:r>
    </w:p>
    <w:p w:rsidR="00FB145A" w:rsidRPr="00315C3E" w:rsidRDefault="00FB145A" w:rsidP="0062771F"/>
    <w:p w:rsidR="0062771F" w:rsidRPr="00315C3E" w:rsidRDefault="0062771F" w:rsidP="0062771F">
      <w:pPr>
        <w:pStyle w:val="Heading2"/>
      </w:pPr>
      <w:bookmarkStart w:id="49" w:name="_Toc301440181"/>
      <w:r w:rsidRPr="00315C3E">
        <w:t>Action Plans and Evaluations</w:t>
      </w:r>
      <w:bookmarkEnd w:id="49"/>
    </w:p>
    <w:p w:rsidR="0062771F" w:rsidRPr="00315C3E" w:rsidRDefault="0062771F" w:rsidP="0062771F">
      <w:r w:rsidRPr="00315C3E">
        <w:t>Pass out the participant action plans and evaluations, availabl</w:t>
      </w:r>
      <w:r w:rsidR="00FB145A" w:rsidRPr="00315C3E">
        <w:t>e in the activities folder</w:t>
      </w:r>
      <w:r w:rsidRPr="00315C3E">
        <w:t>. Ask participants to fill these out throughout the day as they learn new things and have ideas on how to incorporate the things we discuss into their lives.</w:t>
      </w:r>
    </w:p>
    <w:p w:rsidR="0062771F" w:rsidRPr="00315C3E" w:rsidRDefault="0062771F" w:rsidP="0062771F">
      <w:pPr>
        <w:pStyle w:val="Heading1"/>
      </w:pPr>
      <w:r w:rsidRPr="00315C3E">
        <w:br w:type="page"/>
      </w:r>
      <w:bookmarkStart w:id="50" w:name="_Toc235802971"/>
      <w:bookmarkStart w:id="51" w:name="_Toc301440182"/>
      <w:r w:rsidRPr="00315C3E">
        <w:rPr>
          <w:lang w:eastAsia="zh-TW"/>
        </w:rPr>
        <w:lastRenderedPageBreak/>
        <w:t xml:space="preserve">Module Two: </w:t>
      </w:r>
      <w:bookmarkEnd w:id="50"/>
      <w:r w:rsidRPr="00315C3E">
        <w:t>Understanding Negotiation</w:t>
      </w:r>
      <w:bookmarkEnd w:id="51"/>
    </w:p>
    <w:p w:rsidR="00B12414" w:rsidRPr="00315C3E" w:rsidRDefault="00B07378" w:rsidP="00FB145A">
      <w:r w:rsidRPr="00315C3E">
        <w:rPr>
          <w:noProof/>
          <w:lang w:bidi="ar-SA"/>
        </w:rPr>
        <w:drawing>
          <wp:anchor distT="0" distB="0" distL="114300" distR="114300" simplePos="0" relativeHeight="251687936" behindDoc="0" locked="0" layoutInCell="1" allowOverlap="1" wp14:anchorId="30BAB472" wp14:editId="05A93E47">
            <wp:simplePos x="0" y="0"/>
            <wp:positionH relativeFrom="margin">
              <wp:posOffset>-6069</wp:posOffset>
            </wp:positionH>
            <wp:positionV relativeFrom="margin">
              <wp:posOffset>1391999</wp:posOffset>
            </wp:positionV>
            <wp:extent cx="1828800" cy="2094230"/>
            <wp:effectExtent l="0" t="0" r="0" b="1270"/>
            <wp:wrapSquare wrapText="bothSides"/>
            <wp:docPr id="27" name="Picture 27" descr="C:\Users\Darren\AppData\Local\Microsoft\Windows\Temporary Internet Files\Content.IE5\FTRMPN7N\MC90008989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AppData\Local\Microsoft\Windows\Temporary Internet Files\Content.IE5\FTRMPN7N\MC900089893[1].w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8800" cy="2094230"/>
                    </a:xfrm>
                    <a:prstGeom prst="rect">
                      <a:avLst/>
                    </a:prstGeom>
                    <a:noFill/>
                    <a:ln>
                      <a:noFill/>
                    </a:ln>
                  </pic:spPr>
                </pic:pic>
              </a:graphicData>
            </a:graphic>
          </wp:anchor>
        </w:drawing>
      </w:r>
      <w:r w:rsidR="0052586C" w:rsidRPr="00315C3E">
        <w:rPr>
          <w:noProof/>
          <w:lang w:bidi="ar-SA"/>
        </w:rPr>
        <mc:AlternateContent>
          <mc:Choice Requires="wps">
            <w:drawing>
              <wp:anchor distT="91440" distB="91440" distL="114300" distR="114300" simplePos="0" relativeHeight="251649024" behindDoc="0" locked="0" layoutInCell="0" allowOverlap="1" wp14:anchorId="48C6DA7F" wp14:editId="0FB91687">
                <wp:simplePos x="0" y="0"/>
                <wp:positionH relativeFrom="page">
                  <wp:align>right</wp:align>
                </wp:positionH>
                <wp:positionV relativeFrom="page">
                  <wp:align>top</wp:align>
                </wp:positionV>
                <wp:extent cx="7772400" cy="1585595"/>
                <wp:effectExtent l="0" t="0" r="0" b="0"/>
                <wp:wrapSquare wrapText="bothSides"/>
                <wp:docPr id="1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8559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0B50E9" w:rsidRPr="000A75BA" w:rsidRDefault="000B50E9" w:rsidP="00E76A07">
                            <w:pPr>
                              <w:pBdr>
                                <w:top w:val="single" w:sz="24" w:space="0"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Information is a negotiator’s greatest weapon.</w:t>
                            </w:r>
                          </w:p>
                          <w:p w:rsidR="000B50E9" w:rsidRPr="00DC52C2" w:rsidRDefault="000B50E9" w:rsidP="00E76A07">
                            <w:pPr>
                              <w:pBdr>
                                <w:top w:val="single" w:sz="24" w:space="0"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Victor Kiam</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48C6DA7F" id="Rectangle 104" o:spid="_x0000_s1030" style="position:absolute;margin-left:560.8pt;margin-top:0;width:612pt;height:124.85pt;z-index:251649024;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" o:allowincell="f" fillcolor="#4f81bd" stroked="f">
                <v:shadow type="perspective" color="#9bbb59" origin="-.5,-.5" offset="-6pt,-6pt" matrix=".75,,,.75"/>
                <v:textbox inset="4in,54pt,1in,0">
                  <w:txbxContent>
                    <w:p w:rsidR="000B50E9" w:rsidRPr="000A75BA" w:rsidRDefault="000B50E9" w:rsidP="00E76A07">
                      <w:pPr>
                        <w:pBdr>
                          <w:top w:val="single" w:sz="24" w:space="0"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Information is a negotiator’s greatest weapon.</w:t>
                      </w:r>
                    </w:p>
                    <w:p w:rsidR="000B50E9" w:rsidRPr="00DC52C2" w:rsidRDefault="000B50E9" w:rsidP="00E76A07">
                      <w:pPr>
                        <w:pBdr>
                          <w:top w:val="single" w:sz="24" w:space="0"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Victor Kiam</w:t>
                      </w:r>
                    </w:p>
                  </w:txbxContent>
                </v:textbox>
                <w10:wrap type="square" anchorx="page" anchory="page"/>
              </v:rect>
            </w:pict>
          </mc:Fallback>
        </mc:AlternateContent>
      </w:r>
      <w:r w:rsidR="0062771F" w:rsidRPr="00315C3E">
        <w:t>Before we get started, let’s take a look at two basic types of negotiation. We’ll consider the three phases of negotiation and the skills you need to become an effective negotiator.</w:t>
      </w:r>
      <w:bookmarkStart w:id="52" w:name="_Toc235802973"/>
      <w:bookmarkStart w:id="53" w:name="_Toc235802974"/>
      <w:r w:rsidR="004A25BB" w:rsidRPr="00315C3E">
        <w:t xml:space="preserve"> </w:t>
      </w:r>
    </w:p>
    <w:p w:rsidR="00B12414" w:rsidRPr="00315C3E" w:rsidRDefault="00B12414" w:rsidP="003675FF"/>
    <w:p w:rsidR="00B07378" w:rsidRPr="00315C3E" w:rsidRDefault="00B07378" w:rsidP="003675FF"/>
    <w:p w:rsidR="00B07378" w:rsidRPr="00315C3E" w:rsidRDefault="00B07378" w:rsidP="003675FF"/>
    <w:p w:rsidR="00B07378" w:rsidRPr="00315C3E" w:rsidRDefault="00B07378" w:rsidP="003675FF"/>
    <w:p w:rsidR="00B07378" w:rsidRPr="00315C3E" w:rsidRDefault="00B07378" w:rsidP="003675FF"/>
    <w:p w:rsidR="00B07378" w:rsidRPr="00315C3E" w:rsidRDefault="00B07378" w:rsidP="003675FF"/>
    <w:p w:rsidR="0062771F" w:rsidRPr="00315C3E" w:rsidRDefault="0062771F" w:rsidP="003675FF">
      <w:pPr>
        <w:rPr>
          <w:rStyle w:val="Heading2Char"/>
        </w:rPr>
      </w:pPr>
      <w:bookmarkStart w:id="54" w:name="_Toc301440183"/>
      <w:r w:rsidRPr="00315C3E">
        <w:rPr>
          <w:rStyle w:val="Heading2Char"/>
        </w:rPr>
        <w:t>Types of Negotiations</w:t>
      </w:r>
      <w:bookmarkEnd w:id="54"/>
    </w:p>
    <w:p w:rsidR="0062771F" w:rsidRPr="00315C3E" w:rsidRDefault="00B07378" w:rsidP="0062771F">
      <w:r w:rsidRPr="00315C3E">
        <w:rPr>
          <w:rFonts w:ascii="Cambria" w:eastAsiaTheme="majorEastAsia" w:hAnsi="Cambria" w:cstheme="majorBidi"/>
          <w:b/>
          <w:bCs/>
          <w:noProof/>
          <w:color w:val="4F81BD"/>
          <w:sz w:val="26"/>
          <w:szCs w:val="26"/>
          <w:lang w:bidi="ar-SA"/>
        </w:rPr>
        <w:drawing>
          <wp:anchor distT="0" distB="0" distL="114300" distR="114300" simplePos="0" relativeHeight="251688960" behindDoc="0" locked="0" layoutInCell="1" allowOverlap="1" wp14:anchorId="4AA1EB18" wp14:editId="40C4DE72">
            <wp:simplePos x="0" y="0"/>
            <wp:positionH relativeFrom="margin">
              <wp:posOffset>4853305</wp:posOffset>
            </wp:positionH>
            <wp:positionV relativeFrom="margin">
              <wp:posOffset>4387215</wp:posOffset>
            </wp:positionV>
            <wp:extent cx="1005840" cy="1071615"/>
            <wp:effectExtent l="0" t="0" r="3810" b="0"/>
            <wp:wrapSquare wrapText="bothSides"/>
            <wp:docPr id="31" name="Picture 31" descr="C:\Users\Darren\AppData\Local\Microsoft\Windows\Temporary Internet Files\Content.IE5\EOAYJ771\MC90019775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n\AppData\Local\Microsoft\Windows\Temporary Internet Files\Content.IE5\EOAYJ771\MC900197753[1].w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5840" cy="1071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71F" w:rsidRPr="00315C3E">
        <w:t>The two basic types of negotiations require different approaches.</w:t>
      </w:r>
    </w:p>
    <w:p w:rsidR="0062771F" w:rsidRPr="00315C3E" w:rsidRDefault="0062771F" w:rsidP="004A25BB">
      <w:pPr>
        <w:pStyle w:val="BulletedPoints"/>
      </w:pPr>
      <w:r w:rsidRPr="00315C3E">
        <w:rPr>
          <w:b/>
        </w:rPr>
        <w:t>Integrativ</w:t>
      </w:r>
      <w:r w:rsidRPr="00315C3E">
        <w:t>e negotiations are based on cooperation. Both parties believe they can walk away with something they want without giving up something important. The dominant approach in integrative negotiations is problem solving. Integrative negotiations involve:</w:t>
      </w:r>
    </w:p>
    <w:p w:rsidR="0062771F" w:rsidRPr="00315C3E" w:rsidRDefault="0062771F" w:rsidP="004A25BB">
      <w:pPr>
        <w:pStyle w:val="Bulleted"/>
      </w:pPr>
      <w:r w:rsidRPr="00315C3E">
        <w:t>Multiple issues. This allows each party to make concessions on less important issues in return for concessions from the other party on more important issues.</w:t>
      </w:r>
    </w:p>
    <w:p w:rsidR="0062771F" w:rsidRPr="00315C3E" w:rsidRDefault="0062771F" w:rsidP="004A25BB">
      <w:pPr>
        <w:pStyle w:val="Bulleted"/>
      </w:pPr>
      <w:r w:rsidRPr="00315C3E">
        <w:t>Information sharing. This is an essential part of problem solving.</w:t>
      </w:r>
    </w:p>
    <w:p w:rsidR="0062771F" w:rsidRPr="00315C3E" w:rsidRDefault="0062771F" w:rsidP="004A25BB">
      <w:pPr>
        <w:pStyle w:val="Bulleted"/>
      </w:pPr>
      <w:r w:rsidRPr="00315C3E">
        <w:t>Bridge building. The success of integrative negotiations depends on a spirit of trust and cooperation.</w:t>
      </w:r>
    </w:p>
    <w:p w:rsidR="0062771F" w:rsidRPr="00315C3E" w:rsidRDefault="0062771F" w:rsidP="004A25BB">
      <w:pPr>
        <w:pStyle w:val="BulletedPoints"/>
      </w:pPr>
      <w:r w:rsidRPr="00315C3E">
        <w:rPr>
          <w:b/>
        </w:rPr>
        <w:t>Distributive</w:t>
      </w:r>
      <w:r w:rsidRPr="00315C3E">
        <w:t xml:space="preserve"> negotiations involve a fixed pie. There is only so much to go around and each party wants as big a slice as possible. An example of a distributive negotiation is haggling over the price of a car with a car salesman. In this type of negotiation, the parties are less interested in forming a relationship or creating a positive impression. Distributive relationships involve:</w:t>
      </w:r>
    </w:p>
    <w:p w:rsidR="0062771F" w:rsidRPr="00315C3E" w:rsidRDefault="0062771F" w:rsidP="004A25BB">
      <w:pPr>
        <w:pStyle w:val="Bulleted"/>
      </w:pPr>
      <w:r w:rsidRPr="00315C3E">
        <w:t>Keeping information confidential. For example, you don’t want a car salesman to know how badly you need a new car or how much you are willing to pay.</w:t>
      </w:r>
    </w:p>
    <w:p w:rsidR="0062771F" w:rsidRPr="00315C3E" w:rsidRDefault="0062771F" w:rsidP="004A25BB">
      <w:pPr>
        <w:pStyle w:val="Bulleted"/>
      </w:pPr>
      <w:r w:rsidRPr="00315C3E">
        <w:lastRenderedPageBreak/>
        <w:t>Trying to extract information from the other party. In a negotiation, knowledge truly is power. The more you know about the other party’s situation, the stronger your bargaining position is.</w:t>
      </w:r>
    </w:p>
    <w:p w:rsidR="0062771F" w:rsidRPr="00315C3E" w:rsidRDefault="0062771F" w:rsidP="004A25BB">
      <w:pPr>
        <w:pStyle w:val="Bulleted"/>
      </w:pPr>
      <w:r w:rsidRPr="00315C3E">
        <w:t>Letting the other party make the first offer. It might be just what you were planning to offer yourself!</w:t>
      </w:r>
    </w:p>
    <w:p w:rsidR="00FB145A" w:rsidRPr="00315C3E" w:rsidRDefault="00FB145A" w:rsidP="00FB145A">
      <w:pPr>
        <w:pStyle w:val="BulletedPoints"/>
        <w:numPr>
          <w:ilvl w:val="0"/>
          <w:numId w:val="0"/>
        </w:numPr>
        <w:ind w:left="720" w:hanging="360"/>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the difference between “integrative” and “distributive” negotiations.</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Integrative negotiations involve joint problem solving to achieve results that will benefit both parties.</w:t>
            </w:r>
          </w:p>
          <w:p w:rsidR="00B12414" w:rsidRPr="00315C3E" w:rsidRDefault="00B12414" w:rsidP="00B07378">
            <w:pPr>
              <w:rPr>
                <w:rStyle w:val="TableTextInstructor"/>
              </w:rPr>
            </w:pPr>
            <w:r w:rsidRPr="00315C3E">
              <w:rPr>
                <w:rStyle w:val="TableTextInstructor"/>
              </w:rPr>
              <w:t xml:space="preserve">Distributive negotiations involve fixed-amount situations in which one party’s gain is the other party’s loss. </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Flip chart paper.</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Planning Checklist</w:t>
            </w:r>
          </w:p>
        </w:tc>
        <w:tc>
          <w:tcPr>
            <w:tcW w:w="7128" w:type="dxa"/>
            <w:vAlign w:val="center"/>
          </w:tcPr>
          <w:p w:rsidR="00B12414" w:rsidRPr="00315C3E" w:rsidRDefault="00B12414" w:rsidP="00B07378">
            <w:pPr>
              <w:rPr>
                <w:rStyle w:val="TableTextInstructor"/>
              </w:rPr>
            </w:pPr>
            <w:r w:rsidRPr="00315C3E">
              <w:rPr>
                <w:rStyle w:val="TableTextInstructor"/>
              </w:rPr>
              <w:t>Before the workshop, write on a flip chart:</w:t>
            </w:r>
          </w:p>
          <w:p w:rsidR="00B12414" w:rsidRPr="00315C3E" w:rsidRDefault="00B12414" w:rsidP="00B07378">
            <w:pPr>
              <w:numPr>
                <w:ilvl w:val="0"/>
                <w:numId w:val="3"/>
              </w:numPr>
              <w:rPr>
                <w:rStyle w:val="TableTextInstructor"/>
              </w:rPr>
            </w:pPr>
            <w:r w:rsidRPr="00315C3E">
              <w:rPr>
                <w:rStyle w:val="TableTextInstructor"/>
              </w:rPr>
              <w:t>Integrative: Everyone Wins Something</w:t>
            </w:r>
          </w:p>
          <w:p w:rsidR="00B12414" w:rsidRPr="00315C3E" w:rsidRDefault="00B12414" w:rsidP="00B07378">
            <w:pPr>
              <w:numPr>
                <w:ilvl w:val="0"/>
                <w:numId w:val="3"/>
              </w:numPr>
              <w:rPr>
                <w:color w:val="365F91"/>
              </w:rPr>
            </w:pPr>
            <w:r w:rsidRPr="00315C3E">
              <w:rPr>
                <w:rStyle w:val="TableTextInstructor"/>
              </w:rPr>
              <w:t>Distributive: The Fixed Pie</w:t>
            </w:r>
          </w:p>
        </w:tc>
      </w:tr>
      <w:tr w:rsidR="00B12414" w:rsidRPr="00315C3E" w:rsidTr="00B07378">
        <w:trPr>
          <w:cantSplit/>
        </w:trPr>
        <w:tc>
          <w:tcPr>
            <w:tcW w:w="2448" w:type="dxa"/>
            <w:tcBorders>
              <w:bottom w:val="single" w:sz="4" w:space="0" w:color="1F497D"/>
            </w:tcBorders>
            <w:shd w:val="clear" w:color="auto" w:fill="D3DFEE"/>
            <w:vAlign w:val="center"/>
          </w:tcPr>
          <w:p w:rsidR="00B12414" w:rsidRPr="00315C3E" w:rsidRDefault="00B12414" w:rsidP="00B07378">
            <w:pPr>
              <w:rPr>
                <w:rStyle w:val="TableHeadings"/>
              </w:rPr>
            </w:pPr>
            <w:r w:rsidRPr="00315C3E">
              <w:rPr>
                <w:rStyle w:val="TableHeadings"/>
              </w:rPr>
              <w:t>Recommended Activity</w:t>
            </w:r>
          </w:p>
        </w:tc>
        <w:tc>
          <w:tcPr>
            <w:tcW w:w="7128" w:type="dxa"/>
            <w:tcBorders>
              <w:bottom w:val="single" w:sz="4" w:space="0" w:color="1F497D"/>
            </w:tcBorders>
            <w:shd w:val="clear" w:color="auto" w:fill="D3DFEE"/>
            <w:vAlign w:val="center"/>
          </w:tcPr>
          <w:p w:rsidR="00B12414" w:rsidRPr="00315C3E" w:rsidRDefault="00B12414" w:rsidP="00B07378">
            <w:pPr>
              <w:rPr>
                <w:rStyle w:val="TableTextInstructor"/>
              </w:rPr>
            </w:pPr>
            <w:r w:rsidRPr="00315C3E">
              <w:rPr>
                <w:rStyle w:val="TableTextInstructor"/>
              </w:rPr>
              <w:t>Divide participants into groups of four to six.  Ask each group to come up with one example of an integrative negotiation and one example of a distributive negotiation. The examples can be negotiations in which they have participated or negotiations they have heard or read about.</w:t>
            </w:r>
          </w:p>
          <w:p w:rsidR="00B12414" w:rsidRPr="00315C3E" w:rsidRDefault="00B12414" w:rsidP="00B07378">
            <w:pPr>
              <w:rPr>
                <w:color w:val="365F91"/>
              </w:rPr>
            </w:pPr>
            <w:r w:rsidRPr="00315C3E">
              <w:rPr>
                <w:rStyle w:val="TableTextInstructor"/>
              </w:rPr>
              <w:t>Ask each group to present their examples.</w:t>
            </w:r>
          </w:p>
        </w:tc>
      </w:tr>
      <w:tr w:rsidR="00B12414" w:rsidRPr="00315C3E" w:rsidTr="00B07378">
        <w:trPr>
          <w:cantSplit/>
        </w:trPr>
        <w:tc>
          <w:tcPr>
            <w:tcW w:w="2448" w:type="dxa"/>
            <w:shd w:val="clear" w:color="auto" w:fill="auto"/>
            <w:vAlign w:val="center"/>
          </w:tcPr>
          <w:p w:rsidR="00B12414" w:rsidRPr="00315C3E" w:rsidRDefault="00B12414" w:rsidP="00B07378">
            <w:pPr>
              <w:rPr>
                <w:rStyle w:val="TableHeadings"/>
              </w:rPr>
            </w:pPr>
            <w:r w:rsidRPr="00315C3E">
              <w:rPr>
                <w:rStyle w:val="TableHeadings"/>
              </w:rPr>
              <w:t>Delivery Tip</w:t>
            </w:r>
          </w:p>
        </w:tc>
        <w:tc>
          <w:tcPr>
            <w:tcW w:w="7128" w:type="dxa"/>
            <w:shd w:val="clear" w:color="auto" w:fill="auto"/>
            <w:vAlign w:val="center"/>
          </w:tcPr>
          <w:p w:rsidR="00B12414" w:rsidRPr="00315C3E" w:rsidRDefault="00B12414" w:rsidP="00B07378">
            <w:pPr>
              <w:rPr>
                <w:rStyle w:val="TableTextInstructor"/>
              </w:rPr>
            </w:pPr>
            <w:r w:rsidRPr="00315C3E">
              <w:rPr>
                <w:rStyle w:val="TableTextInstructor"/>
              </w:rPr>
              <w:t>Ask participants if they think it is ever possible to transform a distributive negotiation into an integrative negotiation.</w:t>
            </w:r>
          </w:p>
        </w:tc>
      </w:tr>
    </w:tbl>
    <w:p w:rsidR="00B07378" w:rsidRPr="00315C3E" w:rsidRDefault="00B07378" w:rsidP="0062771F"/>
    <w:p w:rsidR="00B07378" w:rsidRPr="00315C3E" w:rsidRDefault="00B07378" w:rsidP="00B07378">
      <w:r w:rsidRPr="00315C3E">
        <w:br w:type="page"/>
      </w:r>
    </w:p>
    <w:p w:rsidR="0062771F" w:rsidRPr="00315C3E" w:rsidRDefault="0062771F" w:rsidP="0062771F">
      <w:pPr>
        <w:pStyle w:val="Heading2"/>
      </w:pPr>
      <w:bookmarkStart w:id="55" w:name="_Toc301440184"/>
      <w:bookmarkEnd w:id="52"/>
      <w:r w:rsidRPr="00315C3E">
        <w:lastRenderedPageBreak/>
        <w:t>The Three Phases</w:t>
      </w:r>
      <w:bookmarkEnd w:id="55"/>
    </w:p>
    <w:p w:rsidR="00B07378" w:rsidRPr="00315C3E" w:rsidRDefault="001F40EC" w:rsidP="00315C3E">
      <w:r>
        <w:rPr>
          <w:noProof/>
          <w:lang w:bidi="ar-SA"/>
        </w:rPr>
        <w:drawing>
          <wp:anchor distT="0" distB="0" distL="114300" distR="114300" simplePos="0" relativeHeight="251712512" behindDoc="0" locked="0" layoutInCell="1" allowOverlap="1" wp14:anchorId="5B969660" wp14:editId="3B13CE59">
            <wp:simplePos x="0" y="0"/>
            <wp:positionH relativeFrom="margin">
              <wp:posOffset>4991735</wp:posOffset>
            </wp:positionH>
            <wp:positionV relativeFrom="margin">
              <wp:posOffset>340995</wp:posOffset>
            </wp:positionV>
            <wp:extent cx="890270" cy="890270"/>
            <wp:effectExtent l="0" t="0" r="5080" b="5080"/>
            <wp:wrapSquare wrapText="bothSides"/>
            <wp:docPr id="132" name="Picture 132" descr="C:\Users\Darren\AppData\Local\Microsoft\Windows\Temporary Internet Files\Content.IE5\MP321RS9\MC900014211[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ren\AppData\Local\Microsoft\Windows\Temporary Internet Files\Content.IE5\MP321RS9\MC900014211[2].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0270" cy="890270"/>
                    </a:xfrm>
                    <a:prstGeom prst="rect">
                      <a:avLst/>
                    </a:prstGeom>
                    <a:noFill/>
                    <a:ln>
                      <a:noFill/>
                    </a:ln>
                  </pic:spPr>
                </pic:pic>
              </a:graphicData>
            </a:graphic>
          </wp:anchor>
        </w:drawing>
      </w:r>
      <w:r w:rsidR="00B07378" w:rsidRPr="00315C3E">
        <w:t>The three phases of a negotiation are:</w:t>
      </w:r>
    </w:p>
    <w:p w:rsidR="00B07378" w:rsidRPr="00315C3E" w:rsidRDefault="00B07378" w:rsidP="001F40EC">
      <w:pPr>
        <w:pStyle w:val="BulletedPoints"/>
        <w:numPr>
          <w:ilvl w:val="0"/>
          <w:numId w:val="47"/>
        </w:numPr>
      </w:pPr>
      <w:r w:rsidRPr="00315C3E">
        <w:t>Exchanging Information</w:t>
      </w:r>
    </w:p>
    <w:p w:rsidR="00B07378" w:rsidRPr="00315C3E" w:rsidRDefault="00B07378" w:rsidP="001F40EC">
      <w:pPr>
        <w:pStyle w:val="BulletedPoints"/>
        <w:numPr>
          <w:ilvl w:val="0"/>
          <w:numId w:val="47"/>
        </w:numPr>
      </w:pPr>
      <w:r w:rsidRPr="00315C3E">
        <w:t>Bargaining</w:t>
      </w:r>
    </w:p>
    <w:p w:rsidR="00B07378" w:rsidRPr="00315C3E" w:rsidRDefault="00B07378" w:rsidP="001F40EC">
      <w:pPr>
        <w:pStyle w:val="BulletedPoints"/>
        <w:numPr>
          <w:ilvl w:val="0"/>
          <w:numId w:val="47"/>
        </w:numPr>
      </w:pPr>
      <w:r w:rsidRPr="00315C3E">
        <w:t>Closing</w:t>
      </w:r>
    </w:p>
    <w:p w:rsidR="00B07378" w:rsidRPr="00315C3E" w:rsidRDefault="00B07378" w:rsidP="00315C3E">
      <w:r w:rsidRPr="00315C3E">
        <w:t>These phases describe the negotiation process itself. Before the process begins, both parties need to prepare for the negotiation. This involves establishing their bargaining position by defining their BATNA, WATNA, and WAP (see Module Three). It also involves gathering information about the issues to be addressed in the negotiation.</w:t>
      </w:r>
    </w:p>
    <w:p w:rsidR="00B07378" w:rsidRPr="00315C3E" w:rsidRDefault="00B07378" w:rsidP="00315C3E">
      <w:r w:rsidRPr="00315C3E">
        <w:t>After the negotiation, both parties should work to restore relationships that may have been frayed by the negotiation process.</w:t>
      </w:r>
    </w:p>
    <w:p w:rsidR="00B07378" w:rsidRPr="00315C3E" w:rsidRDefault="00B07378" w:rsidP="00315C3E">
      <w:r w:rsidRPr="00315C3E">
        <w:t xml:space="preserve">It is essential to pay attention to all the phases of negotiation. Without the first phase, the exchange of </w:t>
      </w:r>
      <w:r w:rsidR="001F40EC" w:rsidRPr="00315C3E">
        <w:t>information,</w:t>
      </w:r>
      <w:r w:rsidRPr="00315C3E">
        <w:t xml:space="preserve"> and the establishment of bargaining positions, the second phase cannot happen in </w:t>
      </w:r>
      <w:r w:rsidR="001F40EC">
        <w:t xml:space="preserve">any meaningful sense because no </w:t>
      </w:r>
      <w:r w:rsidRPr="00315C3E">
        <w:t>one knows where they stand. It sets a scene for demands to be manageable and reasonable. Negotiations are, after all, about the art of the possible. Without the third phase, anything that has been decided during phase two cannot be formalized and will not take hold – leading to the necessity for further negotiation or an absolute breakdown in a relationship.</w:t>
      </w:r>
    </w:p>
    <w:p w:rsidR="00FB145A" w:rsidRPr="00315C3E" w:rsidRDefault="00FB145A" w:rsidP="00FB145A"/>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the three basic phases of a negotiation.</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The three phases of a negotiation are:</w:t>
            </w:r>
          </w:p>
          <w:p w:rsidR="00B12414" w:rsidRPr="00315C3E" w:rsidRDefault="00B12414" w:rsidP="00B07378">
            <w:pPr>
              <w:numPr>
                <w:ilvl w:val="0"/>
                <w:numId w:val="9"/>
              </w:numPr>
              <w:rPr>
                <w:rStyle w:val="TableTextInstructor"/>
              </w:rPr>
            </w:pPr>
            <w:r w:rsidRPr="00315C3E">
              <w:rPr>
                <w:rStyle w:val="TableTextInstructor"/>
              </w:rPr>
              <w:t>Exchanging Information</w:t>
            </w:r>
          </w:p>
          <w:p w:rsidR="00B12414" w:rsidRPr="00315C3E" w:rsidRDefault="00B12414" w:rsidP="00B07378">
            <w:pPr>
              <w:numPr>
                <w:ilvl w:val="0"/>
                <w:numId w:val="9"/>
              </w:numPr>
              <w:rPr>
                <w:rStyle w:val="TableTextInstructor"/>
              </w:rPr>
            </w:pPr>
            <w:r w:rsidRPr="00315C3E">
              <w:rPr>
                <w:rStyle w:val="TableTextInstructor"/>
              </w:rPr>
              <w:t>Bargaining</w:t>
            </w:r>
          </w:p>
          <w:p w:rsidR="00B12414" w:rsidRPr="00315C3E" w:rsidRDefault="00B12414" w:rsidP="00B07378">
            <w:pPr>
              <w:numPr>
                <w:ilvl w:val="0"/>
                <w:numId w:val="9"/>
              </w:numPr>
              <w:rPr>
                <w:rStyle w:val="TableTextInstructor"/>
              </w:rPr>
            </w:pPr>
            <w:r w:rsidRPr="00315C3E">
              <w:rPr>
                <w:rStyle w:val="TableTextInstructor"/>
              </w:rPr>
              <w:t>Closing</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Recommended Activity</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 xml:space="preserve">Explain that when most people think about negotiations, they focus mainly on Phase Two: Bargaining. But Phases One and Three are also important. </w:t>
            </w:r>
          </w:p>
          <w:p w:rsidR="00B12414" w:rsidRPr="00315C3E" w:rsidRDefault="00B12414" w:rsidP="00B07378">
            <w:pPr>
              <w:rPr>
                <w:rStyle w:val="TableTextInstructor"/>
              </w:rPr>
            </w:pPr>
            <w:r w:rsidRPr="00315C3E">
              <w:rPr>
                <w:rStyle w:val="TableTextInstructor"/>
              </w:rPr>
              <w:t>Ask participants to come up with ideas about what might happen in Phases One and Three. Write their responses on a flip chart.</w:t>
            </w:r>
          </w:p>
        </w:tc>
      </w:tr>
    </w:tbl>
    <w:p w:rsidR="003675FF" w:rsidRPr="00315C3E" w:rsidRDefault="003675FF" w:rsidP="0062771F"/>
    <w:p w:rsidR="0062771F" w:rsidRPr="00315C3E" w:rsidRDefault="0062771F" w:rsidP="0062771F">
      <w:pPr>
        <w:pStyle w:val="Heading2"/>
      </w:pPr>
      <w:bookmarkStart w:id="56" w:name="_Toc301440185"/>
      <w:bookmarkEnd w:id="53"/>
      <w:r w:rsidRPr="00315C3E">
        <w:lastRenderedPageBreak/>
        <w:t>Skills for Successful Negotiating</w:t>
      </w:r>
      <w:bookmarkEnd w:id="56"/>
    </w:p>
    <w:p w:rsidR="0062771F" w:rsidRPr="00315C3E" w:rsidRDefault="009443F1" w:rsidP="0062771F">
      <w:r>
        <w:rPr>
          <w:noProof/>
          <w:lang w:bidi="ar-SA"/>
        </w:rPr>
        <w:drawing>
          <wp:anchor distT="0" distB="0" distL="114300" distR="114300" simplePos="0" relativeHeight="251716608" behindDoc="0" locked="0" layoutInCell="1" allowOverlap="1" wp14:anchorId="01DFEE46" wp14:editId="06C4A0EA">
            <wp:simplePos x="0" y="0"/>
            <wp:positionH relativeFrom="margin">
              <wp:posOffset>4893945</wp:posOffset>
            </wp:positionH>
            <wp:positionV relativeFrom="margin">
              <wp:posOffset>366395</wp:posOffset>
            </wp:positionV>
            <wp:extent cx="1005840" cy="941070"/>
            <wp:effectExtent l="0" t="0" r="3810" b="0"/>
            <wp:wrapSquare wrapText="bothSides"/>
            <wp:docPr id="138" name="Picture 138" descr="C:\Users\Darren\AppData\Local\Microsoft\Windows\Temporary Internet Files\Content.IE5\9PDUOZYV\MC9004398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ren\AppData\Local\Microsoft\Windows\Temporary Internet Files\Content.IE5\9PDUOZYV\MC900439824[1].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416" t="5310" r="3318" b="10177"/>
                    <a:stretch/>
                  </pic:blipFill>
                  <pic:spPr bwMode="auto">
                    <a:xfrm>
                      <a:off x="0" y="0"/>
                      <a:ext cx="1005840" cy="941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771F" w:rsidRPr="00315C3E">
        <w:t>These are some of the skills needed for successful negotiating. If participants do not mention any of these, add them to the list yourself.</w:t>
      </w:r>
    </w:p>
    <w:p w:rsidR="0062771F" w:rsidRPr="00315C3E" w:rsidRDefault="005E2520" w:rsidP="0062771F">
      <w:r>
        <w:rPr>
          <w:noProof/>
          <w:lang w:bidi="ar-SA"/>
        </w:rPr>
        <mc:AlternateContent>
          <mc:Choice Requires="wps">
            <w:drawing>
              <wp:anchor distT="0" distB="0" distL="114300" distR="114300" simplePos="0" relativeHeight="251715584" behindDoc="0" locked="0" layoutInCell="1" allowOverlap="1" wp14:anchorId="405DEE4D" wp14:editId="6E8BE0C5">
                <wp:simplePos x="0" y="0"/>
                <wp:positionH relativeFrom="column">
                  <wp:posOffset>32318</wp:posOffset>
                </wp:positionH>
                <wp:positionV relativeFrom="paragraph">
                  <wp:posOffset>271145</wp:posOffset>
                </wp:positionV>
                <wp:extent cx="1948815" cy="169926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948815" cy="1699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50E9" w:rsidRPr="00315C3E" w:rsidRDefault="000B50E9" w:rsidP="005E2520">
                            <w:pPr>
                              <w:pStyle w:val="BulletedPoints"/>
                            </w:pPr>
                            <w:r w:rsidRPr="00315C3E">
                              <w:t xml:space="preserve">Effective speaking </w:t>
                            </w:r>
                          </w:p>
                          <w:p w:rsidR="000B50E9" w:rsidRPr="00315C3E" w:rsidRDefault="000B50E9" w:rsidP="005E2520">
                            <w:pPr>
                              <w:pStyle w:val="BulletedPoints"/>
                            </w:pPr>
                            <w:r w:rsidRPr="00315C3E">
                              <w:t xml:space="preserve">Effective listening </w:t>
                            </w:r>
                          </w:p>
                          <w:p w:rsidR="000B50E9" w:rsidRPr="00315C3E" w:rsidRDefault="000B50E9" w:rsidP="005E2520">
                            <w:pPr>
                              <w:pStyle w:val="BulletedPoints"/>
                            </w:pPr>
                            <w:r w:rsidRPr="00315C3E">
                              <w:t>A sense of humor</w:t>
                            </w:r>
                          </w:p>
                          <w:p w:rsidR="000B50E9" w:rsidRPr="00315C3E" w:rsidRDefault="000B50E9" w:rsidP="005E2520">
                            <w:pPr>
                              <w:pStyle w:val="BulletedPoints"/>
                            </w:pPr>
                            <w:r w:rsidRPr="00315C3E">
                              <w:t>A positive attitude</w:t>
                            </w:r>
                          </w:p>
                          <w:p w:rsidR="000B50E9" w:rsidRPr="00315C3E" w:rsidRDefault="000B50E9" w:rsidP="005E2520">
                            <w:pPr>
                              <w:pStyle w:val="BulletedPoints"/>
                            </w:pPr>
                            <w:r w:rsidRPr="00315C3E">
                              <w:t>Respect</w:t>
                            </w:r>
                          </w:p>
                          <w:p w:rsidR="000B50E9" w:rsidRDefault="000B50E9" w:rsidP="005E25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DEE4D" id="Text Box 135" o:spid="_x0000_s1031" type="#_x0000_t202" style="position:absolute;margin-left:2.55pt;margin-top:21.35pt;width:153.45pt;height:133.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" fillcolor="white [3201]" stroked="f" strokeweight=".5pt">
                <v:textbox>
                  <w:txbxContent>
                    <w:p w:rsidR="000B50E9" w:rsidRPr="00315C3E" w:rsidRDefault="000B50E9" w:rsidP="005E2520">
                      <w:pPr>
                        <w:pStyle w:val="BulletedPoints"/>
                      </w:pPr>
                      <w:r w:rsidRPr="00315C3E">
                        <w:t xml:space="preserve">Effective speaking </w:t>
                      </w:r>
                    </w:p>
                    <w:p w:rsidR="000B50E9" w:rsidRPr="00315C3E" w:rsidRDefault="000B50E9" w:rsidP="005E2520">
                      <w:pPr>
                        <w:pStyle w:val="BulletedPoints"/>
                      </w:pPr>
                      <w:r w:rsidRPr="00315C3E">
                        <w:t xml:space="preserve">Effective listening </w:t>
                      </w:r>
                    </w:p>
                    <w:p w:rsidR="000B50E9" w:rsidRPr="00315C3E" w:rsidRDefault="000B50E9" w:rsidP="005E2520">
                      <w:pPr>
                        <w:pStyle w:val="BulletedPoints"/>
                      </w:pPr>
                      <w:r w:rsidRPr="00315C3E">
                        <w:t>A sense of humor</w:t>
                      </w:r>
                    </w:p>
                    <w:p w:rsidR="000B50E9" w:rsidRPr="00315C3E" w:rsidRDefault="000B50E9" w:rsidP="005E2520">
                      <w:pPr>
                        <w:pStyle w:val="BulletedPoints"/>
                      </w:pPr>
                      <w:r w:rsidRPr="00315C3E">
                        <w:t>A positive attitude</w:t>
                      </w:r>
                    </w:p>
                    <w:p w:rsidR="000B50E9" w:rsidRPr="00315C3E" w:rsidRDefault="000B50E9" w:rsidP="005E2520">
                      <w:pPr>
                        <w:pStyle w:val="BulletedPoints"/>
                      </w:pPr>
                      <w:r w:rsidRPr="00315C3E">
                        <w:t>Respect</w:t>
                      </w:r>
                    </w:p>
                    <w:p w:rsidR="000B50E9" w:rsidRDefault="000B50E9" w:rsidP="005E2520"/>
                  </w:txbxContent>
                </v:textbox>
              </v:shape>
            </w:pict>
          </mc:Fallback>
        </mc:AlternateContent>
      </w:r>
      <w:r w:rsidR="001F40EC">
        <w:rPr>
          <w:noProof/>
          <w:lang w:bidi="ar-SA"/>
        </w:rPr>
        <mc:AlternateContent>
          <mc:Choice Requires="wps">
            <w:drawing>
              <wp:anchor distT="0" distB="0" distL="114300" distR="114300" simplePos="0" relativeHeight="251713536" behindDoc="0" locked="0" layoutInCell="1" allowOverlap="1" wp14:anchorId="073ACA33" wp14:editId="756BB7E7">
                <wp:simplePos x="0" y="0"/>
                <wp:positionH relativeFrom="column">
                  <wp:posOffset>1983105</wp:posOffset>
                </wp:positionH>
                <wp:positionV relativeFrom="paragraph">
                  <wp:posOffset>273213</wp:posOffset>
                </wp:positionV>
                <wp:extent cx="1949130" cy="1699328"/>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1949130" cy="16993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50E9" w:rsidRPr="00315C3E" w:rsidRDefault="000B50E9" w:rsidP="001F40EC">
                            <w:pPr>
                              <w:pStyle w:val="BulletedPoints"/>
                            </w:pPr>
                            <w:r w:rsidRPr="00315C3E">
                              <w:t>Self-confidence</w:t>
                            </w:r>
                          </w:p>
                          <w:p w:rsidR="000B50E9" w:rsidRPr="00315C3E" w:rsidRDefault="000B50E9" w:rsidP="001F40EC">
                            <w:pPr>
                              <w:pStyle w:val="BulletedPoints"/>
                            </w:pPr>
                            <w:r w:rsidRPr="00315C3E">
                              <w:t>Emotional intelligence</w:t>
                            </w:r>
                          </w:p>
                          <w:p w:rsidR="000B50E9" w:rsidRPr="00315C3E" w:rsidRDefault="000B50E9" w:rsidP="001F40EC">
                            <w:pPr>
                              <w:pStyle w:val="BulletedPoints"/>
                            </w:pPr>
                            <w:r w:rsidRPr="00315C3E">
                              <w:t>Persistence</w:t>
                            </w:r>
                          </w:p>
                          <w:p w:rsidR="000B50E9" w:rsidRPr="00315C3E" w:rsidRDefault="000B50E9" w:rsidP="001F40EC">
                            <w:pPr>
                              <w:pStyle w:val="BulletedPoints"/>
                            </w:pPr>
                            <w:r w:rsidRPr="00315C3E">
                              <w:t>Patience</w:t>
                            </w:r>
                          </w:p>
                          <w:p w:rsidR="000B50E9" w:rsidRPr="00315C3E" w:rsidRDefault="000B50E9" w:rsidP="001F40EC">
                            <w:pPr>
                              <w:pStyle w:val="BulletedPoints"/>
                            </w:pPr>
                            <w:r w:rsidRPr="00315C3E">
                              <w:t>Creativity</w:t>
                            </w:r>
                          </w:p>
                          <w:p w:rsidR="000B50E9" w:rsidRDefault="000B50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ACA33" id="Text Box 134" o:spid="_x0000_s1032" type="#_x0000_t202" style="position:absolute;margin-left:156.15pt;margin-top:21.5pt;width:153.45pt;height:133.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" fillcolor="white [3201]" stroked="f" strokeweight=".5pt">
                <v:textbox>
                  <w:txbxContent>
                    <w:p w:rsidR="000B50E9" w:rsidRPr="00315C3E" w:rsidRDefault="000B50E9" w:rsidP="001F40EC">
                      <w:pPr>
                        <w:pStyle w:val="BulletedPoints"/>
                      </w:pPr>
                      <w:r w:rsidRPr="00315C3E">
                        <w:t>Self-confidence</w:t>
                      </w:r>
                    </w:p>
                    <w:p w:rsidR="000B50E9" w:rsidRPr="00315C3E" w:rsidRDefault="000B50E9" w:rsidP="001F40EC">
                      <w:pPr>
                        <w:pStyle w:val="BulletedPoints"/>
                      </w:pPr>
                      <w:r w:rsidRPr="00315C3E">
                        <w:t>Emotional intelligence</w:t>
                      </w:r>
                    </w:p>
                    <w:p w:rsidR="000B50E9" w:rsidRPr="00315C3E" w:rsidRDefault="000B50E9" w:rsidP="001F40EC">
                      <w:pPr>
                        <w:pStyle w:val="BulletedPoints"/>
                      </w:pPr>
                      <w:r w:rsidRPr="00315C3E">
                        <w:t>Persistence</w:t>
                      </w:r>
                    </w:p>
                    <w:p w:rsidR="000B50E9" w:rsidRPr="00315C3E" w:rsidRDefault="000B50E9" w:rsidP="001F40EC">
                      <w:pPr>
                        <w:pStyle w:val="BulletedPoints"/>
                      </w:pPr>
                      <w:r w:rsidRPr="00315C3E">
                        <w:t>Patience</w:t>
                      </w:r>
                    </w:p>
                    <w:p w:rsidR="000B50E9" w:rsidRPr="00315C3E" w:rsidRDefault="000B50E9" w:rsidP="001F40EC">
                      <w:pPr>
                        <w:pStyle w:val="BulletedPoints"/>
                      </w:pPr>
                      <w:r w:rsidRPr="00315C3E">
                        <w:t>Creativity</w:t>
                      </w:r>
                    </w:p>
                    <w:p w:rsidR="000B50E9" w:rsidRDefault="000B50E9"/>
                  </w:txbxContent>
                </v:textbox>
              </v:shape>
            </w:pict>
          </mc:Fallback>
        </mc:AlternateContent>
      </w:r>
      <w:r w:rsidR="0062771F" w:rsidRPr="00315C3E">
        <w:t>Key skills include:</w:t>
      </w:r>
    </w:p>
    <w:p w:rsidR="0062771F" w:rsidRPr="00315C3E" w:rsidRDefault="0062771F" w:rsidP="00FB145A">
      <w:pPr>
        <w:pStyle w:val="BulletedPoints"/>
      </w:pPr>
      <w:r w:rsidRPr="00315C3E">
        <w:t xml:space="preserve">Effective speaking </w:t>
      </w:r>
    </w:p>
    <w:p w:rsidR="0062771F" w:rsidRPr="00315C3E" w:rsidRDefault="0062771F" w:rsidP="00FB145A">
      <w:pPr>
        <w:pStyle w:val="BulletedPoints"/>
      </w:pPr>
      <w:r w:rsidRPr="00315C3E">
        <w:t xml:space="preserve">Effective listening </w:t>
      </w:r>
    </w:p>
    <w:p w:rsidR="0062771F" w:rsidRPr="00315C3E" w:rsidRDefault="0062771F" w:rsidP="00FB145A">
      <w:pPr>
        <w:pStyle w:val="BulletedPoints"/>
      </w:pPr>
      <w:r w:rsidRPr="00315C3E">
        <w:t>A sense of humor</w:t>
      </w:r>
    </w:p>
    <w:p w:rsidR="0062771F" w:rsidRPr="00315C3E" w:rsidRDefault="0062771F" w:rsidP="00FB145A">
      <w:pPr>
        <w:pStyle w:val="BulletedPoints"/>
      </w:pPr>
      <w:r w:rsidRPr="00315C3E">
        <w:t>A positive attitude</w:t>
      </w:r>
    </w:p>
    <w:p w:rsidR="0062771F" w:rsidRPr="00315C3E" w:rsidRDefault="0062771F" w:rsidP="00FB145A">
      <w:pPr>
        <w:pStyle w:val="BulletedPoints"/>
      </w:pPr>
      <w:r w:rsidRPr="00315C3E">
        <w:t>Respect</w:t>
      </w:r>
    </w:p>
    <w:p w:rsidR="00B07378" w:rsidRPr="00315C3E" w:rsidRDefault="00B07378" w:rsidP="00315C3E">
      <w:r w:rsidRPr="00315C3E">
        <w:t>Without the above factors, negotiations will be difficult if not impossible. The necessity for negotiation arises because neither party will be able to get everything they want. Knowing that there must be concessions, each party in the negotiation is required to adopt an attitude of understanding that they must get the best deal possible in a way which is acceptable to the other party. The importance of effective speaking and listening is clear; it is necessary to establish what you are looking for and what you are prepared to accept, while understanding what the other parties will be happy with.</w:t>
      </w:r>
    </w:p>
    <w:p w:rsidR="00B07378" w:rsidRPr="00315C3E" w:rsidRDefault="00B07378" w:rsidP="00315C3E">
      <w:r w:rsidRPr="00315C3E">
        <w:t>A sense of humor and a positive attitude are essential because they allow for a sense of give and take. Negotiations can become fraught, and having the ability to see the other side’s point of view while being sanguine with regard to what you can achieve will be essential. Of course you will want as much as you can get – but the other side needs to achieve what they can, too. Seriously uneven negotiations will simply lead to further problems along the line. An atmosphere of respect is essential. If you do not make concessions while demanding them from your counterpart, it makes for a negotiation which will end in dissatisfaction.</w:t>
      </w:r>
    </w:p>
    <w:p w:rsidR="00B07378" w:rsidRPr="00315C3E" w:rsidRDefault="00B07378" w:rsidP="00315C3E">
      <w:r w:rsidRPr="00315C3E">
        <w:t xml:space="preserve">However important a sense of understanding for your “opponent” may be, it is also necessary to have the confidence to not settle for less than you feel is fair. Good negotiators understand the importance of balance. Yes, you will have to make concessions, but the point of making concessions is to secure what you can get – so you need to pay attention to your bottom line and ensure you are not beaten down to a minimum. Knowing what is realistic, and ensuring that you can get the best deal, relies on being ready to insist upon something that the other side may not be willing to give initially. Emotional intelligence, persistence, </w:t>
      </w:r>
      <w:r w:rsidR="009443F1" w:rsidRPr="00315C3E">
        <w:t>patience,</w:t>
      </w:r>
      <w:r w:rsidRPr="00315C3E">
        <w:t xml:space="preserve"> and creativity can all play a part here.</w:t>
      </w:r>
    </w:p>
    <w:p w:rsidR="00FB145A" w:rsidRPr="00315C3E" w:rsidRDefault="00FB145A" w:rsidP="00FB145A"/>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Headings"/>
              </w:rPr>
            </w:pPr>
            <w:r w:rsidRPr="00315C3E">
              <w:rPr>
                <w:rStyle w:val="TableTextInstructor"/>
                <w:bCs/>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the skills required for successful negotiating.</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lastRenderedPageBreak/>
              <w:t>Topic Summary</w:t>
            </w:r>
          </w:p>
        </w:tc>
        <w:tc>
          <w:tcPr>
            <w:tcW w:w="7128" w:type="dxa"/>
            <w:vAlign w:val="center"/>
          </w:tcPr>
          <w:p w:rsidR="00B12414" w:rsidRPr="00315C3E" w:rsidRDefault="00B12414" w:rsidP="00B07378">
            <w:pPr>
              <w:rPr>
                <w:rStyle w:val="TableTextInstructor"/>
              </w:rPr>
            </w:pPr>
            <w:r w:rsidRPr="00315C3E">
              <w:rPr>
                <w:rStyle w:val="TableTextInstructor"/>
              </w:rPr>
              <w:t>Successful negotiating calls for the same sort of communication skills that are needed in any personal interaction.</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Flip chart paper</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Planning Checklist</w:t>
            </w:r>
          </w:p>
        </w:tc>
        <w:tc>
          <w:tcPr>
            <w:tcW w:w="7128" w:type="dxa"/>
            <w:vAlign w:val="center"/>
          </w:tcPr>
          <w:p w:rsidR="00B12414" w:rsidRPr="00315C3E" w:rsidRDefault="00B12414" w:rsidP="00B07378">
            <w:pPr>
              <w:rPr>
                <w:rStyle w:val="TableTextInstructor"/>
              </w:rPr>
            </w:pPr>
            <w:r w:rsidRPr="00315C3E">
              <w:rPr>
                <w:rStyle w:val="TableTextInstructor"/>
              </w:rPr>
              <w:t>Write one or two skills on a flip chart. For example:</w:t>
            </w:r>
          </w:p>
          <w:p w:rsidR="00B12414" w:rsidRPr="00315C3E" w:rsidRDefault="00B12414" w:rsidP="00B07378">
            <w:pPr>
              <w:numPr>
                <w:ilvl w:val="0"/>
                <w:numId w:val="6"/>
              </w:numPr>
              <w:rPr>
                <w:rStyle w:val="TableTextInstructor"/>
              </w:rPr>
            </w:pPr>
            <w:r w:rsidRPr="00315C3E">
              <w:rPr>
                <w:rStyle w:val="TableTextInstructor"/>
              </w:rPr>
              <w:t>Effective speaking</w:t>
            </w:r>
          </w:p>
          <w:p w:rsidR="00B12414" w:rsidRPr="00315C3E" w:rsidRDefault="00B12414" w:rsidP="00B07378">
            <w:pPr>
              <w:numPr>
                <w:ilvl w:val="0"/>
                <w:numId w:val="6"/>
              </w:numPr>
              <w:rPr>
                <w:rStyle w:val="TableTextInstructor"/>
              </w:rPr>
            </w:pPr>
            <w:r w:rsidRPr="00315C3E">
              <w:rPr>
                <w:rStyle w:val="TableTextInstructor"/>
              </w:rPr>
              <w:t>Effective listening</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Recommended Activity</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Ask participants to brainstorm a list of personal skills that are needed for successful negotiating. Write a couple of examples on a flip chart before you begin the activity to get things started. As participants suggest skills, write them on the flip chart.</w:t>
            </w:r>
          </w:p>
          <w:p w:rsidR="00B12414" w:rsidRPr="00315C3E" w:rsidRDefault="00B12414" w:rsidP="00B07378">
            <w:pPr>
              <w:rPr>
                <w:color w:val="365F91"/>
              </w:rPr>
            </w:pPr>
            <w:r w:rsidRPr="00315C3E">
              <w:rPr>
                <w:rStyle w:val="TableTextInstructor"/>
              </w:rPr>
              <w:t>When participants run out of ideas, ask them to vote on which of the skills they consider most important. Tell participants that each person will have two votes. Go down the list and ask for a show of hands for each item. Remind people that they have only two votes. Record the number of votes for each item. When you are finished, discuss the top two or three vote getters. Ask participants why they voted for them.</w:t>
            </w:r>
          </w:p>
        </w:tc>
      </w:tr>
    </w:tbl>
    <w:p w:rsidR="00B12414" w:rsidRPr="00315C3E" w:rsidRDefault="00B12414" w:rsidP="00B12414">
      <w:pPr>
        <w:pStyle w:val="BulletedPoints"/>
        <w:numPr>
          <w:ilvl w:val="0"/>
          <w:numId w:val="0"/>
        </w:numPr>
        <w:ind w:left="720" w:hanging="360"/>
      </w:pPr>
    </w:p>
    <w:p w:rsidR="003A3AAA" w:rsidRPr="00315C3E" w:rsidRDefault="003A3AAA">
      <w:pPr>
        <w:spacing w:after="0" w:line="240" w:lineRule="auto"/>
        <w:rPr>
          <w:rFonts w:ascii="Cambria" w:hAnsi="Cambria"/>
          <w:b/>
          <w:bCs/>
          <w:color w:val="365F91"/>
          <w:sz w:val="28"/>
          <w:szCs w:val="28"/>
          <w:lang w:eastAsia="zh-TW"/>
        </w:rPr>
      </w:pPr>
      <w:bookmarkStart w:id="57" w:name="_Toc235802975"/>
      <w:r w:rsidRPr="00315C3E">
        <w:rPr>
          <w:lang w:eastAsia="zh-TW"/>
        </w:rPr>
        <w:br w:type="page"/>
      </w:r>
    </w:p>
    <w:p w:rsidR="0062771F" w:rsidRPr="00315C3E" w:rsidRDefault="003A3AAA" w:rsidP="0062771F">
      <w:pPr>
        <w:pStyle w:val="Heading1"/>
      </w:pPr>
      <w:bookmarkStart w:id="58" w:name="_Toc301440186"/>
      <w:r w:rsidRPr="00315C3E">
        <w:rPr>
          <w:noProof/>
          <w:lang w:bidi="ar-SA"/>
        </w:rPr>
        <w:lastRenderedPageBreak/>
        <mc:AlternateContent>
          <mc:Choice Requires="wps">
            <w:drawing>
              <wp:anchor distT="91440" distB="91440" distL="114300" distR="114300" simplePos="0" relativeHeight="251672576" behindDoc="0" locked="0" layoutInCell="1" allowOverlap="1" wp14:anchorId="407B0DA8" wp14:editId="4BC7BFB8">
                <wp:simplePos x="0" y="0"/>
                <wp:positionH relativeFrom="page">
                  <wp:posOffset>-8890</wp:posOffset>
                </wp:positionH>
                <wp:positionV relativeFrom="page">
                  <wp:posOffset>-26035</wp:posOffset>
                </wp:positionV>
                <wp:extent cx="7772400" cy="1593215"/>
                <wp:effectExtent l="0" t="0" r="0" b="6985"/>
                <wp:wrapSquare wrapText="bothSides"/>
                <wp:docPr id="20"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9321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0B50E9" w:rsidRPr="00DC52C2" w:rsidRDefault="000B50E9" w:rsidP="003A3AAA">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If you don’t know where you are going, you will probably end up somewhere else.</w:t>
                            </w:r>
                          </w:p>
                          <w:p w:rsidR="000B50E9" w:rsidRDefault="000B50E9" w:rsidP="003A3AAA">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Lawrence J. Peter</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407B0DA8" id="Rectangle 105" o:spid="_x0000_s1033" style="position:absolute;margin-left:-.7pt;margin-top:-2.05pt;width:612pt;height:125.45pt;z-index:251672576;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5XhDAMAAGE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" fillcolor="#4f81bd" stroked="f">
                <v:shadow type="perspective" color="#9bbb59" origin="-.5,-.5" offset="-6pt,-6pt" matrix=".75,,,.75"/>
                <v:textbox inset="4in,54pt,1in,0">
                  <w:txbxContent>
                    <w:p w:rsidR="000B50E9" w:rsidRPr="00DC52C2" w:rsidRDefault="000B50E9" w:rsidP="003A3AAA">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If you don’t know where you are going, you will probably end up somewhere else.</w:t>
                      </w:r>
                    </w:p>
                    <w:p w:rsidR="000B50E9" w:rsidRDefault="000B50E9" w:rsidP="003A3AAA">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Lawrence J. Peter</w:t>
                      </w:r>
                    </w:p>
                  </w:txbxContent>
                </v:textbox>
                <w10:wrap type="square" anchorx="page" anchory="page"/>
              </v:rect>
            </w:pict>
          </mc:Fallback>
        </mc:AlternateContent>
      </w:r>
      <w:r w:rsidR="0062771F" w:rsidRPr="00315C3E">
        <w:rPr>
          <w:lang w:eastAsia="zh-TW"/>
        </w:rPr>
        <w:t xml:space="preserve">Module Three: </w:t>
      </w:r>
      <w:bookmarkEnd w:id="57"/>
      <w:r w:rsidR="0062771F" w:rsidRPr="00315C3E">
        <w:t>Getting Prepared</w:t>
      </w:r>
      <w:bookmarkEnd w:id="58"/>
    </w:p>
    <w:p w:rsidR="0062771F" w:rsidRPr="00315C3E" w:rsidRDefault="009443F1" w:rsidP="00315C3E">
      <w:r>
        <w:rPr>
          <w:noProof/>
          <w:lang w:bidi="ar-SA"/>
        </w:rPr>
        <w:drawing>
          <wp:anchor distT="0" distB="0" distL="114300" distR="114300" simplePos="0" relativeHeight="251717632" behindDoc="0" locked="0" layoutInCell="1" allowOverlap="1" wp14:anchorId="4912DFF1" wp14:editId="7426022E">
            <wp:simplePos x="0" y="0"/>
            <wp:positionH relativeFrom="margin">
              <wp:posOffset>-19050</wp:posOffset>
            </wp:positionH>
            <wp:positionV relativeFrom="margin">
              <wp:posOffset>1504950</wp:posOffset>
            </wp:positionV>
            <wp:extent cx="1920240" cy="2005992"/>
            <wp:effectExtent l="0" t="0" r="3810" b="0"/>
            <wp:wrapSquare wrapText="bothSides"/>
            <wp:docPr id="139" name="Picture 139" descr="C:\Users\Darren\AppData\Local\Microsoft\Windows\Temporary Internet Files\Content.IE5\31B2RP17\MC90005501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ren\AppData\Local\Microsoft\Windows\Temporary Internet Files\Content.IE5\31B2RP17\MC900055019[1].w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20240" cy="200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71F" w:rsidRPr="00315C3E">
        <w:t>Like any challenging task, negotiation requires preparation. Before you begin a negotiation, you need to define what you hope to get out of it, what you will settle for, and what you consider unacceptable. You also need to prepare yourself personally. The key to personal preparation is to approach the negotiation with self-confidence and a positive attitude.</w:t>
      </w:r>
    </w:p>
    <w:p w:rsidR="00315C3E" w:rsidRPr="00315C3E" w:rsidRDefault="00315C3E" w:rsidP="00315C3E">
      <w:r w:rsidRPr="00315C3E">
        <w:t>Without this preparation, you will end up giving more than you get from negotiations. It may be unavoidable that you will have to give up more than you would ordinarily be willing to, but finding the balance between acceptable concessions and getting the best deal for yourself relies on you being ready to go into negotiations with the strongest bargaining position you can.</w:t>
      </w:r>
    </w:p>
    <w:p w:rsidR="00B12414" w:rsidRPr="00315C3E" w:rsidRDefault="00B12414" w:rsidP="0062771F"/>
    <w:p w:rsidR="0062771F" w:rsidRPr="00315C3E" w:rsidRDefault="0062771F" w:rsidP="0062771F">
      <w:pPr>
        <w:pStyle w:val="Heading2"/>
      </w:pPr>
      <w:bookmarkStart w:id="59" w:name="_Toc301440187"/>
      <w:bookmarkStart w:id="60" w:name="_Toc235802978"/>
      <w:r w:rsidRPr="00315C3E">
        <w:t>Establishing Your WATNA and BATNA</w:t>
      </w:r>
      <w:bookmarkEnd w:id="59"/>
      <w:r w:rsidRPr="00315C3E">
        <w:t xml:space="preserve"> </w:t>
      </w:r>
    </w:p>
    <w:p w:rsidR="00315C3E" w:rsidRPr="00315C3E" w:rsidRDefault="009443F1" w:rsidP="00315C3E">
      <w:r>
        <w:rPr>
          <w:noProof/>
          <w:lang w:bidi="ar-SA"/>
        </w:rPr>
        <w:drawing>
          <wp:anchor distT="0" distB="0" distL="114300" distR="114300" simplePos="0" relativeHeight="251718656" behindDoc="0" locked="0" layoutInCell="1" allowOverlap="1" wp14:anchorId="712E928C" wp14:editId="22B8FE05">
            <wp:simplePos x="0" y="0"/>
            <wp:positionH relativeFrom="margin">
              <wp:posOffset>4273550</wp:posOffset>
            </wp:positionH>
            <wp:positionV relativeFrom="margin">
              <wp:posOffset>4732655</wp:posOffset>
            </wp:positionV>
            <wp:extent cx="1645920" cy="997585"/>
            <wp:effectExtent l="0" t="0" r="0" b="0"/>
            <wp:wrapSquare wrapText="bothSides"/>
            <wp:docPr id="141" name="Picture 141" descr="C:\Users\Darren\AppData\Local\Microsoft\Windows\Temporary Internet Files\Content.IE5\9MJXCRQW\MC90029740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ren\AppData\Local\Microsoft\Windows\Temporary Internet Files\Content.IE5\9MJXCRQW\MC900297403[1].w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45920" cy="997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C3E" w:rsidRPr="00315C3E">
        <w:t xml:space="preserve">In most negotiations, the parties are influenced by their assumptions about what they think are the alternatives to a negotiated agreement. Often the parties have an unrealistic idea of what these alternatives are, and they are unwilling to make concessions because they think they can do just as well without negotiating. If you </w:t>
      </w:r>
      <w:r>
        <w:t xml:space="preserve">do </w:t>
      </w:r>
      <w:r w:rsidR="00315C3E" w:rsidRPr="00315C3E">
        <w:t xml:space="preserve">not have a clear idea of your </w:t>
      </w:r>
      <w:r w:rsidR="00315C3E" w:rsidRPr="009443F1">
        <w:rPr>
          <w:b/>
        </w:rPr>
        <w:t>WATNA</w:t>
      </w:r>
      <w:r>
        <w:t xml:space="preserve"> (</w:t>
      </w:r>
      <w:r w:rsidRPr="009443F1">
        <w:rPr>
          <w:b/>
        </w:rPr>
        <w:t>Worst Alternative to a Negotiated Agreement)</w:t>
      </w:r>
      <w:r w:rsidR="00315C3E" w:rsidRPr="009443F1">
        <w:rPr>
          <w:b/>
        </w:rPr>
        <w:t xml:space="preserve"> </w:t>
      </w:r>
      <w:r w:rsidR="00315C3E" w:rsidRPr="00315C3E">
        <w:t xml:space="preserve">and </w:t>
      </w:r>
      <w:r w:rsidR="00315C3E" w:rsidRPr="009443F1">
        <w:rPr>
          <w:b/>
        </w:rPr>
        <w:t>BATNA</w:t>
      </w:r>
      <w:r>
        <w:t xml:space="preserve"> (</w:t>
      </w:r>
      <w:r w:rsidRPr="009443F1">
        <w:rPr>
          <w:b/>
        </w:rPr>
        <w:t>Best Alternative to a Negotiated Agreement</w:t>
      </w:r>
      <w:r>
        <w:t>)</w:t>
      </w:r>
      <w:r w:rsidR="00315C3E" w:rsidRPr="00315C3E">
        <w:t>, you will negotiate poorly based on false notions about what you can expect without an agreement.</w:t>
      </w:r>
    </w:p>
    <w:p w:rsidR="00315C3E" w:rsidRPr="00315C3E" w:rsidRDefault="00315C3E" w:rsidP="00315C3E">
      <w:r w:rsidRPr="00315C3E">
        <w:t>Often the parties in a negotiation need to decide how likely a particular outcome</w:t>
      </w:r>
      <w:r w:rsidR="009443F1">
        <w:t xml:space="preserve"> will be</w:t>
      </w:r>
      <w:r w:rsidRPr="00315C3E">
        <w:t>. If your WATNA is something that would be difficult for you to accept, but the likelihood of it happening is small, you might not feel compelled to give up much in negotiations. Realism is essential in this situation. If you could have the ideal situation, the “blue sky” scenario, negotiations would not be necessary. In order to focus on the negotiations with a sense of purpose, your WATNA is important. What is often referred to as the “worst case scenario” is something that any sensible person will think about before embarking on any initiative. What if it goes wrong? How will we deal with that? How you feel about the WATNA will dictate how flexible you need to be (and therefore will be) in negotiations.</w:t>
      </w:r>
    </w:p>
    <w:p w:rsidR="00315C3E" w:rsidRPr="00315C3E" w:rsidRDefault="00315C3E" w:rsidP="00315C3E">
      <w:r w:rsidRPr="00315C3E">
        <w:lastRenderedPageBreak/>
        <w:t>The BATNA is almost more important than the WATNA. If you look at your situation in the absence of a negotiated agreement, and find it almost unthinkable, you will be pressed to enter negotiations in the hope of getting a satisfactory agreement. The word “satisfactory” is important here. Is the WATNA better than satisfactory? Is the BATNA worse? Generally, people only enter into negotiations because they feel they have to. They arrive at this conclusion based on analysis of their WATNA and BATNA.</w:t>
      </w:r>
    </w:p>
    <w:p w:rsidR="00FB145A" w:rsidRPr="00315C3E" w:rsidRDefault="00FB145A" w:rsidP="00FB145A"/>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the concepts of WATNA and BATNA</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Before you begin a negotiation, you need to consider the alternatives. What would happen if you did not engage in the negotiation? The answer to this question will help you define your starting position in the negotiation.</w:t>
            </w:r>
          </w:p>
        </w:tc>
      </w:tr>
      <w:tr w:rsidR="00B12414" w:rsidRPr="00315C3E" w:rsidTr="00B07378">
        <w:tc>
          <w:tcPr>
            <w:tcW w:w="2448" w:type="dxa"/>
            <w:tcBorders>
              <w:bottom w:val="single" w:sz="4" w:space="0" w:color="1F497D"/>
            </w:tcBorders>
            <w:shd w:val="clear" w:color="auto" w:fill="D3DFEE"/>
            <w:vAlign w:val="center"/>
          </w:tcPr>
          <w:p w:rsidR="00B12414" w:rsidRPr="00315C3E" w:rsidRDefault="00B12414" w:rsidP="00B07378">
            <w:pPr>
              <w:rPr>
                <w:rStyle w:val="TableHeadings"/>
              </w:rPr>
            </w:pPr>
            <w:r w:rsidRPr="00315C3E">
              <w:rPr>
                <w:rStyle w:val="TableHeadings"/>
              </w:rPr>
              <w:t>Planning Checklist</w:t>
            </w:r>
          </w:p>
        </w:tc>
        <w:tc>
          <w:tcPr>
            <w:tcW w:w="7128" w:type="dxa"/>
            <w:tcBorders>
              <w:bottom w:val="single" w:sz="4" w:space="0" w:color="1F497D"/>
            </w:tcBorders>
            <w:shd w:val="clear" w:color="auto" w:fill="D3DFEE"/>
            <w:vAlign w:val="center"/>
          </w:tcPr>
          <w:p w:rsidR="00B12414" w:rsidRPr="00315C3E" w:rsidRDefault="00B12414" w:rsidP="00B07378">
            <w:pPr>
              <w:rPr>
                <w:rStyle w:val="TableTextInstructor"/>
              </w:rPr>
            </w:pPr>
            <w:r w:rsidRPr="00315C3E">
              <w:rPr>
                <w:rStyle w:val="TableTextInstructor"/>
              </w:rPr>
              <w:t>Before the workshop, write these two definitions on a flip chart:</w:t>
            </w:r>
          </w:p>
          <w:p w:rsidR="00B12414" w:rsidRPr="00315C3E" w:rsidRDefault="00B12414" w:rsidP="00B07378">
            <w:pPr>
              <w:numPr>
                <w:ilvl w:val="0"/>
                <w:numId w:val="7"/>
              </w:numPr>
              <w:rPr>
                <w:rStyle w:val="TableTextInstructor"/>
              </w:rPr>
            </w:pPr>
            <w:r w:rsidRPr="00315C3E">
              <w:rPr>
                <w:rStyle w:val="TableTextInstructor"/>
              </w:rPr>
              <w:t xml:space="preserve">WATNA: Worst Alternative </w:t>
            </w:r>
            <w:r w:rsidR="00173194" w:rsidRPr="00315C3E">
              <w:rPr>
                <w:rStyle w:val="TableTextInstructor"/>
              </w:rPr>
              <w:t>to</w:t>
            </w:r>
            <w:r w:rsidRPr="00315C3E">
              <w:rPr>
                <w:rStyle w:val="TableTextInstructor"/>
              </w:rPr>
              <w:t xml:space="preserve"> a Negotiated Agreement.</w:t>
            </w:r>
          </w:p>
          <w:p w:rsidR="00B12414" w:rsidRPr="00315C3E" w:rsidRDefault="00B12414" w:rsidP="00B07378">
            <w:pPr>
              <w:numPr>
                <w:ilvl w:val="0"/>
                <w:numId w:val="7"/>
              </w:numPr>
              <w:rPr>
                <w:rStyle w:val="TableTextInstructor"/>
              </w:rPr>
            </w:pPr>
            <w:r w:rsidRPr="00315C3E">
              <w:rPr>
                <w:rStyle w:val="TableTextInstructor"/>
              </w:rPr>
              <w:t xml:space="preserve">BATNA: Best Alternative </w:t>
            </w:r>
            <w:r w:rsidR="00173194" w:rsidRPr="00315C3E">
              <w:rPr>
                <w:rStyle w:val="TableTextInstructor"/>
              </w:rPr>
              <w:t>to</w:t>
            </w:r>
            <w:r w:rsidRPr="00315C3E">
              <w:rPr>
                <w:rStyle w:val="TableTextInstructor"/>
              </w:rPr>
              <w:t xml:space="preserve"> a Negotiated Agreement.</w:t>
            </w:r>
          </w:p>
        </w:tc>
      </w:tr>
      <w:tr w:rsidR="00B12414" w:rsidRPr="00315C3E" w:rsidTr="00B07378">
        <w:tc>
          <w:tcPr>
            <w:tcW w:w="2448" w:type="dxa"/>
            <w:shd w:val="clear" w:color="auto" w:fill="auto"/>
            <w:vAlign w:val="center"/>
          </w:tcPr>
          <w:p w:rsidR="00B12414" w:rsidRPr="00315C3E" w:rsidRDefault="00B12414" w:rsidP="00B07378">
            <w:pPr>
              <w:rPr>
                <w:rStyle w:val="TableHeadings"/>
              </w:rPr>
            </w:pPr>
            <w:r w:rsidRPr="00315C3E">
              <w:rPr>
                <w:rStyle w:val="TableHeadings"/>
              </w:rPr>
              <w:t>Recommended Activity</w:t>
            </w:r>
          </w:p>
        </w:tc>
        <w:tc>
          <w:tcPr>
            <w:tcW w:w="7128" w:type="dxa"/>
            <w:shd w:val="clear" w:color="auto" w:fill="auto"/>
            <w:vAlign w:val="center"/>
          </w:tcPr>
          <w:p w:rsidR="00B12414" w:rsidRPr="00315C3E" w:rsidRDefault="00B12414" w:rsidP="00B07378">
            <w:pPr>
              <w:pStyle w:val="BulletedPoints"/>
              <w:numPr>
                <w:ilvl w:val="0"/>
                <w:numId w:val="0"/>
              </w:numPr>
              <w:rPr>
                <w:color w:val="365F91"/>
              </w:rPr>
            </w:pPr>
            <w:r w:rsidRPr="00315C3E">
              <w:rPr>
                <w:color w:val="365F91"/>
              </w:rPr>
              <w:t>Explain that WATNA and BATNA will define your starting position in a negotiation.</w:t>
            </w:r>
          </w:p>
          <w:p w:rsidR="00B12414" w:rsidRPr="00315C3E" w:rsidRDefault="00B12414" w:rsidP="00B07378">
            <w:pPr>
              <w:pStyle w:val="BulletedPoints"/>
              <w:numPr>
                <w:ilvl w:val="0"/>
                <w:numId w:val="0"/>
              </w:numPr>
              <w:rPr>
                <w:color w:val="365F91"/>
              </w:rPr>
            </w:pPr>
            <w:r w:rsidRPr="00315C3E">
              <w:rPr>
                <w:color w:val="365F91"/>
              </w:rPr>
              <w:t>Explain WATNA first. What is the worst outcome you can expect if you don’t engage in negotiations? If the worst outcome is a situation that you can accept, then you will not be willing to give up much in negotiations.</w:t>
            </w:r>
          </w:p>
          <w:p w:rsidR="00B12414" w:rsidRPr="00315C3E" w:rsidRDefault="00B12414" w:rsidP="00B07378">
            <w:pPr>
              <w:pStyle w:val="BulletedPoints"/>
              <w:numPr>
                <w:ilvl w:val="0"/>
                <w:numId w:val="0"/>
              </w:numPr>
              <w:rPr>
                <w:color w:val="365F91"/>
              </w:rPr>
            </w:pPr>
            <w:r w:rsidRPr="00315C3E">
              <w:rPr>
                <w:color w:val="365F91"/>
              </w:rPr>
              <w:t>Now explain BATNA. What is the best outcome you can expect if you don’t engage in negotiations? If the best outcome is a situation that you cannot accept, then you will be willing to make more concessions in negotiations.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Stories to Share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 xml:space="preserve">The concepts of WATNA and BATNA were introduced in a classic book on negotiating, </w:t>
            </w:r>
            <w:r w:rsidRPr="00315C3E">
              <w:rPr>
                <w:rStyle w:val="TableTextInstructor"/>
                <w:i/>
              </w:rPr>
              <w:t>Getting to Yes</w:t>
            </w:r>
            <w:r w:rsidRPr="00315C3E">
              <w:rPr>
                <w:rStyle w:val="TableTextInstructor"/>
              </w:rPr>
              <w:t>, by Roger Fisher and William Ury.</w:t>
            </w:r>
          </w:p>
        </w:tc>
      </w:tr>
    </w:tbl>
    <w:p w:rsidR="00EC3A31" w:rsidRDefault="00EC3A31" w:rsidP="0062771F"/>
    <w:p w:rsidR="00EC3A31" w:rsidRDefault="00EC3A31" w:rsidP="00EC3A31">
      <w:r>
        <w:br w:type="page"/>
      </w:r>
    </w:p>
    <w:p w:rsidR="0062771F" w:rsidRPr="00315C3E" w:rsidRDefault="0062771F" w:rsidP="0062771F">
      <w:pPr>
        <w:pStyle w:val="Heading2"/>
      </w:pPr>
      <w:bookmarkStart w:id="61" w:name="_Toc301440188"/>
      <w:r w:rsidRPr="00315C3E">
        <w:lastRenderedPageBreak/>
        <w:t>Identifying Your WAP</w:t>
      </w:r>
      <w:bookmarkEnd w:id="61"/>
    </w:p>
    <w:p w:rsidR="00315C3E" w:rsidRPr="00315C3E" w:rsidRDefault="00EC3A31" w:rsidP="00315C3E">
      <w:r>
        <w:rPr>
          <w:noProof/>
          <w:lang w:bidi="ar-SA"/>
        </w:rPr>
        <w:drawing>
          <wp:anchor distT="0" distB="0" distL="114300" distR="114300" simplePos="0" relativeHeight="251719680" behindDoc="0" locked="0" layoutInCell="1" allowOverlap="1" wp14:anchorId="2DF5D4B8" wp14:editId="4AEE5496">
            <wp:simplePos x="0" y="0"/>
            <wp:positionH relativeFrom="margin">
              <wp:posOffset>40291</wp:posOffset>
            </wp:positionH>
            <wp:positionV relativeFrom="margin">
              <wp:posOffset>381579</wp:posOffset>
            </wp:positionV>
            <wp:extent cx="1097280" cy="976630"/>
            <wp:effectExtent l="0" t="0" r="7620" b="0"/>
            <wp:wrapSquare wrapText="bothSides"/>
            <wp:docPr id="145" name="Picture 145" descr="C:\Users\Darren\AppData\Local\Microsoft\Windows\Temporary Internet Files\Content.IE5\FZCJR17Y\MC90044152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ren\AppData\Local\Microsoft\Windows\Temporary Internet Files\Content.IE5\FZCJR17Y\MC900441529[1].w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97280" cy="976630"/>
                    </a:xfrm>
                    <a:prstGeom prst="rect">
                      <a:avLst/>
                    </a:prstGeom>
                    <a:noFill/>
                    <a:ln>
                      <a:noFill/>
                    </a:ln>
                  </pic:spPr>
                </pic:pic>
              </a:graphicData>
            </a:graphic>
          </wp:anchor>
        </w:drawing>
      </w:r>
      <w:r w:rsidR="00315C3E" w:rsidRPr="00315C3E">
        <w:t xml:space="preserve">In any negotiation, it is important that you keep your </w:t>
      </w:r>
      <w:r w:rsidR="00315C3E" w:rsidRPr="00EC3A31">
        <w:rPr>
          <w:b/>
        </w:rPr>
        <w:t>WAP</w:t>
      </w:r>
      <w:r>
        <w:t xml:space="preserve"> (</w:t>
      </w:r>
      <w:r w:rsidRPr="00EC3A31">
        <w:rPr>
          <w:b/>
        </w:rPr>
        <w:t>Walk Away Price</w:t>
      </w:r>
      <w:r>
        <w:t>)</w:t>
      </w:r>
      <w:r w:rsidR="00315C3E" w:rsidRPr="00315C3E">
        <w:t xml:space="preserve"> to yourself, especially if it is significantly less than your initial offer. If the other party knows that you will be willing to take a lot less than you are offering, then you will be negotiating from a position of weakness. If the other party knows, or has an idea of your WAP then it stops being your WAP and simply becomes your price. Establishing a WAP in your mind, and ensuring that those negotiators on your side of the bargain (and only they) know it, allows you to take your strongest possible bargaining position. The other party will try to argue you down from your proposed price, so you will need to remain firm. If they want to pay less, then you may be prepared to agree on a lower price in return for concessions. </w:t>
      </w:r>
    </w:p>
    <w:p w:rsidR="00315C3E" w:rsidRPr="00315C3E" w:rsidRDefault="00315C3E" w:rsidP="00315C3E">
      <w:r w:rsidRPr="00315C3E">
        <w:t>The opposing party will then have to consider what is acceptable to them. Rather than push too hard and lose out on a deal which would be beneficial to themselves, they will have their own areas where they are willing to make concessions. However, if they know that you have set a WAP that would save them money, they will simply hold firm at that price. They have no incentive to make concessions to you. In many ways, negotiation is about keeping as much to yourself as you possibly can until you can no longer maintain that position.</w:t>
      </w:r>
    </w:p>
    <w:p w:rsidR="00315C3E" w:rsidRPr="00315C3E" w:rsidRDefault="00315C3E" w:rsidP="00315C3E">
      <w:r w:rsidRPr="00315C3E">
        <w:t xml:space="preserve">Once you have set your WAP, it is essential to keep to it. A walk away price becomes absolutely meaningless if you are not prepared to walk away should it not be met. You should give the impression to opponents in negotiation that you could walk away at any time. They will, after all, not be prepared to stop once they get a price which is satisfactory to them – they will look to </w:t>
      </w:r>
      <w:r w:rsidRPr="00EC3A31">
        <w:t>wring</w:t>
      </w:r>
      <w:r w:rsidRPr="00315C3E">
        <w:t xml:space="preserve"> a bit more value out of the deal for themselves, testing you to see what you will give up. A warning against setting your WAP unrealistically low is that the other party will not take you seriously if you are a pushover in negotiations. They will seek to test you at every turn.</w:t>
      </w:r>
    </w:p>
    <w:p w:rsidR="00FB145A" w:rsidRPr="00315C3E" w:rsidRDefault="00FB145A" w:rsidP="0062771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5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the concept of WAP</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WAP is Walk Away Price, an outcome that is unacceptable.</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Flip chart paper.</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Planning Checklist</w:t>
            </w:r>
          </w:p>
        </w:tc>
        <w:tc>
          <w:tcPr>
            <w:tcW w:w="7128" w:type="dxa"/>
            <w:vAlign w:val="center"/>
          </w:tcPr>
          <w:p w:rsidR="00B12414" w:rsidRPr="00315C3E" w:rsidRDefault="00B12414" w:rsidP="00B07378">
            <w:pPr>
              <w:rPr>
                <w:rStyle w:val="TableTextInstructor"/>
              </w:rPr>
            </w:pPr>
            <w:r w:rsidRPr="00315C3E">
              <w:rPr>
                <w:rStyle w:val="TableTextInstructor"/>
              </w:rPr>
              <w:t>Before the workshop, write on a flip chart:</w:t>
            </w:r>
          </w:p>
          <w:p w:rsidR="00B12414" w:rsidRPr="00315C3E" w:rsidRDefault="00B12414" w:rsidP="00B07378">
            <w:pPr>
              <w:rPr>
                <w:rStyle w:val="TableTextInstructor"/>
              </w:rPr>
            </w:pPr>
            <w:r w:rsidRPr="00315C3E">
              <w:rPr>
                <w:rStyle w:val="TableTextInstructor"/>
              </w:rPr>
              <w:t>WAP: Walk Away Price</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Recommended Activity</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Explain that WAP is Walk Away Price, “the least favorable price at which you will accept a deal” (</w:t>
            </w:r>
            <w:r w:rsidRPr="00315C3E">
              <w:rPr>
                <w:rStyle w:val="TableTextInstructor"/>
                <w:i/>
              </w:rPr>
              <w:t>Getting to Yes</w:t>
            </w:r>
            <w:r w:rsidRPr="00315C3E">
              <w:rPr>
                <w:rStyle w:val="TableTextInstructor"/>
              </w:rPr>
              <w:t>).</w:t>
            </w:r>
          </w:p>
          <w:p w:rsidR="00B12414" w:rsidRPr="00315C3E" w:rsidRDefault="00B12414" w:rsidP="00B07378">
            <w:pPr>
              <w:rPr>
                <w:rStyle w:val="TableTextInstructor"/>
              </w:rPr>
            </w:pPr>
            <w:r w:rsidRPr="00315C3E">
              <w:rPr>
                <w:rStyle w:val="TableTextInstructor"/>
              </w:rPr>
              <w:t xml:space="preserve">Present a hypothetical example. Suppose you own a consulting business. You offer to do a project for a client for $50,000. If you are very busy, your WAP </w:t>
            </w:r>
            <w:r w:rsidRPr="00315C3E">
              <w:rPr>
                <w:rStyle w:val="TableTextInstructor"/>
              </w:rPr>
              <w:lastRenderedPageBreak/>
              <w:t>may be the same as your offer, $50,000. But if you desperately need work, your WAP may be much less, say, $30,000. This means that you will be willing to take on the project for $30,000 or more, but not for less than $30,000.</w:t>
            </w:r>
          </w:p>
          <w:p w:rsidR="00B12414" w:rsidRPr="00315C3E" w:rsidRDefault="00B12414" w:rsidP="00B07378">
            <w:pPr>
              <w:rPr>
                <w:rStyle w:val="TableTextInstructor"/>
              </w:rPr>
            </w:pPr>
            <w:r w:rsidRPr="00315C3E">
              <w:rPr>
                <w:rStyle w:val="TableTextInstructor"/>
              </w:rPr>
              <w:t>Ask participants: In this situation, why wouldn’t your WAP be even less, say, $10,000?</w:t>
            </w:r>
          </w:p>
        </w:tc>
      </w:tr>
    </w:tbl>
    <w:p w:rsidR="00B12414" w:rsidRPr="00315C3E" w:rsidRDefault="00B12414" w:rsidP="0062771F"/>
    <w:p w:rsidR="0062771F" w:rsidRPr="00315C3E" w:rsidRDefault="0062771F" w:rsidP="0062771F">
      <w:pPr>
        <w:pStyle w:val="Heading2"/>
        <w:rPr>
          <w:lang w:eastAsia="en-CA" w:bidi="ar-SA"/>
        </w:rPr>
      </w:pPr>
      <w:bookmarkStart w:id="62" w:name="_Toc301440189"/>
      <w:r w:rsidRPr="00315C3E">
        <w:t>Identifying Your ZOPA</w:t>
      </w:r>
      <w:bookmarkEnd w:id="62"/>
      <w:r w:rsidRPr="00315C3E">
        <w:rPr>
          <w:lang w:eastAsia="en-CA" w:bidi="ar-SA"/>
        </w:rPr>
        <w:t xml:space="preserve"> </w:t>
      </w:r>
    </w:p>
    <w:p w:rsidR="00315C3E" w:rsidRPr="00315C3E" w:rsidRDefault="00AD1AD3" w:rsidP="00315C3E">
      <w:r>
        <w:rPr>
          <w:noProof/>
          <w:lang w:bidi="ar-SA"/>
        </w:rPr>
        <w:drawing>
          <wp:anchor distT="0" distB="0" distL="114300" distR="114300" simplePos="0" relativeHeight="251762688" behindDoc="0" locked="0" layoutInCell="1" allowOverlap="1" wp14:anchorId="342FCBBF" wp14:editId="28A81C47">
            <wp:simplePos x="0" y="0"/>
            <wp:positionH relativeFrom="margin">
              <wp:posOffset>8255</wp:posOffset>
            </wp:positionH>
            <wp:positionV relativeFrom="margin">
              <wp:posOffset>2147570</wp:posOffset>
            </wp:positionV>
            <wp:extent cx="1120140" cy="1033145"/>
            <wp:effectExtent l="0" t="0" r="3810" b="0"/>
            <wp:wrapSquare wrapText="bothSides"/>
            <wp:docPr id="113" name="Picture 113" descr="C:\Users\Darren\AppData\Local\Microsoft\Windows\Temporary Internet Files\Content.IE5\3YJGCFYP\MC9004359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en\AppData\Local\Microsoft\Windows\Temporary Internet Files\Content.IE5\3YJGCFYP\MC900435997[1].w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20140"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C3E" w:rsidRPr="00315C3E">
        <w:t>In the negotiation for the used car, both parties should feel good about the outcome. Even though the parties might have hoped for a better deal, both got a better price than their WAP.</w:t>
      </w:r>
    </w:p>
    <w:p w:rsidR="00315C3E" w:rsidRPr="00315C3E" w:rsidRDefault="00315C3E" w:rsidP="00315C3E">
      <w:r w:rsidRPr="00315C3E">
        <w:t>This negotiation demonstrates the importance of keeping your WAP to yourself if you want to negotiate the best deal. Your range in this situation falls between the price that you would ide</w:t>
      </w:r>
      <w:r w:rsidR="00173194">
        <w:t>ally, realistically get and the</w:t>
      </w:r>
      <w:r w:rsidRPr="00315C3E">
        <w:t xml:space="preserve"> WAP</w:t>
      </w:r>
      <w:r w:rsidR="00173194">
        <w:t xml:space="preserve"> you have set</w:t>
      </w:r>
      <w:r w:rsidRPr="00315C3E">
        <w:t xml:space="preserve">. In an ideal world you could demand a million dollars and expect to get it. In a realistic world, you need to be realistic in negotiations. </w:t>
      </w:r>
    </w:p>
    <w:p w:rsidR="00315C3E" w:rsidRPr="00315C3E" w:rsidRDefault="00315C3E" w:rsidP="00315C3E">
      <w:r w:rsidRPr="00315C3E">
        <w:t>You should arrive at your ideal realistic price by seeing what the accepted market value for what you are offering is. By adjusting for your specific negotiating position (whether you are approaching it from a position of need, etc.), you can find your best realistic price. Then think about a price at which it would no longer be worthwhile to strike a deal.</w:t>
      </w:r>
    </w:p>
    <w:p w:rsidR="00315C3E" w:rsidRPr="00315C3E" w:rsidRDefault="00315C3E" w:rsidP="00315C3E">
      <w:r w:rsidRPr="00315C3E">
        <w:t xml:space="preserve">Your co-negotiator will have done the same. What he hopes to pay and what you hope to get are just that – hopeful. The </w:t>
      </w:r>
      <w:r w:rsidRPr="00EC3A31">
        <w:rPr>
          <w:b/>
        </w:rPr>
        <w:t>ZOPA</w:t>
      </w:r>
      <w:r w:rsidR="00EC3A31">
        <w:t xml:space="preserve"> (</w:t>
      </w:r>
      <w:r w:rsidR="00EC3A31" w:rsidRPr="00EC3A31">
        <w:rPr>
          <w:b/>
        </w:rPr>
        <w:t>Zone Of Possible Agreement</w:t>
      </w:r>
      <w:r w:rsidR="00EC3A31">
        <w:rPr>
          <w:rStyle w:val="TableTextInstructor"/>
        </w:rPr>
        <w:t>)</w:t>
      </w:r>
      <w:r w:rsidRPr="00315C3E">
        <w:t xml:space="preserve"> is the area in which the final price will sit, and within that ZOPA you will ideally end up with a price closer to their WAP than yours. If you hint at where your WAP is, the other party will be less likely to come to an agreement that is substantially better than that. </w:t>
      </w:r>
    </w:p>
    <w:p w:rsidR="00FB145A" w:rsidRPr="00315C3E" w:rsidRDefault="00FB145A" w:rsidP="0062771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5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the concept of ZOPA</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ZOPA is the Zone Of Possible Agreement, “the range in which a deal that satisfies both parties can take place” (</w:t>
            </w:r>
            <w:r w:rsidRPr="00315C3E">
              <w:rPr>
                <w:rStyle w:val="TableTextInstructor"/>
                <w:i/>
              </w:rPr>
              <w:t>Getting to Yes</w:t>
            </w:r>
            <w:r w:rsidRPr="00315C3E">
              <w:rPr>
                <w:rStyle w:val="TableTextInstructor"/>
              </w:rPr>
              <w:t>).</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pStyle w:val="BulletedPoints"/>
              <w:numPr>
                <w:ilvl w:val="0"/>
                <w:numId w:val="0"/>
              </w:numPr>
              <w:rPr>
                <w:caps/>
                <w:color w:val="365F91"/>
              </w:rPr>
            </w:pPr>
            <w:r w:rsidRPr="00315C3E">
              <w:rPr>
                <w:color w:val="365F91"/>
              </w:rPr>
              <w:t>Flip chart paper</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Planning Checklist</w:t>
            </w:r>
          </w:p>
        </w:tc>
        <w:tc>
          <w:tcPr>
            <w:tcW w:w="7128" w:type="dxa"/>
            <w:vAlign w:val="center"/>
          </w:tcPr>
          <w:p w:rsidR="00B12414" w:rsidRPr="00315C3E" w:rsidRDefault="00B12414" w:rsidP="00B07378">
            <w:pPr>
              <w:rPr>
                <w:rStyle w:val="TableTextInstructor"/>
              </w:rPr>
            </w:pPr>
            <w:r w:rsidRPr="00315C3E">
              <w:rPr>
                <w:rStyle w:val="TableTextInstructor"/>
              </w:rPr>
              <w:t>Before the workshop, write on a flip chart:</w:t>
            </w:r>
          </w:p>
          <w:p w:rsidR="00B12414" w:rsidRPr="00315C3E" w:rsidRDefault="00B12414" w:rsidP="00B07378">
            <w:pPr>
              <w:rPr>
                <w:rStyle w:val="TableTextInstructor"/>
              </w:rPr>
            </w:pPr>
            <w:r w:rsidRPr="00315C3E">
              <w:rPr>
                <w:rStyle w:val="TableTextInstructor"/>
              </w:rPr>
              <w:lastRenderedPageBreak/>
              <w:t>ZOPA: Zone of Possible Agreement</w:t>
            </w:r>
          </w:p>
          <w:p w:rsidR="00B12414" w:rsidRPr="00315C3E" w:rsidRDefault="00B12414" w:rsidP="00B07378">
            <w:pPr>
              <w:rPr>
                <w:rStyle w:val="TableTextInstructor"/>
              </w:rPr>
            </w:pPr>
            <w:r w:rsidRPr="00315C3E">
              <w:rPr>
                <w:rStyle w:val="TableTextInstructor"/>
              </w:rPr>
              <w:t>Prepare two index cards:</w:t>
            </w:r>
          </w:p>
          <w:p w:rsidR="00B12414" w:rsidRPr="00315C3E" w:rsidRDefault="00B12414" w:rsidP="00B07378">
            <w:pPr>
              <w:rPr>
                <w:rStyle w:val="TableTextInstructor"/>
              </w:rPr>
            </w:pPr>
            <w:r w:rsidRPr="00315C3E">
              <w:rPr>
                <w:rStyle w:val="TableTextInstructor"/>
              </w:rPr>
              <w:t>On one card, write: You are the buyer. The most you will be willing to pay is $5,000.</w:t>
            </w:r>
          </w:p>
          <w:p w:rsidR="00B12414" w:rsidRPr="00315C3E" w:rsidRDefault="00B12414" w:rsidP="00B07378">
            <w:pPr>
              <w:rPr>
                <w:rStyle w:val="TableTextInstructor"/>
              </w:rPr>
            </w:pPr>
            <w:r w:rsidRPr="00315C3E">
              <w:rPr>
                <w:rStyle w:val="TableTextInstructor"/>
              </w:rPr>
              <w:t>On the other card, write: You are the seller. The least you will be willing to accept is $4,600.</w:t>
            </w:r>
          </w:p>
        </w:tc>
      </w:tr>
      <w:tr w:rsidR="00B12414" w:rsidRPr="00315C3E" w:rsidTr="00B07378">
        <w:trPr>
          <w:cantSplit/>
        </w:trPr>
        <w:tc>
          <w:tcPr>
            <w:tcW w:w="2448" w:type="dxa"/>
            <w:shd w:val="clear" w:color="auto" w:fill="D3DFEE"/>
            <w:vAlign w:val="center"/>
          </w:tcPr>
          <w:p w:rsidR="00B12414" w:rsidRPr="00315C3E" w:rsidRDefault="00B12414" w:rsidP="00B07378">
            <w:pPr>
              <w:rPr>
                <w:rStyle w:val="TableHeadings"/>
              </w:rPr>
            </w:pPr>
            <w:r w:rsidRPr="00315C3E">
              <w:rPr>
                <w:rStyle w:val="TableHeadings"/>
              </w:rPr>
              <w:lastRenderedPageBreak/>
              <w:t>Recommended Activity</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Explain the concept of ZOPA.</w:t>
            </w:r>
          </w:p>
          <w:p w:rsidR="00B12414" w:rsidRPr="00315C3E" w:rsidRDefault="00B12414" w:rsidP="00B07378">
            <w:pPr>
              <w:rPr>
                <w:rStyle w:val="TableTextInstructor"/>
              </w:rPr>
            </w:pPr>
            <w:r w:rsidRPr="00315C3E">
              <w:rPr>
                <w:rStyle w:val="TableTextInstructor"/>
              </w:rPr>
              <w:t>Ask for two volunteers. Tell them that they are going to negotiate the price for a used car. One will be the buyer and the other will be the seller. Give the cards you have prepared to the volunteers and ask them to negotiate a price for the car. Ask the buyer to begin the negotiation by making an offer.</w:t>
            </w:r>
          </w:p>
          <w:p w:rsidR="00B12414" w:rsidRPr="00315C3E" w:rsidRDefault="00B12414" w:rsidP="00B07378">
            <w:pPr>
              <w:rPr>
                <w:rStyle w:val="TableTextInstructor"/>
              </w:rPr>
            </w:pPr>
            <w:r w:rsidRPr="00315C3E">
              <w:rPr>
                <w:rStyle w:val="TableTextInstructor"/>
              </w:rPr>
              <w:t>When they have agreed to a price, ask them to tell the group the amounts written on their cards. Explain that these amounts are the WAPs for the buyer and seller. The difference between the WAPs is the ZOPA.</w:t>
            </w:r>
          </w:p>
        </w:tc>
      </w:tr>
    </w:tbl>
    <w:p w:rsidR="0062771F" w:rsidRPr="00315C3E" w:rsidRDefault="0062771F" w:rsidP="0062771F">
      <w:pPr>
        <w:rPr>
          <w:lang w:eastAsia="en-CA" w:bidi="ar-SA"/>
        </w:rPr>
      </w:pPr>
    </w:p>
    <w:p w:rsidR="0062771F" w:rsidRPr="00315C3E" w:rsidRDefault="0062771F" w:rsidP="0062771F">
      <w:pPr>
        <w:pStyle w:val="Heading2"/>
      </w:pPr>
      <w:bookmarkStart w:id="63" w:name="_Toc301440190"/>
      <w:bookmarkEnd w:id="60"/>
      <w:r w:rsidRPr="00315C3E">
        <w:t>Personal Preparation</w:t>
      </w:r>
      <w:bookmarkEnd w:id="63"/>
    </w:p>
    <w:p w:rsidR="00315C3E" w:rsidRPr="00315C3E" w:rsidRDefault="00A742EA" w:rsidP="00315C3E">
      <w:r>
        <w:rPr>
          <w:noProof/>
          <w:lang w:bidi="ar-SA"/>
        </w:rPr>
        <w:drawing>
          <wp:anchor distT="0" distB="0" distL="114300" distR="114300" simplePos="0" relativeHeight="251721728" behindDoc="0" locked="0" layoutInCell="1" allowOverlap="1" wp14:anchorId="5451AAFB" wp14:editId="5C193B32">
            <wp:simplePos x="0" y="0"/>
            <wp:positionH relativeFrom="margin">
              <wp:posOffset>4780280</wp:posOffset>
            </wp:positionH>
            <wp:positionV relativeFrom="margin">
              <wp:posOffset>4328160</wp:posOffset>
            </wp:positionV>
            <wp:extent cx="1005840" cy="1120140"/>
            <wp:effectExtent l="0" t="0" r="3810" b="3810"/>
            <wp:wrapSquare wrapText="bothSides"/>
            <wp:docPr id="150" name="Picture 150" descr="C:\Users\Darren\AppData\Local\Microsoft\Windows\Temporary Internet Files\Content.IE5\1JXY5E11\MC90023462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ren\AppData\Local\Microsoft\Windows\Temporary Internet Files\Content.IE5\1JXY5E11\MC900234625[1].w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05840" cy="1120140"/>
                    </a:xfrm>
                    <a:prstGeom prst="rect">
                      <a:avLst/>
                    </a:prstGeom>
                    <a:noFill/>
                    <a:ln>
                      <a:noFill/>
                    </a:ln>
                  </pic:spPr>
                </pic:pic>
              </a:graphicData>
            </a:graphic>
          </wp:anchor>
        </w:drawing>
      </w:r>
      <w:r w:rsidR="00315C3E" w:rsidRPr="00315C3E">
        <w:t xml:space="preserve">One way to relieve some of the tension you may be feeling before a negotiation is to remind yourself that there is nothing to be afraid of. As long as you understand your position, there is no danger that you will “lose” the negotiation. </w:t>
      </w:r>
      <w:r>
        <w:t>During and before negotiation you should always be:</w:t>
      </w:r>
    </w:p>
    <w:p w:rsidR="00315C3E" w:rsidRPr="00315C3E" w:rsidRDefault="00315C3E" w:rsidP="00315C3E">
      <w:pPr>
        <w:pStyle w:val="BulletedPoints"/>
      </w:pPr>
      <w:r w:rsidRPr="00315C3E">
        <w:t>Polite - It never reduces your argument</w:t>
      </w:r>
    </w:p>
    <w:p w:rsidR="00315C3E" w:rsidRPr="00315C3E" w:rsidRDefault="00315C3E" w:rsidP="00315C3E">
      <w:pPr>
        <w:pStyle w:val="BulletedPoints"/>
      </w:pPr>
      <w:r w:rsidRPr="00315C3E">
        <w:t>Firm - Removes Perceptions of Weakness</w:t>
      </w:r>
    </w:p>
    <w:p w:rsidR="00315C3E" w:rsidRPr="00315C3E" w:rsidRDefault="00315C3E" w:rsidP="00315C3E">
      <w:pPr>
        <w:pStyle w:val="BulletedPoints"/>
      </w:pPr>
      <w:r w:rsidRPr="00315C3E">
        <w:t>Calm - Facilitates Persuasion and Compromise</w:t>
      </w:r>
    </w:p>
    <w:p w:rsidR="00315C3E" w:rsidRPr="00315C3E" w:rsidRDefault="00173194" w:rsidP="00315C3E">
      <w:pPr>
        <w:pStyle w:val="BulletedPoints"/>
      </w:pPr>
      <w:r>
        <w:t>Do not</w:t>
      </w:r>
      <w:r w:rsidR="00315C3E" w:rsidRPr="00315C3E">
        <w:t xml:space="preserve"> take things personally</w:t>
      </w:r>
    </w:p>
    <w:p w:rsidR="00315C3E" w:rsidRPr="00315C3E" w:rsidRDefault="00173194" w:rsidP="00315C3E">
      <w:r>
        <w:t>K</w:t>
      </w:r>
      <w:r w:rsidR="00315C3E" w:rsidRPr="00315C3E">
        <w:t>nowin</w:t>
      </w:r>
      <w:r>
        <w:t>g your position before entering</w:t>
      </w:r>
      <w:r w:rsidR="00315C3E" w:rsidRPr="00315C3E">
        <w:t xml:space="preserve"> negotiations means</w:t>
      </w:r>
      <w:r>
        <w:t xml:space="preserve"> that you are</w:t>
      </w:r>
      <w:r w:rsidR="00315C3E" w:rsidRPr="00315C3E">
        <w:t xml:space="preserve"> sure of your “red lines”. Things that you are</w:t>
      </w:r>
      <w:r>
        <w:t xml:space="preserve"> not prepared to consider</w:t>
      </w:r>
      <w:r w:rsidR="00315C3E" w:rsidRPr="00315C3E">
        <w:t xml:space="preserve"> that would make your position worse than it is now. Many people get pushed into a deal which is unsatisfactory to them because they have failed to prepare for the negotiation in this way. If you go into negotiations with vague ideas, that vagueness will become a weakness in your negotiating position. </w:t>
      </w:r>
    </w:p>
    <w:p w:rsidR="00315C3E" w:rsidRPr="00315C3E" w:rsidRDefault="00315C3E" w:rsidP="00315C3E">
      <w:r w:rsidRPr="00315C3E">
        <w:t xml:space="preserve">The important thing about your position in negotiations is that you should be the only one who knows what it is. Many people compare negotiation to a game of poker. When playing poker you should always </w:t>
      </w:r>
      <w:r w:rsidRPr="00315C3E">
        <w:lastRenderedPageBreak/>
        <w:t>be careful to keep to yourself what kind of hand you have.  If your opponent knows your position, they will squeeze you to its very limits, confident that you have no strong impetus to push back.</w:t>
      </w:r>
    </w:p>
    <w:p w:rsidR="00315C3E" w:rsidRPr="00315C3E" w:rsidRDefault="00315C3E" w:rsidP="00315C3E">
      <w:r w:rsidRPr="00315C3E">
        <w:t>When a negotiator knows that their “opponent” has a weak or compromised position, they will instinctively know that they are negotiating with someone who is working from a position of desperation. They will believe “that’s what he’s decided he is willing to settle for, because he needs this deal. Does he need it enough to give me a little bit more leverage?”, and will negotiate from that standpoint.</w:t>
      </w:r>
    </w:p>
    <w:p w:rsidR="00FB145A" w:rsidRPr="00315C3E" w:rsidRDefault="00FB145A" w:rsidP="0062771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Headings"/>
                <w:b w:val="0"/>
              </w:rPr>
            </w:pPr>
            <w:r w:rsidRPr="00315C3E">
              <w:rPr>
                <w:rStyle w:val="TableHeadings"/>
                <w:b w:val="0"/>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how to prepare yourself mentally for a negotiation.</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color w:val="365F91"/>
              </w:rPr>
            </w:pPr>
            <w:r w:rsidRPr="00315C3E">
              <w:rPr>
                <w:rStyle w:val="TableTextInstructor"/>
              </w:rPr>
              <w:t>Negotiating does not come naturally to many people. The best way to build confidence before a negotiation is to be certain of your position: your WATNA, BATNA, and WAP.</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Flip chart paper</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Planning Checklist</w:t>
            </w:r>
          </w:p>
        </w:tc>
        <w:tc>
          <w:tcPr>
            <w:tcW w:w="7128" w:type="dxa"/>
            <w:vAlign w:val="center"/>
          </w:tcPr>
          <w:p w:rsidR="00B12414" w:rsidRPr="00315C3E" w:rsidRDefault="00B12414" w:rsidP="00B07378">
            <w:pPr>
              <w:rPr>
                <w:rStyle w:val="TableTextInstructor"/>
              </w:rPr>
            </w:pPr>
            <w:r w:rsidRPr="00315C3E">
              <w:rPr>
                <w:rStyle w:val="TableTextInstructor"/>
              </w:rPr>
              <w:t>Before the workshop, write on a flip chart:</w:t>
            </w:r>
          </w:p>
          <w:p w:rsidR="00B12414" w:rsidRPr="00315C3E" w:rsidRDefault="00B12414" w:rsidP="00B07378">
            <w:pPr>
              <w:rPr>
                <w:rStyle w:val="TableTextInstructor"/>
              </w:rPr>
            </w:pPr>
            <w:r w:rsidRPr="00315C3E">
              <w:rPr>
                <w:rStyle w:val="TableTextInstructor"/>
              </w:rPr>
              <w:t>Know your position: WATNA, BATNA, WAP</w:t>
            </w:r>
          </w:p>
        </w:tc>
      </w:tr>
      <w:tr w:rsidR="00B12414" w:rsidRPr="00315C3E" w:rsidTr="00B07378">
        <w:trPr>
          <w:cantSplit/>
        </w:trPr>
        <w:tc>
          <w:tcPr>
            <w:tcW w:w="2448" w:type="dxa"/>
            <w:shd w:val="clear" w:color="auto" w:fill="D3DFEE"/>
            <w:vAlign w:val="center"/>
          </w:tcPr>
          <w:p w:rsidR="00B12414" w:rsidRPr="00315C3E" w:rsidRDefault="00B12414" w:rsidP="00B07378">
            <w:pPr>
              <w:rPr>
                <w:rStyle w:val="TableHeadings"/>
              </w:rPr>
            </w:pPr>
            <w:r w:rsidRPr="00315C3E">
              <w:rPr>
                <w:rStyle w:val="TableHeadings"/>
              </w:rPr>
              <w:t>Recommended Activity</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Explain that one way to build confidence before a negotiation is to be certain of your position.</w:t>
            </w:r>
          </w:p>
          <w:p w:rsidR="00B12414" w:rsidRPr="00315C3E" w:rsidRDefault="00B12414" w:rsidP="00B07378">
            <w:pPr>
              <w:rPr>
                <w:rStyle w:val="TableTextInstructor"/>
              </w:rPr>
            </w:pPr>
            <w:r w:rsidRPr="00315C3E">
              <w:rPr>
                <w:rStyle w:val="TableTextInstructor"/>
              </w:rPr>
              <w:t>Ask participants to brainstorm other ideas about how to prepare yourself for a negotiation. Write their responses on a flip chart.</w:t>
            </w:r>
          </w:p>
        </w:tc>
      </w:tr>
    </w:tbl>
    <w:p w:rsidR="00B12414" w:rsidRPr="00315C3E" w:rsidRDefault="00B12414" w:rsidP="0062771F"/>
    <w:p w:rsidR="0062771F" w:rsidRPr="00315C3E" w:rsidRDefault="0062771F" w:rsidP="003675FF">
      <w:pPr>
        <w:pStyle w:val="Heading1"/>
      </w:pPr>
      <w:r w:rsidRPr="00315C3E">
        <w:br w:type="page"/>
      </w:r>
      <w:bookmarkStart w:id="64" w:name="_Toc235802980"/>
      <w:bookmarkStart w:id="65" w:name="_Toc301440191"/>
      <w:r w:rsidRPr="00315C3E">
        <w:rPr>
          <w:lang w:eastAsia="zh-TW"/>
        </w:rPr>
        <w:lastRenderedPageBreak/>
        <w:t xml:space="preserve">Module Four: </w:t>
      </w:r>
      <w:bookmarkEnd w:id="64"/>
      <w:r w:rsidRPr="00315C3E">
        <w:t>Laying the Groundwork</w:t>
      </w:r>
      <w:bookmarkEnd w:id="65"/>
    </w:p>
    <w:p w:rsidR="00315C3E" w:rsidRPr="00315C3E" w:rsidRDefault="001009CE" w:rsidP="00315C3E">
      <w:r>
        <w:rPr>
          <w:noProof/>
          <w:lang w:bidi="ar-SA"/>
        </w:rPr>
        <w:drawing>
          <wp:anchor distT="0" distB="0" distL="114300" distR="114300" simplePos="0" relativeHeight="251722752" behindDoc="0" locked="0" layoutInCell="1" allowOverlap="1" wp14:anchorId="4F00C91A" wp14:editId="6C2FBF69">
            <wp:simplePos x="0" y="0"/>
            <wp:positionH relativeFrom="margin">
              <wp:posOffset>40005</wp:posOffset>
            </wp:positionH>
            <wp:positionV relativeFrom="margin">
              <wp:posOffset>1423670</wp:posOffset>
            </wp:positionV>
            <wp:extent cx="1916430" cy="1925320"/>
            <wp:effectExtent l="0" t="0" r="7620" b="0"/>
            <wp:wrapSquare wrapText="bothSides"/>
            <wp:docPr id="2" name="Picture 2" descr="C:\Users\Darren\AppData\Local\Microsoft\Windows\Temporary Internet Files\Content.IE5\1JXY5E11\MC90005527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AppData\Local\Microsoft\Windows\Temporary Internet Files\Content.IE5\1JXY5E11\MC900055273[1].w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16430" cy="1925320"/>
                    </a:xfrm>
                    <a:prstGeom prst="rect">
                      <a:avLst/>
                    </a:prstGeom>
                    <a:noFill/>
                    <a:ln>
                      <a:noFill/>
                    </a:ln>
                  </pic:spPr>
                </pic:pic>
              </a:graphicData>
            </a:graphic>
            <wp14:sizeRelV relativeFrom="margin">
              <wp14:pctHeight>0</wp14:pctHeight>
            </wp14:sizeRelV>
          </wp:anchor>
        </w:drawing>
      </w:r>
      <w:r w:rsidR="0052586C" w:rsidRPr="00315C3E">
        <w:rPr>
          <w:noProof/>
          <w:lang w:bidi="ar-SA"/>
        </w:rPr>
        <mc:AlternateContent>
          <mc:Choice Requires="wps">
            <w:drawing>
              <wp:anchor distT="91440" distB="91440" distL="114300" distR="114300" simplePos="0" relativeHeight="251651072" behindDoc="0" locked="0" layoutInCell="0" allowOverlap="1" wp14:anchorId="7ECF1E98" wp14:editId="6AD5AC5F">
                <wp:simplePos x="0" y="0"/>
                <wp:positionH relativeFrom="page">
                  <wp:align>right</wp:align>
                </wp:positionH>
                <wp:positionV relativeFrom="page">
                  <wp:align>top</wp:align>
                </wp:positionV>
                <wp:extent cx="7772400" cy="1605280"/>
                <wp:effectExtent l="0" t="0" r="0" b="4445"/>
                <wp:wrapSquare wrapText="bothSides"/>
                <wp:docPr id="12"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60528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0B50E9"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Everything comes to him who hustles while he waits.</w:t>
                            </w:r>
                          </w:p>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Thomas Edison</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7ECF1E98" id="Rectangle 108" o:spid="_x0000_s1034" style="position:absolute;margin-left:560.8pt;margin-top:0;width:612pt;height:126.4pt;z-index:251651072;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" o:allowincell="f" fillcolor="#4f81bd" stroked="f">
                <v:shadow type="perspective" color="#9bbb59" origin="-.5,-.5" offset="-6pt,-6pt" matrix=".75,,,.75"/>
                <v:textbox inset="4in,54pt,1in,0">
                  <w:txbxContent>
                    <w:p w:rsidR="000B50E9"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Everything comes to him who hustles while he waits.</w:t>
                      </w:r>
                    </w:p>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Thomas Edison</w:t>
                      </w:r>
                    </w:p>
                  </w:txbxContent>
                </v:textbox>
                <w10:wrap type="square" anchorx="page" anchory="page"/>
              </v:rect>
            </w:pict>
          </mc:Fallback>
        </mc:AlternateContent>
      </w:r>
      <w:r w:rsidR="00315C3E" w:rsidRPr="00315C3E">
        <w:t>In the previous module, we looked at the importance of establishing your bargaining position. In this module we consider other aspects of preparation: setting the time and place, establishing common ground, and creating a negotiating framework. Even at this early stage it is important to have certain principles in place. If you allow them to be compromised, then you will already have put yourself in a position where you can be considered as prey for hostile negotiators. Getting the groundwork in place may seem like a formality, but it is the first stage of negotiations, and therefore as much a part of the arrangements as any other.</w:t>
      </w:r>
    </w:p>
    <w:p w:rsidR="00B12414" w:rsidRPr="00315C3E" w:rsidRDefault="00B12414" w:rsidP="0062771F"/>
    <w:p w:rsidR="0062771F" w:rsidRPr="00315C3E" w:rsidRDefault="0062771F" w:rsidP="0062771F">
      <w:pPr>
        <w:pStyle w:val="Heading2"/>
      </w:pPr>
      <w:bookmarkStart w:id="66" w:name="_Toc301440192"/>
      <w:r w:rsidRPr="00315C3E">
        <w:t>Setting the Time and Place</w:t>
      </w:r>
      <w:bookmarkEnd w:id="66"/>
    </w:p>
    <w:p w:rsidR="00315C3E" w:rsidRPr="00315C3E" w:rsidRDefault="001009CE" w:rsidP="00315C3E">
      <w:r>
        <w:rPr>
          <w:noProof/>
          <w:lang w:bidi="ar-SA"/>
        </w:rPr>
        <w:drawing>
          <wp:anchor distT="0" distB="0" distL="114300" distR="114300" simplePos="0" relativeHeight="251723776" behindDoc="0" locked="0" layoutInCell="1" allowOverlap="1" wp14:anchorId="22429BCB" wp14:editId="705F8825">
            <wp:simplePos x="0" y="0"/>
            <wp:positionH relativeFrom="margin">
              <wp:posOffset>37465</wp:posOffset>
            </wp:positionH>
            <wp:positionV relativeFrom="margin">
              <wp:posOffset>4323080</wp:posOffset>
            </wp:positionV>
            <wp:extent cx="914400" cy="941705"/>
            <wp:effectExtent l="0" t="0" r="0" b="0"/>
            <wp:wrapSquare wrapText="bothSides"/>
            <wp:docPr id="3" name="Picture 3" descr="C:\Users\Darren\AppData\Local\Microsoft\Windows\Temporary Internet Files\Content.IE5\EOAYJ771\MC90019944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en\AppData\Local\Microsoft\Windows\Temporary Internet Files\Content.IE5\EOAYJ771\MC900199442[1].w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14400" cy="941705"/>
                    </a:xfrm>
                    <a:prstGeom prst="rect">
                      <a:avLst/>
                    </a:prstGeom>
                    <a:noFill/>
                    <a:ln>
                      <a:noFill/>
                    </a:ln>
                  </pic:spPr>
                </pic:pic>
              </a:graphicData>
            </a:graphic>
          </wp:anchor>
        </w:drawing>
      </w:r>
      <w:r w:rsidR="00315C3E" w:rsidRPr="00315C3E">
        <w:t>Setting the time and place can give you an advantage in a negotiation. People feel most comfortable conducting a negotiation on their home turf. Most people have a particular time of day when they feel most alert and clear-headed.</w:t>
      </w:r>
    </w:p>
    <w:p w:rsidR="00315C3E" w:rsidRPr="00315C3E" w:rsidRDefault="00315C3E" w:rsidP="00315C3E">
      <w:r w:rsidRPr="00315C3E">
        <w:t>Environmental factors can interfere with negotiations, for example:</w:t>
      </w:r>
    </w:p>
    <w:p w:rsidR="00315C3E" w:rsidRPr="00315C3E" w:rsidRDefault="00315C3E" w:rsidP="00315C3E">
      <w:pPr>
        <w:pStyle w:val="BulletedPoints"/>
      </w:pPr>
      <w:r w:rsidRPr="00315C3E">
        <w:t>A noisy setting</w:t>
      </w:r>
    </w:p>
    <w:p w:rsidR="00315C3E" w:rsidRPr="00315C3E" w:rsidRDefault="00315C3E" w:rsidP="00315C3E">
      <w:pPr>
        <w:pStyle w:val="BulletedPoints"/>
      </w:pPr>
      <w:r w:rsidRPr="00315C3E">
        <w:t>Frequent interruptions</w:t>
      </w:r>
    </w:p>
    <w:p w:rsidR="00315C3E" w:rsidRPr="00315C3E" w:rsidRDefault="00315C3E" w:rsidP="00315C3E">
      <w:pPr>
        <w:pStyle w:val="BulletedPoints"/>
      </w:pPr>
      <w:r w:rsidRPr="00315C3E">
        <w:t>Crowded conditions</w:t>
      </w:r>
    </w:p>
    <w:p w:rsidR="00315C3E" w:rsidRPr="00315C3E" w:rsidRDefault="00315C3E" w:rsidP="00315C3E">
      <w:pPr>
        <w:pStyle w:val="BulletedPoints"/>
      </w:pPr>
      <w:r w:rsidRPr="00315C3E">
        <w:t>Lack of privacy</w:t>
      </w:r>
    </w:p>
    <w:p w:rsidR="00315C3E" w:rsidRPr="00315C3E" w:rsidRDefault="00315C3E" w:rsidP="00315C3E">
      <w:r w:rsidRPr="00315C3E">
        <w:t>If you are conducting a negotiation at your own site, you have control over most of these things. If you are negotiating at the other party’s site, ask the other party to remedy these conditions as much as possible before negotiations begin.</w:t>
      </w:r>
    </w:p>
    <w:p w:rsidR="00315C3E" w:rsidRPr="00315C3E" w:rsidRDefault="00315C3E" w:rsidP="00315C3E">
      <w:r w:rsidRPr="00315C3E">
        <w:t xml:space="preserve">In sport, every game takes place at a venue, and in most cases one of the parties involved will be the “home team”. In the vast majority of cases, where the parties are evenly matched in terms of talent and preparation, the team that wins will be the home team. They are playing in familiar surroundings, where </w:t>
      </w:r>
      <w:r w:rsidRPr="00315C3E">
        <w:lastRenderedPageBreak/>
        <w:t xml:space="preserve">things such as climate and ambient noise are to their advantage. The away team spends the early part of the game acclimatizing to their unfamiliar surroundings. </w:t>
      </w:r>
    </w:p>
    <w:p w:rsidR="00315C3E" w:rsidRPr="00315C3E" w:rsidRDefault="00315C3E" w:rsidP="00315C3E">
      <w:r w:rsidRPr="00315C3E">
        <w:t>In political negotiations leading on from a war (or trying to prevent one), there is a tendency to hold the discussions in a neutral venue, where both parties are equally unfamiliar with the surroundings, meaning that neither has the advantage and allowing the negotiations to be even-handed. In business, it is rare to have the opportunity to hold negotiations in a neutral venue, and frequently there will be a “home side”.</w:t>
      </w:r>
    </w:p>
    <w:p w:rsidR="00FB145A" w:rsidRPr="00315C3E" w:rsidRDefault="00315C3E" w:rsidP="00315C3E">
      <w:r w:rsidRPr="00315C3E">
        <w:t xml:space="preserve">The time of negotiations is also important. Human beings are always in some part at the mercy of their “biorhythms” which cause the body and the mind to function differently at different times of day. Some people, as you will know, tend to be “morning people” while others are more comfortable the longer the day goes on. If you want to build in an advantage in negotiations, it is worth making sure either that the negotiations are held at your home venue, at your most comfortable </w:t>
      </w:r>
      <w:r w:rsidR="001009CE">
        <w:t>time of day, or both</w:t>
      </w:r>
      <w:r w:rsidRPr="00315C3E">
        <w:t>. Sometimes there will be debate about the setting for a negotiation – and often, this is where the first negotiations and concessions will take place.</w:t>
      </w:r>
    </w:p>
    <w:p w:rsidR="00315C3E" w:rsidRPr="00315C3E" w:rsidRDefault="00315C3E" w:rsidP="00315C3E"/>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how setting affects the negotiation process.</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 xml:space="preserve">Setting the time and place can give you an advantage in a negotiation. People feel most comfortable conducting a negotiation on their home turf. Most people have a particular time of day when they feel most alert and clear-headed. </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pStyle w:val="BulletedPoints"/>
              <w:numPr>
                <w:ilvl w:val="0"/>
                <w:numId w:val="0"/>
              </w:numPr>
              <w:ind w:left="-18"/>
              <w:rPr>
                <w:color w:val="365F91"/>
              </w:rPr>
            </w:pPr>
            <w:r w:rsidRPr="00315C3E">
              <w:rPr>
                <w:color w:val="365F91"/>
              </w:rPr>
              <w:t>Flip chart paper</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Planning Checklist</w:t>
            </w:r>
          </w:p>
        </w:tc>
        <w:tc>
          <w:tcPr>
            <w:tcW w:w="7128" w:type="dxa"/>
            <w:vAlign w:val="center"/>
          </w:tcPr>
          <w:p w:rsidR="00B12414" w:rsidRPr="00315C3E" w:rsidRDefault="00B12414" w:rsidP="00B07378">
            <w:pPr>
              <w:rPr>
                <w:rStyle w:val="TableTextInstructor"/>
              </w:rPr>
            </w:pPr>
            <w:r w:rsidRPr="00315C3E">
              <w:rPr>
                <w:rStyle w:val="TableTextInstructor"/>
              </w:rPr>
              <w:t>Write a list of hours on a flip chart, from 8 am to 5 pm.</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Recommended Activity</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 xml:space="preserve">Divide participants into groups of four to six.  Ask each group to come up with an environmental factor that might affect the success of a negotiation. How they could manage this factor to achieve the best results? </w:t>
            </w:r>
          </w:p>
          <w:p w:rsidR="00B12414" w:rsidRPr="00315C3E" w:rsidRDefault="00B12414" w:rsidP="00B07378">
            <w:pPr>
              <w:rPr>
                <w:rStyle w:val="TableTextInstructor"/>
              </w:rPr>
            </w:pPr>
            <w:r w:rsidRPr="00315C3E">
              <w:rPr>
                <w:rStyle w:val="TableTextInstructor"/>
              </w:rPr>
              <w:t xml:space="preserve">Have the </w:t>
            </w:r>
            <w:r w:rsidR="00FB145A" w:rsidRPr="00315C3E">
              <w:rPr>
                <w:rStyle w:val="TableTextInstructor"/>
              </w:rPr>
              <w:t>group’s</w:t>
            </w:r>
            <w:r w:rsidRPr="00315C3E">
              <w:rPr>
                <w:rStyle w:val="TableTextInstructor"/>
              </w:rPr>
              <w:t xml:space="preserve"> report on what they discussed.</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Delivery Tips</w:t>
            </w:r>
          </w:p>
        </w:tc>
        <w:tc>
          <w:tcPr>
            <w:tcW w:w="7128" w:type="dxa"/>
            <w:vAlign w:val="center"/>
          </w:tcPr>
          <w:p w:rsidR="00B12414" w:rsidRPr="00315C3E" w:rsidRDefault="00B12414" w:rsidP="00B07378">
            <w:pPr>
              <w:rPr>
                <w:rStyle w:val="TableTextInstructor"/>
              </w:rPr>
            </w:pPr>
            <w:r w:rsidRPr="00315C3E">
              <w:rPr>
                <w:rStyle w:val="TableTextInstructor"/>
              </w:rPr>
              <w:t xml:space="preserve">If there is time, conduct a survey about what time of day participants feel most alert and clear-headed. Use the list of hours you have written on a flip chart. For each hour, ask people to raise their hands if they consider it their best time of day. Count hands and write the results next to each hour on the chart. </w:t>
            </w:r>
          </w:p>
        </w:tc>
      </w:tr>
    </w:tbl>
    <w:p w:rsidR="00B12414" w:rsidRPr="00315C3E" w:rsidRDefault="00B12414" w:rsidP="0062771F"/>
    <w:p w:rsidR="0062771F" w:rsidRPr="00315C3E" w:rsidRDefault="0062771F" w:rsidP="0062771F">
      <w:pPr>
        <w:pStyle w:val="Heading2"/>
      </w:pPr>
      <w:bookmarkStart w:id="67" w:name="_Toc301440193"/>
      <w:r w:rsidRPr="00315C3E">
        <w:lastRenderedPageBreak/>
        <w:t>Establishing Common Ground</w:t>
      </w:r>
      <w:bookmarkEnd w:id="67"/>
      <w:r w:rsidRPr="00315C3E">
        <w:t xml:space="preserve"> </w:t>
      </w:r>
    </w:p>
    <w:p w:rsidR="00315C3E" w:rsidRPr="00315C3E" w:rsidRDefault="00212B4A" w:rsidP="00315C3E">
      <w:bookmarkStart w:id="68" w:name="_Toc234916856"/>
      <w:r>
        <w:rPr>
          <w:noProof/>
          <w:lang w:bidi="ar-SA"/>
        </w:rPr>
        <w:drawing>
          <wp:anchor distT="0" distB="0" distL="114300" distR="114300" simplePos="0" relativeHeight="251724800" behindDoc="0" locked="0" layoutInCell="1" allowOverlap="1" wp14:anchorId="1BF6E5A2" wp14:editId="69D44ACC">
            <wp:simplePos x="0" y="0"/>
            <wp:positionH relativeFrom="margin">
              <wp:posOffset>43494</wp:posOffset>
            </wp:positionH>
            <wp:positionV relativeFrom="margin">
              <wp:posOffset>373161</wp:posOffset>
            </wp:positionV>
            <wp:extent cx="1599565" cy="1005840"/>
            <wp:effectExtent l="0" t="0" r="635" b="3810"/>
            <wp:wrapSquare wrapText="bothSides"/>
            <wp:docPr id="5" name="Picture 5" descr="C:\Users\Darren\AppData\Local\Microsoft\Windows\Temporary Internet Files\Content.IE5\EOAYJ771\MC90019835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n\AppData\Local\Microsoft\Windows\Temporary Internet Files\Content.IE5\EOAYJ771\MC900198353[1].w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99565" cy="1005840"/>
                    </a:xfrm>
                    <a:prstGeom prst="rect">
                      <a:avLst/>
                    </a:prstGeom>
                    <a:noFill/>
                    <a:ln>
                      <a:noFill/>
                    </a:ln>
                  </pic:spPr>
                </pic:pic>
              </a:graphicData>
            </a:graphic>
          </wp:anchor>
        </w:drawing>
      </w:r>
      <w:r w:rsidR="00315C3E" w:rsidRPr="00315C3E">
        <w:t xml:space="preserve">Sometimes the parties in a negotiation begin by discussing the issue on which they are farthest apart. It might seem like they are working hard, but they are not working effectively. </w:t>
      </w:r>
    </w:p>
    <w:p w:rsidR="00315C3E" w:rsidRPr="00315C3E" w:rsidRDefault="00315C3E" w:rsidP="00315C3E">
      <w:r w:rsidRPr="00315C3E">
        <w:t xml:space="preserve">It is often more effective to begin by discussing what the parties agree on and then move to an issue on which they are close to agreement. Then they can take on progressively tougher issues until they reach the issue on which they are farthest apart. This gradual approach sets a positive tone for the negotiation. It also helps the two parties get into a pattern of thinking about issues in terms of shared interests. </w:t>
      </w:r>
    </w:p>
    <w:p w:rsidR="00315C3E" w:rsidRPr="00315C3E" w:rsidRDefault="00315C3E" w:rsidP="00315C3E">
      <w:r w:rsidRPr="00315C3E">
        <w:t>Momentum is an important thing in negotiations. If the meeting is continually stalled by disputes over the smallest of issues, the outcome is likely to be less desirable for both parties as the goodwill which is necessary to drive negotiations forward will be extremely thin on the ground. For this reason, having an agenda which is stacked in favor of positive items at the beginning is a way that will work best for both sides. Concessions will have to happen in the end, but if both sides are in a positive frame of mind it creates a positive dynamic in which to negotiate.</w:t>
      </w:r>
    </w:p>
    <w:p w:rsidR="00FB145A" w:rsidRPr="00315C3E" w:rsidRDefault="00FB145A" w:rsidP="0062771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Objectives</w:t>
            </w:r>
          </w:p>
        </w:tc>
        <w:tc>
          <w:tcPr>
            <w:tcW w:w="7128" w:type="dxa"/>
            <w:shd w:val="clear" w:color="auto" w:fill="D3DFEE"/>
            <w:vAlign w:val="center"/>
          </w:tcPr>
          <w:p w:rsidR="00B12414" w:rsidRPr="00315C3E" w:rsidRDefault="00B12414" w:rsidP="00B07378">
            <w:pPr>
              <w:pStyle w:val="BulletedPoints"/>
              <w:numPr>
                <w:ilvl w:val="0"/>
                <w:numId w:val="0"/>
              </w:numPr>
              <w:rPr>
                <w:color w:val="365F91"/>
              </w:rPr>
            </w:pPr>
            <w:r w:rsidRPr="00315C3E">
              <w:rPr>
                <w:color w:val="365F91"/>
              </w:rPr>
              <w:t>To understand the importance of establishing common ground before negotiations begin.</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color w:val="365F91"/>
              </w:rPr>
            </w:pPr>
            <w:r w:rsidRPr="00315C3E">
              <w:rPr>
                <w:rStyle w:val="TableTextInstructor"/>
              </w:rPr>
              <w:t>Establishing common ground is a positive way to define the subject of a negotiation. Once the two parties establish what they agree on, they will have a clearer idea of where they disagree. The two parties can also use their shared interests to guide the negotiation.</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pStyle w:val="BulletedPoints"/>
              <w:numPr>
                <w:ilvl w:val="0"/>
                <w:numId w:val="0"/>
              </w:numPr>
              <w:ind w:left="-18"/>
              <w:rPr>
                <w:color w:val="365F91"/>
              </w:rPr>
            </w:pPr>
            <w:r w:rsidRPr="00315C3E">
              <w:rPr>
                <w:color w:val="365F91"/>
              </w:rPr>
              <w:t>Flip chart paper</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Planning Checklist</w:t>
            </w:r>
          </w:p>
        </w:tc>
        <w:tc>
          <w:tcPr>
            <w:tcW w:w="7128" w:type="dxa"/>
            <w:vAlign w:val="center"/>
          </w:tcPr>
          <w:p w:rsidR="00B12414" w:rsidRPr="00315C3E" w:rsidRDefault="00B12414" w:rsidP="00B07378">
            <w:pPr>
              <w:rPr>
                <w:rStyle w:val="TableTextInstructor"/>
              </w:rPr>
            </w:pPr>
            <w:r w:rsidRPr="00315C3E">
              <w:rPr>
                <w:rStyle w:val="TableTextInstructor"/>
              </w:rPr>
              <w:t>Write these two questions on a flip chart:</w:t>
            </w:r>
          </w:p>
          <w:p w:rsidR="00B12414" w:rsidRPr="00315C3E" w:rsidRDefault="00B12414" w:rsidP="00B07378">
            <w:pPr>
              <w:numPr>
                <w:ilvl w:val="0"/>
                <w:numId w:val="11"/>
              </w:numPr>
              <w:rPr>
                <w:rStyle w:val="TableTextInstructor"/>
              </w:rPr>
            </w:pPr>
            <w:r w:rsidRPr="00315C3E">
              <w:rPr>
                <w:rStyle w:val="TableTextInstructor"/>
              </w:rPr>
              <w:t>What shared interests might the two parties have?</w:t>
            </w:r>
          </w:p>
          <w:p w:rsidR="00B12414" w:rsidRPr="00315C3E" w:rsidRDefault="00B12414" w:rsidP="00B07378">
            <w:pPr>
              <w:numPr>
                <w:ilvl w:val="0"/>
                <w:numId w:val="11"/>
              </w:numPr>
              <w:rPr>
                <w:rStyle w:val="TableTextInstructor"/>
              </w:rPr>
            </w:pPr>
            <w:r w:rsidRPr="00315C3E">
              <w:rPr>
                <w:rStyle w:val="TableTextInstructor"/>
              </w:rPr>
              <w:t>How can their shared interests guide the negotiation?</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Recommended Activity</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 xml:space="preserve">Ask participants to brainstorm reasons why it can be a good idea to begin a negotiation by establishing common ground. </w:t>
            </w:r>
          </w:p>
          <w:p w:rsidR="00B12414" w:rsidRPr="00315C3E" w:rsidRDefault="00B12414" w:rsidP="00B07378">
            <w:pPr>
              <w:rPr>
                <w:rStyle w:val="TableTextInstructor"/>
              </w:rPr>
            </w:pPr>
            <w:r w:rsidRPr="00315C3E">
              <w:rPr>
                <w:rStyle w:val="TableTextInstructor"/>
              </w:rPr>
              <w:t>Point out that sometimes the parties in a negotiation can use shared interests to guide the bargaining process.</w:t>
            </w:r>
          </w:p>
          <w:p w:rsidR="00B12414" w:rsidRPr="00315C3E" w:rsidRDefault="00B12414" w:rsidP="00B07378">
            <w:pPr>
              <w:rPr>
                <w:rStyle w:val="TableTextInstructor"/>
              </w:rPr>
            </w:pPr>
            <w:r w:rsidRPr="00315C3E">
              <w:rPr>
                <w:rStyle w:val="TableTextInstructor"/>
              </w:rPr>
              <w:t>For each of the scenarios below, ask participants:</w:t>
            </w:r>
          </w:p>
          <w:p w:rsidR="00B12414" w:rsidRPr="00315C3E" w:rsidRDefault="00B12414" w:rsidP="00B07378">
            <w:pPr>
              <w:numPr>
                <w:ilvl w:val="0"/>
                <w:numId w:val="11"/>
              </w:numPr>
              <w:rPr>
                <w:rStyle w:val="TableTextInstructor"/>
              </w:rPr>
            </w:pPr>
            <w:r w:rsidRPr="00315C3E">
              <w:rPr>
                <w:rStyle w:val="TableTextInstructor"/>
              </w:rPr>
              <w:lastRenderedPageBreak/>
              <w:t>What shared interests might the two parties have?</w:t>
            </w:r>
          </w:p>
          <w:p w:rsidR="00B12414" w:rsidRPr="00315C3E" w:rsidRDefault="00B12414" w:rsidP="00B07378">
            <w:pPr>
              <w:numPr>
                <w:ilvl w:val="0"/>
                <w:numId w:val="11"/>
              </w:numPr>
              <w:rPr>
                <w:rStyle w:val="TableTextInstructor"/>
              </w:rPr>
            </w:pPr>
            <w:r w:rsidRPr="00315C3E">
              <w:rPr>
                <w:rStyle w:val="TableTextInstructor"/>
              </w:rPr>
              <w:t>How can their shared interests guide the negotiation?</w:t>
            </w:r>
          </w:p>
          <w:p w:rsidR="00B12414" w:rsidRPr="00315C3E" w:rsidRDefault="00B12414" w:rsidP="00B07378">
            <w:pPr>
              <w:rPr>
                <w:rStyle w:val="TableTextInstructor"/>
              </w:rPr>
            </w:pPr>
            <w:r w:rsidRPr="00315C3E">
              <w:rPr>
                <w:rStyle w:val="TableTextInstructor"/>
              </w:rPr>
              <w:t>Scenario 1: Representatives of management and a labor union are negotiating a new contract.</w:t>
            </w:r>
          </w:p>
          <w:p w:rsidR="00B12414" w:rsidRPr="00315C3E" w:rsidRDefault="00B12414" w:rsidP="00B07378">
            <w:pPr>
              <w:rPr>
                <w:rStyle w:val="TableTextInstructor"/>
              </w:rPr>
            </w:pPr>
            <w:r w:rsidRPr="00315C3E">
              <w:rPr>
                <w:rStyle w:val="TableTextInstructor"/>
              </w:rPr>
              <w:t>Scenario 2: A representative of the fishing industry is negotiating with environmental authorities about new fishing regulations.</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lastRenderedPageBreak/>
              <w:t>Delivery Tips</w:t>
            </w:r>
          </w:p>
        </w:tc>
        <w:tc>
          <w:tcPr>
            <w:tcW w:w="7128" w:type="dxa"/>
            <w:vAlign w:val="center"/>
          </w:tcPr>
          <w:p w:rsidR="00B12414" w:rsidRPr="00315C3E" w:rsidRDefault="00B12414" w:rsidP="00B07378">
            <w:pPr>
              <w:rPr>
                <w:rStyle w:val="TableTextInstructor"/>
              </w:rPr>
            </w:pPr>
            <w:r w:rsidRPr="00315C3E">
              <w:rPr>
                <w:rStyle w:val="TableTextInstructor"/>
              </w:rPr>
              <w:t>If there is time, ask participants to think of a controversial public issue (such as gun control) about which there might be some common ground. Would recognizing common ground help move debate on this issue forward?</w:t>
            </w:r>
          </w:p>
        </w:tc>
      </w:tr>
    </w:tbl>
    <w:p w:rsidR="00B12414" w:rsidRPr="00315C3E" w:rsidRDefault="00B12414" w:rsidP="0062771F"/>
    <w:p w:rsidR="0062771F" w:rsidRPr="00315C3E" w:rsidRDefault="0062771F" w:rsidP="0062771F">
      <w:pPr>
        <w:pStyle w:val="Heading2"/>
      </w:pPr>
      <w:bookmarkStart w:id="69" w:name="_Toc301440194"/>
      <w:bookmarkEnd w:id="68"/>
      <w:r w:rsidRPr="00315C3E">
        <w:t>Creating a Negotiation Framework</w:t>
      </w:r>
      <w:bookmarkEnd w:id="69"/>
    </w:p>
    <w:p w:rsidR="00315C3E" w:rsidRPr="00315C3E" w:rsidRDefault="007E5068" w:rsidP="00315C3E">
      <w:r>
        <w:rPr>
          <w:noProof/>
          <w:lang w:bidi="ar-SA"/>
        </w:rPr>
        <w:drawing>
          <wp:anchor distT="0" distB="0" distL="114300" distR="114300" simplePos="0" relativeHeight="251725824" behindDoc="0" locked="0" layoutInCell="1" allowOverlap="1" wp14:anchorId="104650E0" wp14:editId="74994FE7">
            <wp:simplePos x="0" y="0"/>
            <wp:positionH relativeFrom="margin">
              <wp:posOffset>28322</wp:posOffset>
            </wp:positionH>
            <wp:positionV relativeFrom="margin">
              <wp:posOffset>3118592</wp:posOffset>
            </wp:positionV>
            <wp:extent cx="1371600" cy="973455"/>
            <wp:effectExtent l="0" t="0" r="0" b="0"/>
            <wp:wrapSquare wrapText="bothSides"/>
            <wp:docPr id="13" name="Picture 13" descr="C:\Users\Darren\AppData\Local\Microsoft\Windows\Temporary Internet Files\Content.IE5\1JXY5E11\MC90009024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ren\AppData\Local\Microsoft\Windows\Temporary Internet Files\Content.IE5\1JXY5E11\MC900090241[1].wm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1600" cy="973455"/>
                    </a:xfrm>
                    <a:prstGeom prst="rect">
                      <a:avLst/>
                    </a:prstGeom>
                    <a:noFill/>
                    <a:ln>
                      <a:noFill/>
                    </a:ln>
                  </pic:spPr>
                </pic:pic>
              </a:graphicData>
            </a:graphic>
          </wp:anchor>
        </w:drawing>
      </w:r>
      <w:r w:rsidR="00315C3E" w:rsidRPr="00315C3E">
        <w:t>Both sides in a negotiation bring their own frame of reference based on their experience, values, and goals. For a negotiation to proceed, the two sides have to agree to a common framework. They need to agree on what issues are being addressed. Sometimes the way these issues are stated will influence the course of the negotiation. Each side would like to frame the issues in a way that furthers its goals. From this it is possible to see how involved negotiations can get. Sometimes people will use a phrase to describe preliminary negotiations: “talks about talks” – and this is a fairly interesting phrase, as it sheds light on just how much is up for debate in the average negotiation.</w:t>
      </w:r>
    </w:p>
    <w:p w:rsidR="00315C3E" w:rsidRPr="00315C3E" w:rsidRDefault="00315C3E" w:rsidP="00315C3E">
      <w:r w:rsidRPr="00315C3E">
        <w:t>Before starting negotiations, it is essential to agree on which issues are up for negotiation and which are non-negotiable. Those issues which are non-negotiable are taken off the negotiating table and the parties endeavor to move forward with what they can negotiate on. It can also be decided what form of words will be used in the program for negotiations – making clear to both sides what matters are off limits, and why.</w:t>
      </w:r>
    </w:p>
    <w:p w:rsidR="00315C3E" w:rsidRPr="00315C3E" w:rsidRDefault="00315C3E" w:rsidP="00315C3E">
      <w:r w:rsidRPr="00315C3E">
        <w:t>Without establishing a framework, negotiations can be extremely disorganized and lack direction. It helps to remember that trying to get a negotiated settlement between two parties who have their differences calls for a great deal of patience and acceptance on both sides that there will be some “medicine” to take – you don’t want to take it, but it is necessary – and therefore it is important to make the pill as sweet as possible. Setting a positive framework for negotiations is all about sweetening the pill.</w:t>
      </w:r>
    </w:p>
    <w:p w:rsidR="00FB145A" w:rsidRPr="00315C3E" w:rsidRDefault="00FB145A" w:rsidP="0062771F">
      <w:pPr>
        <w:pStyle w:val="BulletedPoints"/>
        <w:numPr>
          <w:ilvl w:val="0"/>
          <w:numId w:val="0"/>
        </w:num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lastRenderedPageBreak/>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the importance of establishing a framework for negotiation at the beginning of the process.</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color w:val="365F91"/>
              </w:rPr>
            </w:pPr>
            <w:r w:rsidRPr="00315C3E">
              <w:rPr>
                <w:rStyle w:val="TableTextInstructor"/>
              </w:rPr>
              <w:t>We all see the world from our unique perspective, our own frame of reference. To succeed, the parties in a negotiation need to adopt a common framework. They need to agree on what issues are being addressed.  Establishing a framework involves some negotiation. Both sides want to frame the issues in a way that will give them an advantage.</w:t>
            </w:r>
          </w:p>
        </w:tc>
      </w:tr>
      <w:tr w:rsidR="00B12414" w:rsidRPr="00315C3E" w:rsidTr="00B07378">
        <w:tc>
          <w:tcPr>
            <w:tcW w:w="2448" w:type="dxa"/>
            <w:tcBorders>
              <w:bottom w:val="single" w:sz="4" w:space="0" w:color="1F497D"/>
            </w:tcBorders>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tcBorders>
              <w:bottom w:val="single" w:sz="4" w:space="0" w:color="1F497D"/>
            </w:tcBorders>
            <w:shd w:val="clear" w:color="auto" w:fill="D3DFEE"/>
            <w:vAlign w:val="center"/>
          </w:tcPr>
          <w:p w:rsidR="00B12414" w:rsidRPr="00315C3E" w:rsidRDefault="00B12414" w:rsidP="00B07378">
            <w:pPr>
              <w:pStyle w:val="BulletedPoints"/>
              <w:numPr>
                <w:ilvl w:val="0"/>
                <w:numId w:val="0"/>
              </w:numPr>
              <w:rPr>
                <w:color w:val="365F91"/>
              </w:rPr>
            </w:pPr>
            <w:r w:rsidRPr="00315C3E">
              <w:rPr>
                <w:color w:val="365F91"/>
              </w:rPr>
              <w:t>None</w:t>
            </w:r>
          </w:p>
        </w:tc>
      </w:tr>
      <w:tr w:rsidR="00B12414" w:rsidRPr="00315C3E" w:rsidTr="00B07378">
        <w:tc>
          <w:tcPr>
            <w:tcW w:w="2448" w:type="dxa"/>
            <w:shd w:val="clear" w:color="auto" w:fill="auto"/>
            <w:vAlign w:val="center"/>
          </w:tcPr>
          <w:p w:rsidR="00B12414" w:rsidRPr="00315C3E" w:rsidRDefault="00B12414" w:rsidP="00B07378">
            <w:pPr>
              <w:rPr>
                <w:rStyle w:val="TableHeadings"/>
              </w:rPr>
            </w:pPr>
            <w:r w:rsidRPr="00315C3E">
              <w:rPr>
                <w:rStyle w:val="TableHeadings"/>
              </w:rPr>
              <w:t>Recommended Activity</w:t>
            </w:r>
          </w:p>
        </w:tc>
        <w:tc>
          <w:tcPr>
            <w:tcW w:w="7128" w:type="dxa"/>
            <w:shd w:val="clear" w:color="auto" w:fill="auto"/>
            <w:vAlign w:val="center"/>
          </w:tcPr>
          <w:p w:rsidR="00B12414" w:rsidRPr="00315C3E" w:rsidRDefault="00B12414" w:rsidP="00B07378">
            <w:pPr>
              <w:rPr>
                <w:rStyle w:val="TableTextInstructor"/>
              </w:rPr>
            </w:pPr>
            <w:r w:rsidRPr="00315C3E">
              <w:rPr>
                <w:rStyle w:val="TableTextInstructor"/>
              </w:rPr>
              <w:t>Divide participants into groups of four to six. Assign each group one of these topics:</w:t>
            </w:r>
          </w:p>
          <w:p w:rsidR="00B12414" w:rsidRPr="00315C3E" w:rsidRDefault="00B12414" w:rsidP="00B07378">
            <w:pPr>
              <w:numPr>
                <w:ilvl w:val="0"/>
                <w:numId w:val="12"/>
              </w:numPr>
              <w:rPr>
                <w:rStyle w:val="TableTextInstructor"/>
              </w:rPr>
            </w:pPr>
            <w:r w:rsidRPr="00315C3E">
              <w:rPr>
                <w:rStyle w:val="TableTextInstructor"/>
              </w:rPr>
              <w:t>A negotiation between legislators about new gun control regulations.</w:t>
            </w:r>
          </w:p>
          <w:p w:rsidR="00B12414" w:rsidRPr="00315C3E" w:rsidRDefault="00B12414" w:rsidP="00B07378">
            <w:pPr>
              <w:numPr>
                <w:ilvl w:val="0"/>
                <w:numId w:val="12"/>
              </w:numPr>
              <w:rPr>
                <w:rStyle w:val="TableTextInstructor"/>
              </w:rPr>
            </w:pPr>
            <w:r w:rsidRPr="00315C3E">
              <w:rPr>
                <w:rStyle w:val="TableTextInstructor"/>
              </w:rPr>
              <w:t>A negotiation between legislators about extending the life of patents on drugs.</w:t>
            </w:r>
          </w:p>
          <w:p w:rsidR="00B12414" w:rsidRPr="00315C3E" w:rsidRDefault="00B12414" w:rsidP="00B07378">
            <w:pPr>
              <w:numPr>
                <w:ilvl w:val="0"/>
                <w:numId w:val="12"/>
              </w:numPr>
              <w:rPr>
                <w:rStyle w:val="TableTextInstructor"/>
              </w:rPr>
            </w:pPr>
            <w:r w:rsidRPr="00315C3E">
              <w:rPr>
                <w:rStyle w:val="TableTextInstructor"/>
              </w:rPr>
              <w:t>A negotiation between school board members about requiring students to wear uniforms.</w:t>
            </w:r>
          </w:p>
          <w:p w:rsidR="00B12414" w:rsidRPr="00315C3E" w:rsidRDefault="00B12414" w:rsidP="00B07378">
            <w:pPr>
              <w:numPr>
                <w:ilvl w:val="0"/>
                <w:numId w:val="12"/>
              </w:numPr>
              <w:rPr>
                <w:rStyle w:val="TableTextInstructor"/>
              </w:rPr>
            </w:pPr>
            <w:r w:rsidRPr="00315C3E">
              <w:rPr>
                <w:rStyle w:val="TableTextInstructor"/>
              </w:rPr>
              <w:t>A negotiation between a husband and wife about buying a new high-definition TV.</w:t>
            </w:r>
          </w:p>
          <w:p w:rsidR="00B12414" w:rsidRPr="00315C3E" w:rsidRDefault="00B12414" w:rsidP="00B07378">
            <w:pPr>
              <w:rPr>
                <w:rStyle w:val="TableTextInstructor"/>
              </w:rPr>
            </w:pPr>
            <w:r w:rsidRPr="00315C3E">
              <w:rPr>
                <w:rStyle w:val="TableTextInstructor"/>
              </w:rPr>
              <w:t>Ask each group to think about how each side might want to frame the negotiation. Have each group report on its discussion.</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Delivery Tips</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After each group has reported ask if anyone can think of a way of framing the issue that both parties might agree to.</w:t>
            </w:r>
          </w:p>
        </w:tc>
      </w:tr>
    </w:tbl>
    <w:p w:rsidR="007E5068" w:rsidRDefault="007E5068" w:rsidP="003A3AAA"/>
    <w:p w:rsidR="007E5068" w:rsidRDefault="007E5068" w:rsidP="007E5068">
      <w:r>
        <w:br w:type="page"/>
      </w:r>
    </w:p>
    <w:p w:rsidR="00315C3E" w:rsidRPr="00315C3E" w:rsidRDefault="00315C3E" w:rsidP="00315C3E">
      <w:pPr>
        <w:pStyle w:val="Heading2"/>
      </w:pPr>
      <w:bookmarkStart w:id="70" w:name="_Toc301440195"/>
      <w:r w:rsidRPr="00315C3E">
        <w:lastRenderedPageBreak/>
        <w:t>The Negotiation Process</w:t>
      </w:r>
      <w:bookmarkEnd w:id="70"/>
    </w:p>
    <w:p w:rsidR="00315C3E" w:rsidRPr="00315C3E" w:rsidRDefault="00315C3E" w:rsidP="001F40EC">
      <w:pPr>
        <w:rPr>
          <w:lang w:eastAsia="zh-TW"/>
        </w:rPr>
      </w:pPr>
      <w:r w:rsidRPr="00315C3E">
        <w:rPr>
          <w:noProof/>
          <w:lang w:bidi="ar-SA"/>
        </w:rPr>
        <w:drawing>
          <wp:inline distT="0" distB="0" distL="0" distR="0" wp14:anchorId="389B4967" wp14:editId="385BD141">
            <wp:extent cx="5842450" cy="1310910"/>
            <wp:effectExtent l="0" t="0" r="44450" b="0"/>
            <wp:docPr id="101" name="Diagram 10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315C3E" w:rsidRPr="00315C3E" w:rsidRDefault="00315C3E" w:rsidP="00315C3E">
      <w:pPr>
        <w:rPr>
          <w:lang w:eastAsia="zh-TW"/>
        </w:rPr>
      </w:pPr>
    </w:p>
    <w:p w:rsidR="007E5068" w:rsidRDefault="00315C3E" w:rsidP="00315C3E">
      <w:pPr>
        <w:rPr>
          <w:lang w:eastAsia="zh-TW"/>
        </w:rPr>
      </w:pPr>
      <w:r w:rsidRPr="00315C3E">
        <w:rPr>
          <w:b/>
          <w:lang w:eastAsia="zh-TW"/>
        </w:rPr>
        <w:t>Preparation</w:t>
      </w:r>
      <w:r w:rsidRPr="00315C3E">
        <w:rPr>
          <w:lang w:eastAsia="zh-TW"/>
        </w:rPr>
        <w:t xml:space="preserve">: </w:t>
      </w:r>
    </w:p>
    <w:p w:rsidR="00315C3E" w:rsidRPr="00315C3E" w:rsidRDefault="00315C3E" w:rsidP="007E5068">
      <w:pPr>
        <w:pStyle w:val="BulletedPoints"/>
        <w:rPr>
          <w:lang w:eastAsia="zh-TW"/>
        </w:rPr>
      </w:pPr>
      <w:r w:rsidRPr="00315C3E">
        <w:rPr>
          <w:lang w:eastAsia="zh-TW"/>
        </w:rPr>
        <w:t>Identify your key commitments</w:t>
      </w:r>
    </w:p>
    <w:p w:rsidR="00315C3E" w:rsidRPr="00315C3E" w:rsidRDefault="00315C3E" w:rsidP="00315C3E">
      <w:pPr>
        <w:rPr>
          <w:b/>
          <w:lang w:eastAsia="zh-TW"/>
        </w:rPr>
      </w:pPr>
      <w:r w:rsidRPr="00315C3E">
        <w:rPr>
          <w:b/>
          <w:lang w:eastAsia="zh-TW"/>
        </w:rPr>
        <w:t>Opening Position:</w:t>
      </w:r>
    </w:p>
    <w:p w:rsidR="00315C3E" w:rsidRPr="00315C3E" w:rsidRDefault="00315C3E" w:rsidP="00315C3E">
      <w:pPr>
        <w:pStyle w:val="BulletedPoints"/>
        <w:rPr>
          <w:b/>
          <w:lang w:eastAsia="zh-TW"/>
        </w:rPr>
      </w:pPr>
      <w:r w:rsidRPr="00315C3E">
        <w:rPr>
          <w:lang w:eastAsia="zh-TW"/>
        </w:rPr>
        <w:t>Outline Your Opening Position</w:t>
      </w:r>
    </w:p>
    <w:p w:rsidR="00315C3E" w:rsidRPr="00315C3E" w:rsidRDefault="00315C3E" w:rsidP="00315C3E">
      <w:pPr>
        <w:pStyle w:val="BulletedPoints"/>
        <w:rPr>
          <w:b/>
          <w:lang w:eastAsia="zh-TW"/>
        </w:rPr>
      </w:pPr>
      <w:r w:rsidRPr="00315C3E">
        <w:rPr>
          <w:lang w:eastAsia="zh-TW"/>
        </w:rPr>
        <w:t>Decide whether this will be High Ball or Low Ball</w:t>
      </w:r>
    </w:p>
    <w:p w:rsidR="00315C3E" w:rsidRPr="00315C3E" w:rsidRDefault="00315C3E" w:rsidP="00315C3E">
      <w:pPr>
        <w:pStyle w:val="BulletedPoints"/>
        <w:rPr>
          <w:b/>
          <w:lang w:eastAsia="zh-TW"/>
        </w:rPr>
      </w:pPr>
      <w:r w:rsidRPr="00315C3E">
        <w:rPr>
          <w:lang w:eastAsia="zh-TW"/>
        </w:rPr>
        <w:t>Ensure that this position is realistic in light of the facts available to both sides</w:t>
      </w:r>
    </w:p>
    <w:p w:rsidR="00315C3E" w:rsidRPr="00315C3E" w:rsidRDefault="00315C3E" w:rsidP="00315C3E">
      <w:pPr>
        <w:pStyle w:val="BulletedPoints"/>
        <w:rPr>
          <w:b/>
          <w:lang w:eastAsia="zh-TW"/>
        </w:rPr>
      </w:pPr>
      <w:r w:rsidRPr="00315C3E">
        <w:rPr>
          <w:lang w:eastAsia="zh-TW"/>
        </w:rPr>
        <w:t>Allow for movement within whatever opening position you adopt</w:t>
      </w:r>
    </w:p>
    <w:p w:rsidR="00315C3E" w:rsidRPr="00315C3E" w:rsidRDefault="00315C3E" w:rsidP="00315C3E">
      <w:pPr>
        <w:pStyle w:val="BulletedPoints"/>
        <w:rPr>
          <w:b/>
          <w:lang w:eastAsia="zh-TW"/>
        </w:rPr>
      </w:pPr>
      <w:r w:rsidRPr="00315C3E">
        <w:rPr>
          <w:lang w:eastAsia="zh-TW"/>
        </w:rPr>
        <w:t>Confirm all agreements reached and positions offered</w:t>
      </w:r>
    </w:p>
    <w:p w:rsidR="00315C3E" w:rsidRPr="00315C3E" w:rsidRDefault="00315C3E" w:rsidP="00315C3E">
      <w:pPr>
        <w:rPr>
          <w:b/>
          <w:lang w:eastAsia="zh-TW"/>
        </w:rPr>
      </w:pPr>
      <w:r w:rsidRPr="00315C3E">
        <w:rPr>
          <w:b/>
          <w:lang w:eastAsia="zh-TW"/>
        </w:rPr>
        <w:t>Bargaining</w:t>
      </w:r>
    </w:p>
    <w:p w:rsidR="00315C3E" w:rsidRPr="00315C3E" w:rsidRDefault="00315C3E" w:rsidP="00315C3E">
      <w:pPr>
        <w:pStyle w:val="BulletedPoints"/>
        <w:rPr>
          <w:lang w:eastAsia="zh-TW"/>
        </w:rPr>
      </w:pPr>
      <w:r w:rsidRPr="00315C3E">
        <w:rPr>
          <w:lang w:eastAsia="zh-TW"/>
        </w:rPr>
        <w:t>Question for Information</w:t>
      </w:r>
    </w:p>
    <w:p w:rsidR="00315C3E" w:rsidRPr="00315C3E" w:rsidRDefault="00315C3E" w:rsidP="00315C3E">
      <w:pPr>
        <w:pStyle w:val="BulletedPoints"/>
        <w:rPr>
          <w:lang w:eastAsia="zh-TW"/>
        </w:rPr>
      </w:pPr>
      <w:r w:rsidRPr="00315C3E">
        <w:rPr>
          <w:lang w:eastAsia="zh-TW"/>
        </w:rPr>
        <w:t>Challenge other side for justifications of their position</w:t>
      </w:r>
    </w:p>
    <w:p w:rsidR="00315C3E" w:rsidRPr="00315C3E" w:rsidRDefault="00315C3E" w:rsidP="00315C3E">
      <w:pPr>
        <w:pStyle w:val="BulletedPoints"/>
        <w:rPr>
          <w:lang w:eastAsia="zh-TW"/>
        </w:rPr>
      </w:pPr>
      <w:r w:rsidRPr="00315C3E">
        <w:rPr>
          <w:lang w:eastAsia="zh-TW"/>
        </w:rPr>
        <w:t>Examine and Test their commitment</w:t>
      </w:r>
    </w:p>
    <w:p w:rsidR="00315C3E" w:rsidRPr="00315C3E" w:rsidRDefault="00315C3E" w:rsidP="00315C3E">
      <w:pPr>
        <w:pStyle w:val="BulletedPoints"/>
        <w:rPr>
          <w:lang w:eastAsia="zh-TW"/>
        </w:rPr>
      </w:pPr>
      <w:r w:rsidRPr="00315C3E">
        <w:rPr>
          <w:lang w:eastAsia="zh-TW"/>
        </w:rPr>
        <w:t>Present Your Key Commitments</w:t>
      </w:r>
    </w:p>
    <w:p w:rsidR="00315C3E" w:rsidRPr="00315C3E" w:rsidRDefault="00315C3E" w:rsidP="00315C3E">
      <w:pPr>
        <w:pStyle w:val="BulletedPoints"/>
        <w:rPr>
          <w:lang w:eastAsia="zh-TW"/>
        </w:rPr>
      </w:pPr>
      <w:r w:rsidRPr="00315C3E">
        <w:rPr>
          <w:lang w:eastAsia="zh-TW"/>
        </w:rPr>
        <w:t>Explore Key Commitments</w:t>
      </w:r>
    </w:p>
    <w:p w:rsidR="00315C3E" w:rsidRPr="00315C3E" w:rsidRDefault="00315C3E" w:rsidP="00315C3E">
      <w:pPr>
        <w:pStyle w:val="BulletedPoints"/>
        <w:rPr>
          <w:lang w:eastAsia="zh-TW"/>
        </w:rPr>
      </w:pPr>
      <w:r w:rsidRPr="00315C3E">
        <w:rPr>
          <w:lang w:eastAsia="zh-TW"/>
        </w:rPr>
        <w:t>Summarize Arguments and Seek Acceptance</w:t>
      </w:r>
    </w:p>
    <w:p w:rsidR="00315C3E" w:rsidRPr="00315C3E" w:rsidRDefault="00315C3E" w:rsidP="00315C3E">
      <w:pPr>
        <w:pStyle w:val="BulletedPoints"/>
        <w:rPr>
          <w:lang w:eastAsia="zh-TW"/>
        </w:rPr>
      </w:pPr>
      <w:r w:rsidRPr="00315C3E">
        <w:rPr>
          <w:lang w:eastAsia="zh-TW"/>
        </w:rPr>
        <w:t>Look for Signals of Possible Movement</w:t>
      </w:r>
    </w:p>
    <w:p w:rsidR="007E5068" w:rsidRDefault="00315C3E" w:rsidP="00315C3E">
      <w:pPr>
        <w:pStyle w:val="BulletedPoints"/>
        <w:rPr>
          <w:lang w:eastAsia="zh-TW"/>
        </w:rPr>
      </w:pPr>
      <w:r w:rsidRPr="00315C3E">
        <w:rPr>
          <w:lang w:eastAsia="zh-TW"/>
        </w:rPr>
        <w:t>Identify and Highlight Common Ground</w:t>
      </w:r>
    </w:p>
    <w:p w:rsidR="007E5068" w:rsidRDefault="007E5068" w:rsidP="007E5068">
      <w:pPr>
        <w:rPr>
          <w:lang w:eastAsia="zh-TW"/>
        </w:rPr>
      </w:pPr>
      <w:r>
        <w:rPr>
          <w:lang w:eastAsia="zh-TW"/>
        </w:rPr>
        <w:br w:type="page"/>
      </w:r>
    </w:p>
    <w:p w:rsidR="00315C3E" w:rsidRPr="00315C3E" w:rsidRDefault="00315C3E" w:rsidP="00315C3E">
      <w:pPr>
        <w:rPr>
          <w:b/>
          <w:lang w:eastAsia="zh-TW"/>
        </w:rPr>
      </w:pPr>
      <w:r w:rsidRPr="00315C3E">
        <w:rPr>
          <w:b/>
          <w:lang w:eastAsia="zh-TW"/>
        </w:rPr>
        <w:lastRenderedPageBreak/>
        <w:t>Movement</w:t>
      </w:r>
    </w:p>
    <w:p w:rsidR="00315C3E" w:rsidRPr="00315C3E" w:rsidRDefault="00315C3E" w:rsidP="00315C3E">
      <w:pPr>
        <w:pStyle w:val="BulletedPoints"/>
        <w:rPr>
          <w:lang w:eastAsia="zh-TW"/>
        </w:rPr>
      </w:pPr>
      <w:r w:rsidRPr="00315C3E">
        <w:rPr>
          <w:lang w:eastAsia="zh-TW"/>
        </w:rPr>
        <w:t>Be Prepared to Concede</w:t>
      </w:r>
    </w:p>
    <w:p w:rsidR="00315C3E" w:rsidRPr="00315C3E" w:rsidRDefault="00315C3E" w:rsidP="00315C3E">
      <w:pPr>
        <w:pStyle w:val="BulletedPoints"/>
        <w:rPr>
          <w:lang w:eastAsia="zh-TW"/>
        </w:rPr>
      </w:pPr>
      <w:r w:rsidRPr="00315C3E">
        <w:rPr>
          <w:lang w:eastAsia="zh-TW"/>
        </w:rPr>
        <w:t>Begin with those of Low Priority and seek High Priority Items</w:t>
      </w:r>
    </w:p>
    <w:p w:rsidR="00315C3E" w:rsidRPr="00315C3E" w:rsidRDefault="00315C3E" w:rsidP="00315C3E">
      <w:pPr>
        <w:pStyle w:val="BulletedPoints"/>
        <w:rPr>
          <w:lang w:eastAsia="zh-TW"/>
        </w:rPr>
      </w:pPr>
      <w:r w:rsidRPr="00315C3E">
        <w:rPr>
          <w:lang w:eastAsia="zh-TW"/>
        </w:rPr>
        <w:t>Never Concede on More than possible by your Brief</w:t>
      </w:r>
    </w:p>
    <w:p w:rsidR="00315C3E" w:rsidRPr="00315C3E" w:rsidRDefault="00315C3E" w:rsidP="00315C3E">
      <w:pPr>
        <w:pStyle w:val="BulletedPoints"/>
        <w:rPr>
          <w:lang w:eastAsia="zh-TW"/>
        </w:rPr>
      </w:pPr>
      <w:r w:rsidRPr="00315C3E">
        <w:rPr>
          <w:lang w:eastAsia="zh-TW"/>
        </w:rPr>
        <w:t>Use your Concessions Wisely</w:t>
      </w:r>
    </w:p>
    <w:p w:rsidR="00315C3E" w:rsidRPr="00315C3E" w:rsidRDefault="00315C3E" w:rsidP="00315C3E">
      <w:pPr>
        <w:pStyle w:val="BulletedPoints"/>
        <w:rPr>
          <w:lang w:eastAsia="zh-TW"/>
        </w:rPr>
      </w:pPr>
      <w:r w:rsidRPr="00315C3E">
        <w:rPr>
          <w:lang w:eastAsia="zh-TW"/>
        </w:rPr>
        <w:t>Don’t just give these away expect and receive something in return</w:t>
      </w:r>
    </w:p>
    <w:p w:rsidR="00315C3E" w:rsidRPr="00315C3E" w:rsidRDefault="00315C3E" w:rsidP="00315C3E">
      <w:pPr>
        <w:pStyle w:val="BulletedPoints"/>
        <w:rPr>
          <w:lang w:eastAsia="zh-TW"/>
        </w:rPr>
      </w:pPr>
      <w:r w:rsidRPr="00315C3E">
        <w:rPr>
          <w:lang w:eastAsia="zh-TW"/>
        </w:rPr>
        <w:t>Use Conditional Argument</w:t>
      </w:r>
    </w:p>
    <w:p w:rsidR="00315C3E" w:rsidRPr="00315C3E" w:rsidRDefault="00315C3E" w:rsidP="00315C3E">
      <w:pPr>
        <w:pStyle w:val="BulletedPoints"/>
        <w:rPr>
          <w:lang w:eastAsia="zh-TW"/>
        </w:rPr>
      </w:pPr>
      <w:r w:rsidRPr="00315C3E">
        <w:rPr>
          <w:lang w:eastAsia="zh-TW"/>
        </w:rPr>
        <w:t>All Movement Should be realistic and contained within your brief</w:t>
      </w:r>
    </w:p>
    <w:p w:rsidR="00315C3E" w:rsidRPr="00315C3E" w:rsidRDefault="00315C3E" w:rsidP="00315C3E">
      <w:pPr>
        <w:pStyle w:val="BulletedPoints"/>
        <w:rPr>
          <w:lang w:eastAsia="zh-TW"/>
        </w:rPr>
      </w:pPr>
      <w:r w:rsidRPr="00315C3E">
        <w:rPr>
          <w:lang w:eastAsia="zh-TW"/>
        </w:rPr>
        <w:t>It Should be always towards the other sides position and not away from it</w:t>
      </w:r>
    </w:p>
    <w:p w:rsidR="00315C3E" w:rsidRPr="00315C3E" w:rsidRDefault="00315C3E" w:rsidP="00315C3E">
      <w:pPr>
        <w:pStyle w:val="BulletedPoints"/>
        <w:rPr>
          <w:lang w:eastAsia="zh-TW"/>
        </w:rPr>
      </w:pPr>
      <w:r w:rsidRPr="00315C3E">
        <w:rPr>
          <w:lang w:eastAsia="zh-TW"/>
        </w:rPr>
        <w:t>Be prepared for larger movements at first as it can build trust within the negotiation</w:t>
      </w:r>
    </w:p>
    <w:p w:rsidR="00315C3E" w:rsidRPr="00315C3E" w:rsidRDefault="00315C3E" w:rsidP="00315C3E">
      <w:pPr>
        <w:pStyle w:val="BulletedPoints"/>
        <w:rPr>
          <w:lang w:eastAsia="zh-TW"/>
        </w:rPr>
      </w:pPr>
      <w:r w:rsidRPr="00315C3E">
        <w:rPr>
          <w:lang w:eastAsia="zh-TW"/>
        </w:rPr>
        <w:t>Continue with smaller movements</w:t>
      </w:r>
    </w:p>
    <w:p w:rsidR="00315C3E" w:rsidRPr="00315C3E" w:rsidRDefault="00315C3E" w:rsidP="00315C3E">
      <w:pPr>
        <w:rPr>
          <w:b/>
          <w:lang w:eastAsia="zh-TW"/>
        </w:rPr>
      </w:pPr>
      <w:r w:rsidRPr="00315C3E">
        <w:rPr>
          <w:b/>
          <w:lang w:eastAsia="zh-TW"/>
        </w:rPr>
        <w:t>Closing</w:t>
      </w:r>
    </w:p>
    <w:p w:rsidR="00315C3E" w:rsidRPr="00315C3E" w:rsidRDefault="00315C3E" w:rsidP="00315C3E">
      <w:pPr>
        <w:pStyle w:val="BulletedPoints"/>
        <w:rPr>
          <w:b/>
          <w:lang w:eastAsia="zh-TW"/>
        </w:rPr>
      </w:pPr>
      <w:r w:rsidRPr="00315C3E">
        <w:rPr>
          <w:lang w:eastAsia="zh-TW"/>
        </w:rPr>
        <w:t>Emphasize the benefits to both parties</w:t>
      </w:r>
    </w:p>
    <w:p w:rsidR="00315C3E" w:rsidRPr="00315C3E" w:rsidRDefault="00315C3E" w:rsidP="00315C3E">
      <w:pPr>
        <w:pStyle w:val="BulletedPoints"/>
        <w:rPr>
          <w:b/>
          <w:lang w:eastAsia="zh-TW"/>
        </w:rPr>
      </w:pPr>
      <w:r w:rsidRPr="00315C3E">
        <w:rPr>
          <w:lang w:eastAsia="zh-TW"/>
        </w:rPr>
        <w:t>Carefully introduce the consequences of not reaching agreement to both parties and losing what has been agreed so far</w:t>
      </w:r>
    </w:p>
    <w:p w:rsidR="00315C3E" w:rsidRPr="00315C3E" w:rsidRDefault="00315C3E" w:rsidP="00315C3E">
      <w:pPr>
        <w:pStyle w:val="BulletedPoints"/>
        <w:rPr>
          <w:b/>
          <w:lang w:eastAsia="zh-TW"/>
        </w:rPr>
      </w:pPr>
      <w:r w:rsidRPr="00315C3E">
        <w:rPr>
          <w:lang w:eastAsia="zh-TW"/>
        </w:rPr>
        <w:t>Timing is Essential</w:t>
      </w:r>
    </w:p>
    <w:p w:rsidR="00315C3E" w:rsidRPr="00315C3E" w:rsidRDefault="00315C3E" w:rsidP="00315C3E">
      <w:pPr>
        <w:pStyle w:val="BulletedPoints"/>
        <w:rPr>
          <w:b/>
          <w:lang w:eastAsia="zh-TW"/>
        </w:rPr>
      </w:pPr>
      <w:r w:rsidRPr="00315C3E">
        <w:rPr>
          <w:lang w:eastAsia="zh-TW"/>
        </w:rPr>
        <w:t>Take Care when making a Final Offer. Be sure that it is consistent with your brief.</w:t>
      </w:r>
    </w:p>
    <w:p w:rsidR="00315C3E" w:rsidRPr="00315C3E" w:rsidRDefault="00315C3E" w:rsidP="00315C3E">
      <w:pPr>
        <w:pStyle w:val="BulletedPoints"/>
        <w:rPr>
          <w:b/>
          <w:lang w:eastAsia="zh-TW"/>
        </w:rPr>
      </w:pPr>
      <w:r w:rsidRPr="00315C3E">
        <w:rPr>
          <w:lang w:eastAsia="zh-TW"/>
        </w:rPr>
        <w:t xml:space="preserve">A Small Traded Offer is often </w:t>
      </w:r>
      <w:r w:rsidR="007E5068" w:rsidRPr="00315C3E">
        <w:rPr>
          <w:lang w:eastAsia="zh-TW"/>
        </w:rPr>
        <w:t xml:space="preserve">better. </w:t>
      </w:r>
      <w:r w:rsidRPr="00315C3E">
        <w:rPr>
          <w:lang w:eastAsia="zh-TW"/>
        </w:rPr>
        <w:t xml:space="preserve">A small move by them in return for </w:t>
      </w:r>
      <w:r w:rsidR="00C64C48" w:rsidRPr="00315C3E">
        <w:rPr>
          <w:lang w:eastAsia="zh-TW"/>
        </w:rPr>
        <w:t>an</w:t>
      </w:r>
      <w:r w:rsidRPr="00315C3E">
        <w:rPr>
          <w:lang w:eastAsia="zh-TW"/>
        </w:rPr>
        <w:t xml:space="preserve"> extra movement by you.</w:t>
      </w:r>
    </w:p>
    <w:p w:rsidR="00315C3E" w:rsidRPr="00315C3E" w:rsidRDefault="00315C3E" w:rsidP="00315C3E">
      <w:pPr>
        <w:pStyle w:val="BulletedPoints"/>
        <w:rPr>
          <w:b/>
          <w:lang w:eastAsia="zh-TW"/>
        </w:rPr>
      </w:pPr>
      <w:r w:rsidRPr="00315C3E">
        <w:rPr>
          <w:lang w:eastAsia="zh-TW"/>
        </w:rPr>
        <w:t>Ensure that all agreements are understood and accepted before finalization</w:t>
      </w:r>
    </w:p>
    <w:p w:rsidR="00315C3E" w:rsidRPr="00315C3E" w:rsidRDefault="00315C3E" w:rsidP="00315C3E">
      <w:pPr>
        <w:pStyle w:val="BulletedPoints"/>
        <w:rPr>
          <w:b/>
          <w:lang w:eastAsia="zh-TW"/>
        </w:rPr>
      </w:pPr>
      <w:r w:rsidRPr="00315C3E">
        <w:rPr>
          <w:lang w:eastAsia="zh-TW"/>
        </w:rPr>
        <w:t>This should be well documented and signed at the close of the negotiations</w:t>
      </w:r>
    </w:p>
    <w:p w:rsidR="00315C3E" w:rsidRPr="00315C3E" w:rsidRDefault="00315C3E" w:rsidP="00315C3E">
      <w:pPr>
        <w:pStyle w:val="BulletedPoints"/>
        <w:rPr>
          <w:b/>
          <w:lang w:eastAsia="zh-TW"/>
        </w:rPr>
      </w:pPr>
      <w:r w:rsidRPr="00315C3E">
        <w:rPr>
          <w:lang w:eastAsia="zh-TW"/>
        </w:rPr>
        <w:t>These should be then forwarded to both parties post negotiations</w:t>
      </w:r>
    </w:p>
    <w:p w:rsidR="00315C3E" w:rsidRPr="00315C3E" w:rsidRDefault="00315C3E" w:rsidP="003A3AAA"/>
    <w:p w:rsidR="0062771F" w:rsidRPr="00315C3E" w:rsidRDefault="0062771F" w:rsidP="0062771F">
      <w:pPr>
        <w:pStyle w:val="Heading1"/>
      </w:pPr>
      <w:r w:rsidRPr="00315C3E">
        <w:rPr>
          <w:lang w:eastAsia="zh-TW"/>
        </w:rPr>
        <w:br w:type="page"/>
      </w:r>
      <w:bookmarkStart w:id="71" w:name="_Toc236454678"/>
      <w:bookmarkStart w:id="72" w:name="_Toc301440196"/>
      <w:r w:rsidRPr="00315C3E">
        <w:rPr>
          <w:lang w:eastAsia="zh-TW"/>
        </w:rPr>
        <w:lastRenderedPageBreak/>
        <w:t xml:space="preserve">Module Five: </w:t>
      </w:r>
      <w:bookmarkEnd w:id="71"/>
      <w:r w:rsidRPr="00315C3E">
        <w:t>Phase One — Exchanging Information</w:t>
      </w:r>
      <w:bookmarkEnd w:id="72"/>
    </w:p>
    <w:p w:rsidR="0062771F" w:rsidRPr="00315C3E" w:rsidRDefault="00652F25" w:rsidP="00315C3E">
      <w:r>
        <w:rPr>
          <w:noProof/>
          <w:lang w:bidi="ar-SA"/>
        </w:rPr>
        <w:drawing>
          <wp:anchor distT="0" distB="0" distL="114300" distR="114300" simplePos="0" relativeHeight="251726848" behindDoc="0" locked="0" layoutInCell="1" allowOverlap="1" wp14:anchorId="3577867A" wp14:editId="456EC452">
            <wp:simplePos x="0" y="0"/>
            <wp:positionH relativeFrom="margin">
              <wp:posOffset>19050</wp:posOffset>
            </wp:positionH>
            <wp:positionV relativeFrom="margin">
              <wp:posOffset>1503045</wp:posOffset>
            </wp:positionV>
            <wp:extent cx="1920240" cy="1889125"/>
            <wp:effectExtent l="0" t="0" r="3810" b="0"/>
            <wp:wrapSquare wrapText="bothSides"/>
            <wp:docPr id="19" name="Picture 19" descr="C:\Users\Darren\AppData\Local\Microsoft\Windows\Temporary Internet Files\Content.IE5\1JXY5E11\MC90021519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ren\AppData\Local\Microsoft\Windows\Temporary Internet Files\Content.IE5\1JXY5E11\MC900215191[1].w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20240" cy="1889125"/>
                    </a:xfrm>
                    <a:prstGeom prst="rect">
                      <a:avLst/>
                    </a:prstGeom>
                    <a:noFill/>
                    <a:ln>
                      <a:noFill/>
                    </a:ln>
                  </pic:spPr>
                </pic:pic>
              </a:graphicData>
            </a:graphic>
          </wp:anchor>
        </w:drawing>
      </w:r>
      <w:r w:rsidR="0052586C" w:rsidRPr="00315C3E">
        <w:rPr>
          <w:noProof/>
          <w:lang w:bidi="ar-SA"/>
        </w:rPr>
        <mc:AlternateContent>
          <mc:Choice Requires="wps">
            <w:drawing>
              <wp:anchor distT="91440" distB="91440" distL="114300" distR="114300" simplePos="0" relativeHeight="251657216" behindDoc="0" locked="0" layoutInCell="1" allowOverlap="1" wp14:anchorId="456E5B00" wp14:editId="35A5E757">
                <wp:simplePos x="0" y="0"/>
                <wp:positionH relativeFrom="page">
                  <wp:posOffset>-40460</wp:posOffset>
                </wp:positionH>
                <wp:positionV relativeFrom="page">
                  <wp:posOffset>0</wp:posOffset>
                </wp:positionV>
                <wp:extent cx="7820660" cy="1699327"/>
                <wp:effectExtent l="0" t="0" r="8890" b="0"/>
                <wp:wrapSquare wrapText="bothSides"/>
                <wp:docPr id="1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0660" cy="1699327"/>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0B50E9"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first step to getting the things you want out of life is this: Decide what you want.</w:t>
                            </w:r>
                          </w:p>
                          <w:p w:rsidR="000B50E9"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Ben Stein</w:t>
                            </w:r>
                          </w:p>
                          <w:p w:rsidR="000B50E9"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6E5B00" id="Rectangle 109" o:spid="_x0000_s1035" style="position:absolute;margin-left:-3.2pt;margin-top:0;width:615.8pt;height:133.8pt;z-index:25165721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" fillcolor="#4f81bd" stroked="f">
                <v:shadow type="perspective" color="#9bbb59" origin="-.5,-.5" offset="-6pt,-6pt" matrix=".75,,,.75"/>
                <v:textbox inset="4in,54pt,1in,0">
                  <w:txbxContent>
                    <w:p w:rsidR="000B50E9"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first step to getting the things you want out of life is this: Decide what you want.</w:t>
                      </w:r>
                    </w:p>
                    <w:p w:rsidR="000B50E9"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Ben Stein</w:t>
                      </w:r>
                    </w:p>
                    <w:p w:rsidR="000B50E9"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p>
                  </w:txbxContent>
                </v:textbox>
                <w10:wrap type="square" anchorx="page" anchory="page"/>
              </v:rect>
            </w:pict>
          </mc:Fallback>
        </mc:AlternateContent>
      </w:r>
      <w:r w:rsidR="00315C3E" w:rsidRPr="00315C3E">
        <w:t>The first phase in a negotiation involves an exchange of information. Both sides state their positions on the issues being addressed in a non-confrontational way. The tricky part of this phase is deciding what to reveal and what to hold back. The “poker” metaphor for negotiating is a very good one, because it describes exactly the way that negotiating parties will want to “allow” each other to think. The information you share with your negotiating counterpart will allow them to read a certain amount about your position. You cannot negotiate blindly, after all. However, too much information given away can really come back to bite you</w:t>
      </w:r>
      <w:r w:rsidR="0062771F" w:rsidRPr="00315C3E">
        <w:t xml:space="preserve">. </w:t>
      </w:r>
    </w:p>
    <w:p w:rsidR="003A3AAA" w:rsidRPr="00315C3E" w:rsidRDefault="003A3AAA" w:rsidP="0062771F"/>
    <w:p w:rsidR="0062771F" w:rsidRPr="00315C3E" w:rsidRDefault="0062771F" w:rsidP="0062771F">
      <w:pPr>
        <w:pStyle w:val="Heading2"/>
      </w:pPr>
      <w:bookmarkStart w:id="73" w:name="_Toc301440197"/>
      <w:r w:rsidRPr="00315C3E">
        <w:t xml:space="preserve">Getting </w:t>
      </w:r>
      <w:r w:rsidR="004A0939">
        <w:t>O</w:t>
      </w:r>
      <w:r w:rsidRPr="00315C3E">
        <w:t>ff on the Right Foot</w:t>
      </w:r>
      <w:bookmarkEnd w:id="73"/>
    </w:p>
    <w:p w:rsidR="00315C3E" w:rsidRPr="00315C3E" w:rsidRDefault="004A0939" w:rsidP="00315C3E">
      <w:r>
        <w:rPr>
          <w:noProof/>
          <w:lang w:bidi="ar-SA"/>
        </w:rPr>
        <w:drawing>
          <wp:anchor distT="0" distB="0" distL="114300" distR="114300" simplePos="0" relativeHeight="251727872" behindDoc="0" locked="0" layoutInCell="1" allowOverlap="1" wp14:anchorId="38A8D45D" wp14:editId="3FE7D2DF">
            <wp:simplePos x="0" y="0"/>
            <wp:positionH relativeFrom="margin">
              <wp:posOffset>61595</wp:posOffset>
            </wp:positionH>
            <wp:positionV relativeFrom="margin">
              <wp:posOffset>4225925</wp:posOffset>
            </wp:positionV>
            <wp:extent cx="914400" cy="981710"/>
            <wp:effectExtent l="0" t="0" r="0" b="8890"/>
            <wp:wrapSquare wrapText="bothSides"/>
            <wp:docPr id="28" name="Picture 28" descr="C:\Users\Darren\AppData\Local\Microsoft\Windows\Temporary Internet Files\Content.IE5\9MJXCRQW\MC90036781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ren\AppData\Local\Microsoft\Windows\Temporary Internet Files\Content.IE5\9MJXCRQW\MC900367818[1].w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14400" cy="981710"/>
                    </a:xfrm>
                    <a:prstGeom prst="rect">
                      <a:avLst/>
                    </a:prstGeom>
                    <a:noFill/>
                    <a:ln>
                      <a:noFill/>
                    </a:ln>
                  </pic:spPr>
                </pic:pic>
              </a:graphicData>
            </a:graphic>
          </wp:anchor>
        </w:drawing>
      </w:r>
      <w:r w:rsidR="00315C3E" w:rsidRPr="00315C3E">
        <w:t xml:space="preserve">Before you actually get down to work, it’s a good idea to engage in a little small talk with the other participants in the negotiation. This will help set a positive tone. You might find that you have some things in common (such as hobbies or favorite teams) with the other participants. </w:t>
      </w:r>
    </w:p>
    <w:p w:rsidR="00315C3E" w:rsidRPr="00315C3E" w:rsidRDefault="00315C3E" w:rsidP="00315C3E">
      <w:r w:rsidRPr="00315C3E">
        <w:t xml:space="preserve">If you rush right into the negotiation without some initial pleasantries, the other party may feel that you are being pushy and aggressive. For some people, this is a desirable negotiating style. However, it is advisable to have as many strings as possible to your bow when it comes to negotiations. Being “human” and easy to relate to is far less likely to persuade the other party that you are someone who needs to be kept in check, and may work to your advantage. </w:t>
      </w:r>
    </w:p>
    <w:p w:rsidR="00315C3E" w:rsidRPr="00315C3E" w:rsidRDefault="00315C3E" w:rsidP="00315C3E">
      <w:r w:rsidRPr="00315C3E">
        <w:t>Obviously when it comes to introductions and preliminaries it is an idea not to get too informal. Apart from anything else, this will feel quite artificial when all parties are fully aware that there are issues to be debated here. Formality also lends itself to details being correct – how many negotiations, you have to wonder, have foundered at an early stage because one participant forgot the name of a counterpart or made an accidentally offensive remark due to ignorance of a critical detail?</w:t>
      </w:r>
    </w:p>
    <w:p w:rsidR="00315C3E" w:rsidRPr="00315C3E" w:rsidRDefault="00315C3E" w:rsidP="00315C3E">
      <w:r w:rsidRPr="00315C3E">
        <w:t>Projecting an image of relaxed friendliness with an elemen</w:t>
      </w:r>
      <w:r w:rsidR="004A0939">
        <w:t>t of restraint is your</w:t>
      </w:r>
      <w:r w:rsidRPr="00315C3E">
        <w:t xml:space="preserve"> best way to introduce yourself. By no means should you give the impression that you are here to bleed your counterpart dry – this will put them on the defensive and entrench their position, to your disadvantage – but it does help to project self-confidence. If you seem in a hurry to get negotiations completed and an agreement </w:t>
      </w:r>
      <w:r w:rsidRPr="00315C3E">
        <w:lastRenderedPageBreak/>
        <w:t>sealed, the impression will be that you want to escape from the whole process with a minimum of losses – which will not make you a formidable negotiating counterpart.</w:t>
      </w:r>
    </w:p>
    <w:p w:rsidR="00FB145A" w:rsidRPr="00315C3E" w:rsidRDefault="00FB145A" w:rsidP="0062771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how to begin a negotiation in a positive way.</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 xml:space="preserve">Getting off on the right foot involves creating an atmosphere of respect, setting a positive tone, and projecting an image of </w:t>
            </w:r>
            <w:r w:rsidR="00FB145A" w:rsidRPr="00315C3E">
              <w:rPr>
                <w:rStyle w:val="TableTextInstructor"/>
              </w:rPr>
              <w:t>self-confidence</w:t>
            </w:r>
            <w:r w:rsidRPr="00315C3E">
              <w:rPr>
                <w:rStyle w:val="TableTextInstructor"/>
              </w:rPr>
              <w:t>.</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Flip chart paper</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Planning Checklist</w:t>
            </w:r>
          </w:p>
        </w:tc>
        <w:tc>
          <w:tcPr>
            <w:tcW w:w="7128" w:type="dxa"/>
            <w:vAlign w:val="center"/>
          </w:tcPr>
          <w:p w:rsidR="00B12414" w:rsidRPr="00315C3E" w:rsidRDefault="00B12414" w:rsidP="00B07378">
            <w:pPr>
              <w:rPr>
                <w:rStyle w:val="TableTextInstructor"/>
              </w:rPr>
            </w:pPr>
            <w:r w:rsidRPr="00315C3E">
              <w:rPr>
                <w:rStyle w:val="TableTextInstructor"/>
              </w:rPr>
              <w:t>Prepare three flip chart pages with one of these headings on each:</w:t>
            </w:r>
          </w:p>
          <w:p w:rsidR="00B12414" w:rsidRPr="00315C3E" w:rsidRDefault="00B12414" w:rsidP="00B07378">
            <w:pPr>
              <w:numPr>
                <w:ilvl w:val="0"/>
                <w:numId w:val="13"/>
              </w:numPr>
              <w:rPr>
                <w:rStyle w:val="TableTextInstructor"/>
              </w:rPr>
            </w:pPr>
            <w:r w:rsidRPr="00315C3E">
              <w:rPr>
                <w:rStyle w:val="TableTextInstructor"/>
              </w:rPr>
              <w:t>Creating an atmosphere of respect</w:t>
            </w:r>
          </w:p>
          <w:p w:rsidR="00B12414" w:rsidRPr="00315C3E" w:rsidRDefault="00B12414" w:rsidP="00B07378">
            <w:pPr>
              <w:numPr>
                <w:ilvl w:val="0"/>
                <w:numId w:val="13"/>
              </w:numPr>
              <w:rPr>
                <w:rStyle w:val="TableTextInstructor"/>
              </w:rPr>
            </w:pPr>
            <w:r w:rsidRPr="00315C3E">
              <w:rPr>
                <w:rStyle w:val="TableTextInstructor"/>
              </w:rPr>
              <w:t>Setting a positive tone</w:t>
            </w:r>
          </w:p>
          <w:p w:rsidR="00B12414" w:rsidRPr="00315C3E" w:rsidRDefault="00B12414" w:rsidP="00B07378">
            <w:pPr>
              <w:numPr>
                <w:ilvl w:val="0"/>
                <w:numId w:val="13"/>
              </w:numPr>
              <w:rPr>
                <w:rStyle w:val="TableTextInstructor"/>
              </w:rPr>
            </w:pPr>
            <w:r w:rsidRPr="00315C3E">
              <w:rPr>
                <w:rStyle w:val="TableTextInstructor"/>
              </w:rPr>
              <w:t>Projecting an image of self confidence</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Recommended Activity</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Ask participants to suggest what they can do to accomplish each of the things you have written on the flip chart. Write their responses on the chart.</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Stories to Share</w:t>
            </w:r>
          </w:p>
        </w:tc>
        <w:tc>
          <w:tcPr>
            <w:tcW w:w="7128" w:type="dxa"/>
            <w:vAlign w:val="center"/>
          </w:tcPr>
          <w:p w:rsidR="00B12414" w:rsidRPr="00315C3E" w:rsidRDefault="00B12414" w:rsidP="00B07378">
            <w:pPr>
              <w:rPr>
                <w:rStyle w:val="TableTextInstructor"/>
              </w:rPr>
            </w:pPr>
            <w:r w:rsidRPr="00315C3E">
              <w:rPr>
                <w:rStyle w:val="TableTextInstructor"/>
              </w:rPr>
              <w:t>Don’t be in a hurry to begin the negotiation. Hang up your coat, make sure your notes are in order, and take a moment to remind yourself of how you are planning to begin.</w:t>
            </w:r>
          </w:p>
        </w:tc>
      </w:tr>
    </w:tbl>
    <w:p w:rsidR="00B12414" w:rsidRPr="00315C3E" w:rsidRDefault="00B12414" w:rsidP="0062771F"/>
    <w:p w:rsidR="0062771F" w:rsidRPr="00315C3E" w:rsidRDefault="0062771F" w:rsidP="0062771F">
      <w:pPr>
        <w:pStyle w:val="Heading2"/>
      </w:pPr>
      <w:bookmarkStart w:id="74" w:name="_Toc301440198"/>
      <w:r w:rsidRPr="00315C3E">
        <w:t>What to Share</w:t>
      </w:r>
      <w:bookmarkEnd w:id="74"/>
      <w:r w:rsidRPr="00315C3E">
        <w:t xml:space="preserve"> </w:t>
      </w:r>
    </w:p>
    <w:p w:rsidR="00315C3E" w:rsidRPr="00315C3E" w:rsidRDefault="005B1BCE" w:rsidP="00315C3E">
      <w:r>
        <w:rPr>
          <w:noProof/>
          <w:lang w:bidi="ar-SA"/>
        </w:rPr>
        <w:drawing>
          <wp:anchor distT="0" distB="0" distL="114300" distR="114300" simplePos="0" relativeHeight="251728896" behindDoc="0" locked="0" layoutInCell="1" allowOverlap="1" wp14:anchorId="3B917BBF" wp14:editId="574513D8">
            <wp:simplePos x="0" y="0"/>
            <wp:positionH relativeFrom="margin">
              <wp:posOffset>15088</wp:posOffset>
            </wp:positionH>
            <wp:positionV relativeFrom="margin">
              <wp:posOffset>5609635</wp:posOffset>
            </wp:positionV>
            <wp:extent cx="1005840" cy="1005840"/>
            <wp:effectExtent l="0" t="0" r="3810" b="3810"/>
            <wp:wrapSquare wrapText="bothSides"/>
            <wp:docPr id="98" name="Picture 98" descr="C:\Users\Darren\AppData\Local\Microsoft\Windows\Temporary Internet Files\Content.IE5\EOAYJ771\MC9004337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ren\AppData\Local\Microsoft\Windows\Temporary Internet Files\Content.IE5\EOAYJ771\MC900433797[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anchor>
        </w:drawing>
      </w:r>
      <w:r w:rsidR="00315C3E" w:rsidRPr="00315C3E">
        <w:t>At the start of a negotiation, you don’t want to give a detailed statement about your position on specific issues. That is a subject for bargaining. If the other party tries to rush you into stating your bargaining position prematurely, say something like, “That’s an important question. Before we get to that, let’s make sure we agree on the issues we’re discussing today.”</w:t>
      </w:r>
    </w:p>
    <w:p w:rsidR="00315C3E" w:rsidRPr="00315C3E" w:rsidRDefault="00315C3E" w:rsidP="00315C3E">
      <w:r w:rsidRPr="00315C3E">
        <w:t>It may be helpful to think why the other party would be in a hurry to get you to state your position. If they are fixated on that so early in negotiations, the chances are that they have been worrying about it for some time beforehand, and will want to get negotiations over and done with without having to worry about giving away more than they will need to. In such a case, it does you no harm at all to leave them waiting for this information by concentrating on laying down the framework.</w:t>
      </w:r>
    </w:p>
    <w:p w:rsidR="00315C3E" w:rsidRPr="00315C3E" w:rsidRDefault="00315C3E" w:rsidP="00315C3E">
      <w:r w:rsidRPr="00315C3E">
        <w:t xml:space="preserve">In negotiations, one party’s opinion on what should constitute the agenda will differ from the other at least in terms of how the issues should be framed. The same issue can be framed in several different </w:t>
      </w:r>
      <w:r w:rsidRPr="00315C3E">
        <w:lastRenderedPageBreak/>
        <w:t>ways, and a simple form of words can be quite contentious. Agreeing on the topics for discussion is something that allows both parties to find common ground, while preparing the way for both parties to recognize that they will not complete negotiations without making some movement on some issues.</w:t>
      </w:r>
    </w:p>
    <w:p w:rsidR="00FB145A" w:rsidRPr="00315C3E" w:rsidRDefault="00FB145A" w:rsidP="0062771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 xml:space="preserve">To understand what information is safe to share at the start of a negotiation. </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At the beginning of a negotiation, it is appropriate to share your views on what the issues are. This is part of establishing a framework for the negotiation (see Module Four). You can also make a general statement about your position on the issues without going into detail.</w:t>
            </w:r>
          </w:p>
        </w:tc>
      </w:tr>
      <w:tr w:rsidR="00B12414" w:rsidRPr="00315C3E" w:rsidTr="00B07378">
        <w:tc>
          <w:tcPr>
            <w:tcW w:w="2448" w:type="dxa"/>
            <w:tcBorders>
              <w:bottom w:val="single" w:sz="4" w:space="0" w:color="1F497D"/>
            </w:tcBorders>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tcBorders>
              <w:bottom w:val="single" w:sz="4" w:space="0" w:color="1F497D"/>
            </w:tcBorders>
            <w:shd w:val="clear" w:color="auto" w:fill="D3DFEE"/>
            <w:vAlign w:val="center"/>
          </w:tcPr>
          <w:p w:rsidR="00B12414" w:rsidRPr="00315C3E" w:rsidRDefault="00B12414" w:rsidP="00B07378">
            <w:pPr>
              <w:rPr>
                <w:rStyle w:val="TableTextInstructor"/>
              </w:rPr>
            </w:pPr>
            <w:r w:rsidRPr="00315C3E">
              <w:rPr>
                <w:rStyle w:val="TableTextInstructor"/>
              </w:rPr>
              <w:t>None</w:t>
            </w:r>
          </w:p>
        </w:tc>
      </w:tr>
      <w:tr w:rsidR="00B12414" w:rsidRPr="00315C3E" w:rsidTr="00B07378">
        <w:tc>
          <w:tcPr>
            <w:tcW w:w="2448" w:type="dxa"/>
            <w:shd w:val="clear" w:color="auto" w:fill="auto"/>
            <w:vAlign w:val="center"/>
          </w:tcPr>
          <w:p w:rsidR="00B12414" w:rsidRPr="00315C3E" w:rsidRDefault="00B12414" w:rsidP="00B07378">
            <w:pPr>
              <w:rPr>
                <w:rStyle w:val="TableHeadings"/>
              </w:rPr>
            </w:pPr>
            <w:r w:rsidRPr="00315C3E">
              <w:rPr>
                <w:rStyle w:val="TableHeadings"/>
              </w:rPr>
              <w:t>Recommended Activity</w:t>
            </w:r>
          </w:p>
        </w:tc>
        <w:tc>
          <w:tcPr>
            <w:tcW w:w="7128" w:type="dxa"/>
            <w:shd w:val="clear" w:color="auto" w:fill="auto"/>
            <w:vAlign w:val="center"/>
          </w:tcPr>
          <w:p w:rsidR="00B12414" w:rsidRPr="00315C3E" w:rsidRDefault="00B12414" w:rsidP="00B07378">
            <w:pPr>
              <w:rPr>
                <w:rStyle w:val="TableTextInstructor"/>
              </w:rPr>
            </w:pPr>
            <w:r w:rsidRPr="00315C3E">
              <w:rPr>
                <w:rStyle w:val="TableTextInstructor"/>
              </w:rPr>
              <w:t>Divide participants into groups of four to six.  Ask each group to think of a hypothetical negotiation. What kinds of information would it be appropriate to share at the start of the negotiation?</w:t>
            </w:r>
          </w:p>
          <w:p w:rsidR="00B12414" w:rsidRPr="00315C3E" w:rsidRDefault="00B12414" w:rsidP="00B07378">
            <w:pPr>
              <w:rPr>
                <w:rStyle w:val="TableTextInstructor"/>
              </w:rPr>
            </w:pPr>
            <w:r w:rsidRPr="00315C3E">
              <w:rPr>
                <w:rStyle w:val="TableTextInstructor"/>
              </w:rPr>
              <w:t>Ask the groups to report on what they decided.</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Delivery Tips</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If some groups are having trouble thinking of a topic for a hypothetical negotiation, you might suggest:</w:t>
            </w:r>
          </w:p>
          <w:p w:rsidR="00B12414" w:rsidRPr="00315C3E" w:rsidRDefault="00B12414" w:rsidP="00B07378">
            <w:pPr>
              <w:numPr>
                <w:ilvl w:val="0"/>
                <w:numId w:val="14"/>
              </w:numPr>
              <w:rPr>
                <w:rStyle w:val="TableTextInstructor"/>
              </w:rPr>
            </w:pPr>
            <w:r w:rsidRPr="00315C3E">
              <w:rPr>
                <w:rStyle w:val="TableTextInstructor"/>
              </w:rPr>
              <w:t>You are talking to a used car dealer about buying car.</w:t>
            </w:r>
          </w:p>
          <w:p w:rsidR="00B12414" w:rsidRPr="00315C3E" w:rsidRDefault="00B12414" w:rsidP="00B07378">
            <w:pPr>
              <w:numPr>
                <w:ilvl w:val="0"/>
                <w:numId w:val="14"/>
              </w:numPr>
              <w:rPr>
                <w:rStyle w:val="TableTextInstructor"/>
              </w:rPr>
            </w:pPr>
            <w:r w:rsidRPr="00315C3E">
              <w:rPr>
                <w:rStyle w:val="TableTextInstructor"/>
              </w:rPr>
              <w:t>You are a union leader starting a negotiation about changes in health care benefits.</w:t>
            </w:r>
          </w:p>
        </w:tc>
      </w:tr>
    </w:tbl>
    <w:p w:rsidR="0062771F" w:rsidRPr="00315C3E" w:rsidRDefault="0062771F" w:rsidP="0062771F">
      <w:pPr>
        <w:pStyle w:val="TableTextStudent"/>
      </w:pPr>
    </w:p>
    <w:p w:rsidR="0062771F" w:rsidRPr="00315C3E" w:rsidRDefault="0062771F" w:rsidP="0062771F">
      <w:pPr>
        <w:pStyle w:val="Heading2"/>
      </w:pPr>
      <w:bookmarkStart w:id="75" w:name="_Toc301440199"/>
      <w:r w:rsidRPr="00315C3E">
        <w:t>What to Keep to Yourself</w:t>
      </w:r>
      <w:bookmarkEnd w:id="75"/>
    </w:p>
    <w:p w:rsidR="00315C3E" w:rsidRPr="00315C3E" w:rsidRDefault="003D1909" w:rsidP="00315C3E">
      <w:r>
        <w:rPr>
          <w:noProof/>
          <w:lang w:bidi="ar-SA"/>
        </w:rPr>
        <w:drawing>
          <wp:anchor distT="0" distB="0" distL="114300" distR="114300" simplePos="0" relativeHeight="251729920" behindDoc="0" locked="0" layoutInCell="1" allowOverlap="1" wp14:anchorId="10172DEC" wp14:editId="64497227">
            <wp:simplePos x="0" y="0"/>
            <wp:positionH relativeFrom="margin">
              <wp:posOffset>6996</wp:posOffset>
            </wp:positionH>
            <wp:positionV relativeFrom="margin">
              <wp:posOffset>6033107</wp:posOffset>
            </wp:positionV>
            <wp:extent cx="1005840" cy="1031240"/>
            <wp:effectExtent l="0" t="0" r="3810" b="0"/>
            <wp:wrapSquare wrapText="bothSides"/>
            <wp:docPr id="99" name="Picture 99" descr="C:\Users\Darren\AppData\Local\Microsoft\Windows\Temporary Internet Files\Content.IE5\FTRMPN7N\MC90028291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ren\AppData\Local\Microsoft\Windows\Temporary Internet Files\Content.IE5\FTRMPN7N\MC900282916[1].wm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05840" cy="1031240"/>
                    </a:xfrm>
                    <a:prstGeom prst="rect">
                      <a:avLst/>
                    </a:prstGeom>
                    <a:noFill/>
                    <a:ln>
                      <a:noFill/>
                    </a:ln>
                  </pic:spPr>
                </pic:pic>
              </a:graphicData>
            </a:graphic>
          </wp:anchor>
        </w:drawing>
      </w:r>
      <w:r w:rsidR="00315C3E" w:rsidRPr="00315C3E">
        <w:t xml:space="preserve">Holding back information can be a tricky business. You don’t want to appear secretive or deceptive, but at the same time you don’t want to give away your bargaining position prematurely. The best way to deal with this situation is to attempt to set the agenda for the negotiation.  Say something like, “Let’s get a few general issues settled before we get into specifics.” At the start of negotiations both parties will, to some extent, be on the defensive and will want to get an impression of </w:t>
      </w:r>
      <w:r w:rsidR="005B1BCE" w:rsidRPr="00315C3E">
        <w:t>whom</w:t>
      </w:r>
      <w:r w:rsidR="00315C3E" w:rsidRPr="00315C3E">
        <w:t xml:space="preserve"> they are dealing with before they go any further.</w:t>
      </w:r>
    </w:p>
    <w:p w:rsidR="00315C3E" w:rsidRPr="00315C3E" w:rsidRDefault="00315C3E" w:rsidP="00315C3E">
      <w:r w:rsidRPr="00315C3E">
        <w:t xml:space="preserve">By dealing with matters of agenda first, both parties get an opportunity to “size up” their counterpart and think about what they want to get from the negotiation and what they can get. The major benefit of these early discussions is that the first tentative negotiations can be made without making or breaking </w:t>
      </w:r>
      <w:r w:rsidRPr="00315C3E">
        <w:lastRenderedPageBreak/>
        <w:t>the whole process. From here it is possible to have a more realistic idea about who you are dealing with.  This can influence how you carry on with the negotiations.</w:t>
      </w:r>
    </w:p>
    <w:p w:rsidR="00315C3E" w:rsidRPr="00315C3E" w:rsidRDefault="00315C3E" w:rsidP="00315C3E">
      <w:r w:rsidRPr="00315C3E">
        <w:t xml:space="preserve">If you walk into negotiations and after preliminary introductions simply say “OK, so this is what we have come for, and we will walk away if we don’t get it”, then you might as well not be having a negotiation in the first place. Equally, if you hint early in negotiations that you are prepared to settle for a deal which more or less favors your counterpart, you are simply setting the scene for them to take everything you are prepared to offer and more besides. Your success in negotiations depends on knowing what to say, when to say it and when to be silent. </w:t>
      </w:r>
    </w:p>
    <w:p w:rsidR="00FB145A" w:rsidRPr="00315C3E" w:rsidRDefault="00FB145A" w:rsidP="00FB145A"/>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 xml:space="preserve">To understand what information you should keep to yourself at the start of a negotiation. </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At the beginning of a negotiation, you should not give away details of your bargaining position. You certainly don’t want to give away something as crucial as your Walk Away Price (WAP).</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None</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Recommended Activity</w:t>
            </w:r>
          </w:p>
        </w:tc>
        <w:tc>
          <w:tcPr>
            <w:tcW w:w="7128" w:type="dxa"/>
            <w:vAlign w:val="center"/>
          </w:tcPr>
          <w:p w:rsidR="00B12414" w:rsidRPr="00315C3E" w:rsidRDefault="00B12414" w:rsidP="00B07378">
            <w:pPr>
              <w:rPr>
                <w:rStyle w:val="TableTextInstructor"/>
              </w:rPr>
            </w:pPr>
            <w:r w:rsidRPr="00315C3E">
              <w:rPr>
                <w:rStyle w:val="TableTextInstructor"/>
              </w:rPr>
              <w:t>Divide participants into groups of four to six.  Ask each group to reconsider the hypothetical negotiation they discussed in the last activity. What kinds of information should they keep back at the start of the negotiation?</w:t>
            </w:r>
          </w:p>
          <w:p w:rsidR="00B12414" w:rsidRPr="00315C3E" w:rsidRDefault="00B12414" w:rsidP="00B07378">
            <w:pPr>
              <w:rPr>
                <w:rStyle w:val="TableTextInstructor"/>
              </w:rPr>
            </w:pPr>
            <w:r w:rsidRPr="00315C3E">
              <w:rPr>
                <w:rStyle w:val="TableTextInstructor"/>
              </w:rPr>
              <w:t>Ask the groups to report on what they decided.</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Stories to Share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Some people take a hard-nosed approach to negotiation and start by stating exactly what they will accept. Their attitude is, “Here’s my position. Take it or leave it.” These people are not really engaging in a negotiation. They run the risk that the other party will say, “Okay, I’ll leave it.” They also miss out on an opportunity to negotiate for even more than they demanded.</w:t>
            </w:r>
          </w:p>
        </w:tc>
      </w:tr>
    </w:tbl>
    <w:p w:rsidR="0062771F" w:rsidRPr="00315C3E" w:rsidRDefault="0062771F" w:rsidP="0062771F"/>
    <w:p w:rsidR="0062771F" w:rsidRPr="00315C3E" w:rsidRDefault="0062771F" w:rsidP="0062771F"/>
    <w:p w:rsidR="0062771F" w:rsidRPr="00315C3E" w:rsidRDefault="0062771F" w:rsidP="0062771F">
      <w:pPr>
        <w:pStyle w:val="Heading1"/>
      </w:pPr>
      <w:r w:rsidRPr="00315C3E">
        <w:br w:type="page"/>
      </w:r>
      <w:bookmarkStart w:id="76" w:name="_Toc236454683"/>
      <w:bookmarkStart w:id="77" w:name="_Toc301440200"/>
      <w:r w:rsidRPr="00315C3E">
        <w:rPr>
          <w:lang w:eastAsia="zh-TW"/>
        </w:rPr>
        <w:lastRenderedPageBreak/>
        <w:t xml:space="preserve">Module Six: </w:t>
      </w:r>
      <w:bookmarkEnd w:id="76"/>
      <w:r w:rsidRPr="00315C3E">
        <w:t>Phase Two — Bargaining</w:t>
      </w:r>
      <w:bookmarkEnd w:id="77"/>
    </w:p>
    <w:p w:rsidR="0062771F" w:rsidRPr="00315C3E" w:rsidRDefault="00F745D8" w:rsidP="00315C3E">
      <w:r>
        <w:rPr>
          <w:noProof/>
          <w:lang w:bidi="ar-SA"/>
        </w:rPr>
        <w:drawing>
          <wp:anchor distT="0" distB="0" distL="114300" distR="114300" simplePos="0" relativeHeight="251730944" behindDoc="0" locked="0" layoutInCell="1" allowOverlap="1" wp14:anchorId="70AD1D94" wp14:editId="3C54A7AF">
            <wp:simplePos x="0" y="0"/>
            <wp:positionH relativeFrom="margin">
              <wp:posOffset>37628</wp:posOffset>
            </wp:positionH>
            <wp:positionV relativeFrom="margin">
              <wp:posOffset>1409194</wp:posOffset>
            </wp:positionV>
            <wp:extent cx="2194560" cy="1857375"/>
            <wp:effectExtent l="0" t="0" r="0" b="9525"/>
            <wp:wrapSquare wrapText="bothSides"/>
            <wp:docPr id="100" name="Picture 100" descr="C:\Users\Darren\AppData\Local\Microsoft\Windows\Temporary Internet Files\Content.IE5\9MJXCRQW\MC90029531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ren\AppData\Local\Microsoft\Windows\Temporary Internet Files\Content.IE5\9MJXCRQW\MC900295311[1].wm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194560" cy="1857375"/>
                    </a:xfrm>
                    <a:prstGeom prst="rect">
                      <a:avLst/>
                    </a:prstGeom>
                    <a:noFill/>
                    <a:ln>
                      <a:noFill/>
                    </a:ln>
                  </pic:spPr>
                </pic:pic>
              </a:graphicData>
            </a:graphic>
          </wp:anchor>
        </w:drawing>
      </w:r>
      <w:r w:rsidR="0052586C" w:rsidRPr="00315C3E">
        <w:rPr>
          <w:noProof/>
          <w:lang w:bidi="ar-SA"/>
        </w:rPr>
        <mc:AlternateContent>
          <mc:Choice Requires="wps">
            <w:drawing>
              <wp:anchor distT="91440" distB="91440" distL="114300" distR="114300" simplePos="0" relativeHeight="251659264" behindDoc="0" locked="0" layoutInCell="0" allowOverlap="1" wp14:anchorId="16B1B43A" wp14:editId="3A5BCBC5">
                <wp:simplePos x="0" y="0"/>
                <wp:positionH relativeFrom="page">
                  <wp:align>right</wp:align>
                </wp:positionH>
                <wp:positionV relativeFrom="page">
                  <wp:align>top</wp:align>
                </wp:positionV>
                <wp:extent cx="7772400" cy="1595120"/>
                <wp:effectExtent l="0" t="0" r="0" b="0"/>
                <wp:wrapSquare wrapText="bothSides"/>
                <wp:docPr id="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9512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My idea of an agreeable person is someone who agrees with me.</w:t>
                            </w:r>
                          </w:p>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Benjamin Disraeli</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16B1B43A" id="Rectangle 110" o:spid="_x0000_s1036" style="position:absolute;margin-left:560.8pt;margin-top:0;width:612pt;height:125.6pt;z-index:251659264;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764CwMAAGI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" o:allowincell="f" fillcolor="#4f81bd" stroked="f">
                <v:shadow type="perspective" color="#9bbb59" origin="-.5,-.5" offset="-6pt,-6pt" matrix=".75,,,.75"/>
                <v:textbox inset="4in,54pt,1in,0">
                  <w:txbxContent>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My idea of an agreeable person is someone who agrees with me.</w:t>
                      </w:r>
                    </w:p>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Benjamin Disraeli</w:t>
                      </w:r>
                    </w:p>
                  </w:txbxContent>
                </v:textbox>
                <w10:wrap type="square" anchorx="page" anchory="page"/>
              </v:rect>
            </w:pict>
          </mc:Fallback>
        </mc:AlternateContent>
      </w:r>
      <w:r w:rsidR="0062771F" w:rsidRPr="00315C3E">
        <w:t>Now we have reached the heart of the negotiation process. This phase — bargaining — is what most people mean when they talk about negotiation. This module explains what to expect when you begin to bargain and what to do if you run into an impasse. It also describes some common bargaining techniques used by experienced negotiators.</w:t>
      </w:r>
    </w:p>
    <w:p w:rsidR="00B12414" w:rsidRDefault="00B12414" w:rsidP="0062771F"/>
    <w:p w:rsidR="00F745D8" w:rsidRDefault="00F745D8" w:rsidP="0062771F"/>
    <w:p w:rsidR="00F745D8" w:rsidRPr="00315C3E" w:rsidRDefault="00F745D8" w:rsidP="0062771F"/>
    <w:p w:rsidR="0062771F" w:rsidRPr="00315C3E" w:rsidRDefault="0062771F" w:rsidP="0062771F">
      <w:pPr>
        <w:pStyle w:val="Heading2"/>
      </w:pPr>
      <w:bookmarkStart w:id="78" w:name="_Toc301440201"/>
      <w:r w:rsidRPr="00315C3E">
        <w:t>What to Expect</w:t>
      </w:r>
      <w:bookmarkEnd w:id="78"/>
    </w:p>
    <w:p w:rsidR="00315C3E" w:rsidRPr="00315C3E" w:rsidRDefault="00761966" w:rsidP="00315C3E">
      <w:r>
        <w:rPr>
          <w:noProof/>
          <w:lang w:bidi="ar-SA"/>
        </w:rPr>
        <w:drawing>
          <wp:anchor distT="0" distB="0" distL="114300" distR="114300" simplePos="0" relativeHeight="251731968" behindDoc="0" locked="0" layoutInCell="1" allowOverlap="1" wp14:anchorId="6EA50EF8" wp14:editId="4D3C2818">
            <wp:simplePos x="0" y="0"/>
            <wp:positionH relativeFrom="margin">
              <wp:posOffset>4820920</wp:posOffset>
            </wp:positionH>
            <wp:positionV relativeFrom="margin">
              <wp:posOffset>3972560</wp:posOffset>
            </wp:positionV>
            <wp:extent cx="1005840" cy="1108710"/>
            <wp:effectExtent l="0" t="0" r="3810" b="0"/>
            <wp:wrapSquare wrapText="bothSides"/>
            <wp:docPr id="102" name="Picture 102" descr="C:\Users\Darren\AppData\Local\Microsoft\Windows\Temporary Internet Files\Content.IE5\9PDUOZYV\MC90038352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ren\AppData\Local\Microsoft\Windows\Temporary Internet Files\Content.IE5\9PDUOZYV\MC900383528[1].wm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005840" cy="1108710"/>
                    </a:xfrm>
                    <a:prstGeom prst="rect">
                      <a:avLst/>
                    </a:prstGeom>
                    <a:noFill/>
                    <a:ln>
                      <a:noFill/>
                    </a:ln>
                  </pic:spPr>
                </pic:pic>
              </a:graphicData>
            </a:graphic>
          </wp:anchor>
        </w:drawing>
      </w:r>
      <w:r w:rsidR="00315C3E" w:rsidRPr="00315C3E">
        <w:t>In addition to learning about the pressures, targets, and needs that might influence your opponents, you might also want to try to get some idea of their usual negotiating approach.</w:t>
      </w:r>
    </w:p>
    <w:p w:rsidR="00315C3E" w:rsidRPr="00315C3E" w:rsidRDefault="00315C3E" w:rsidP="00315C3E">
      <w:pPr>
        <w:pStyle w:val="BulletedPoints"/>
      </w:pPr>
      <w:r w:rsidRPr="00315C3E">
        <w:t>Do they typically start out with an unreasonable offer?</w:t>
      </w:r>
    </w:p>
    <w:p w:rsidR="00315C3E" w:rsidRPr="00315C3E" w:rsidRDefault="00315C3E" w:rsidP="00315C3E">
      <w:pPr>
        <w:pStyle w:val="BulletedPoints"/>
      </w:pPr>
      <w:r w:rsidRPr="00315C3E">
        <w:t>Do they try to rush the negotiation?</w:t>
      </w:r>
    </w:p>
    <w:p w:rsidR="00315C3E" w:rsidRPr="00315C3E" w:rsidRDefault="00315C3E" w:rsidP="00315C3E">
      <w:pPr>
        <w:pStyle w:val="BulletedPoints"/>
      </w:pPr>
      <w:r w:rsidRPr="00315C3E">
        <w:t>Do they try to frame the issues to their own advantage?</w:t>
      </w:r>
    </w:p>
    <w:p w:rsidR="00315C3E" w:rsidRPr="00315C3E" w:rsidRDefault="00315C3E" w:rsidP="00315C3E">
      <w:r w:rsidRPr="00315C3E">
        <w:t xml:space="preserve">Finding this out can be a process of trial and error, but if you have any contacts in the same business who have negotiated with your opponent you can ask them for a rundown of how the negotiation went. This is something which will be familiar to any sports fan, in that teams and players will “scout” their opponents to exploit any weaknesses and prepare to deal with any strength that might make their opponent formidable. </w:t>
      </w:r>
    </w:p>
    <w:p w:rsidR="00315C3E" w:rsidRPr="00315C3E" w:rsidRDefault="00315C3E" w:rsidP="00315C3E">
      <w:r w:rsidRPr="00315C3E">
        <w:t>If an opponent has a reputation for always looking to rush the negotiation, it is possible to use that to your advantage. By remaining firm on your bargaining position you will be able to place pressure on them to get the deal done on your terms. If they want it to be over quickly, they will be less likely to spend time wringing concessions out of you and will have to either spend longer in negotiations than they would ordinarily wish (potentially making them uncomfortable and prone to rash decisions) or make a concession in order to get the arrangement in place quickly.</w:t>
      </w:r>
    </w:p>
    <w:p w:rsidR="00315C3E" w:rsidRPr="00315C3E" w:rsidRDefault="00315C3E" w:rsidP="00315C3E">
      <w:r w:rsidRPr="00315C3E">
        <w:lastRenderedPageBreak/>
        <w:t>Finding out – and analyzing – your opponent’s pressure, targets and needs is something that should be done if possible prior to your negotiations with them. If they give information in the preliminary stages of a meeting that may be of use to you, then by all means you can duly note that information and bring it into play later in negotiations at a key point. The more information you can find out in advance, the better for you. It will all be useful in negotiation settings.</w:t>
      </w:r>
    </w:p>
    <w:p w:rsidR="00FB145A" w:rsidRPr="00315C3E" w:rsidRDefault="00FB145A" w:rsidP="00FB145A"/>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the importance of knowing what to expect when you begin the bargaining process.</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Before you begin the bargaining stage, you want to know a few keys things about the other party:</w:t>
            </w:r>
          </w:p>
          <w:p w:rsidR="00B12414" w:rsidRPr="00315C3E" w:rsidRDefault="00B12414" w:rsidP="00B07378">
            <w:pPr>
              <w:pStyle w:val="BulletedPoints"/>
              <w:rPr>
                <w:color w:val="365F91"/>
              </w:rPr>
            </w:pPr>
            <w:r w:rsidRPr="00315C3E">
              <w:rPr>
                <w:color w:val="365F91"/>
              </w:rPr>
              <w:t>Their pressure. What pressure are they under? This will determine how much they are willing to concede.</w:t>
            </w:r>
          </w:p>
          <w:p w:rsidR="00B12414" w:rsidRPr="00315C3E" w:rsidRDefault="00B12414" w:rsidP="00B07378">
            <w:pPr>
              <w:pStyle w:val="BulletedPoints"/>
              <w:rPr>
                <w:color w:val="365F91"/>
              </w:rPr>
            </w:pPr>
            <w:r w:rsidRPr="00315C3E">
              <w:rPr>
                <w:color w:val="365F91"/>
              </w:rPr>
              <w:t>Their targets. What do they hope to achieve?</w:t>
            </w:r>
          </w:p>
          <w:p w:rsidR="00B12414" w:rsidRPr="00315C3E" w:rsidRDefault="00B12414" w:rsidP="00B07378">
            <w:pPr>
              <w:pStyle w:val="BulletedPoints"/>
              <w:rPr>
                <w:color w:val="365F91"/>
              </w:rPr>
            </w:pPr>
            <w:r w:rsidRPr="00315C3E">
              <w:rPr>
                <w:color w:val="365F91"/>
              </w:rPr>
              <w:t>Their needs. If you can satisfy their basic needs, it will be easier to get concessions on less important issues.</w:t>
            </w:r>
          </w:p>
          <w:p w:rsidR="00B12414" w:rsidRPr="00315C3E" w:rsidRDefault="00B12414" w:rsidP="00B07378">
            <w:pPr>
              <w:pStyle w:val="BulletedPoints"/>
              <w:numPr>
                <w:ilvl w:val="0"/>
                <w:numId w:val="0"/>
              </w:numPr>
              <w:ind w:left="-18"/>
              <w:rPr>
                <w:color w:val="365F91"/>
              </w:rPr>
            </w:pPr>
            <w:r w:rsidRPr="00315C3E">
              <w:rPr>
                <w:color w:val="365F91"/>
              </w:rPr>
              <w:t>Of course you can’t always learn about these things in advance, but the more you know, the stronger your position will be.</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pStyle w:val="BulletedPoints"/>
              <w:numPr>
                <w:ilvl w:val="0"/>
                <w:numId w:val="0"/>
              </w:numPr>
              <w:ind w:left="-18" w:firstLine="18"/>
              <w:rPr>
                <w:color w:val="365F91"/>
              </w:rPr>
            </w:pPr>
            <w:r w:rsidRPr="00315C3E">
              <w:rPr>
                <w:color w:val="365F91"/>
              </w:rPr>
              <w:t>Flip chart paper</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Planning Checklist</w:t>
            </w:r>
          </w:p>
        </w:tc>
        <w:tc>
          <w:tcPr>
            <w:tcW w:w="7128" w:type="dxa"/>
            <w:vAlign w:val="center"/>
          </w:tcPr>
          <w:p w:rsidR="00B12414" w:rsidRPr="00315C3E" w:rsidRDefault="00B12414" w:rsidP="00B07378">
            <w:pPr>
              <w:rPr>
                <w:rStyle w:val="TableTextInstructor"/>
              </w:rPr>
            </w:pPr>
            <w:r w:rsidRPr="00315C3E">
              <w:rPr>
                <w:rStyle w:val="TableTextInstructor"/>
              </w:rPr>
              <w:t>Before the workshop, write on a flip chart:</w:t>
            </w:r>
          </w:p>
          <w:p w:rsidR="00B12414" w:rsidRPr="00315C3E" w:rsidRDefault="00B12414" w:rsidP="00B07378">
            <w:pPr>
              <w:numPr>
                <w:ilvl w:val="0"/>
                <w:numId w:val="15"/>
              </w:numPr>
              <w:rPr>
                <w:rStyle w:val="TableTextInstructor"/>
              </w:rPr>
            </w:pPr>
            <w:r w:rsidRPr="00315C3E">
              <w:rPr>
                <w:rStyle w:val="TableTextInstructor"/>
              </w:rPr>
              <w:t>Their pressure</w:t>
            </w:r>
          </w:p>
          <w:p w:rsidR="00B12414" w:rsidRPr="00315C3E" w:rsidRDefault="00B12414" w:rsidP="00B07378">
            <w:pPr>
              <w:numPr>
                <w:ilvl w:val="0"/>
                <w:numId w:val="15"/>
              </w:numPr>
              <w:rPr>
                <w:rStyle w:val="TableTextInstructor"/>
              </w:rPr>
            </w:pPr>
            <w:r w:rsidRPr="00315C3E">
              <w:rPr>
                <w:rStyle w:val="TableTextInstructor"/>
              </w:rPr>
              <w:t>Their targets</w:t>
            </w:r>
          </w:p>
          <w:p w:rsidR="00B12414" w:rsidRPr="00315C3E" w:rsidRDefault="00B12414" w:rsidP="00B07378">
            <w:pPr>
              <w:numPr>
                <w:ilvl w:val="0"/>
                <w:numId w:val="15"/>
              </w:numPr>
              <w:rPr>
                <w:rStyle w:val="TableTextInstructor"/>
              </w:rPr>
            </w:pPr>
            <w:r w:rsidRPr="00315C3E">
              <w:rPr>
                <w:rStyle w:val="TableTextInstructor"/>
              </w:rPr>
              <w:t>Their needs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Recommended Activity</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Divide participants into groups of four to six. Ask each group to think of a hypothetical negotiation. What are the pressures, targets, and needs that might influence one of the parties?</w:t>
            </w:r>
          </w:p>
          <w:p w:rsidR="00B12414" w:rsidRPr="00315C3E" w:rsidRDefault="00B12414" w:rsidP="00B07378">
            <w:pPr>
              <w:rPr>
                <w:rStyle w:val="TableTextInstructor"/>
              </w:rPr>
            </w:pPr>
            <w:r w:rsidRPr="00315C3E">
              <w:rPr>
                <w:rStyle w:val="TableTextInstructor"/>
              </w:rPr>
              <w:t>Ask the groups to report on their discussions.</w:t>
            </w:r>
          </w:p>
        </w:tc>
      </w:tr>
    </w:tbl>
    <w:p w:rsidR="00CF59B7" w:rsidRDefault="00CF59B7" w:rsidP="00B12414"/>
    <w:p w:rsidR="00CF59B7" w:rsidRDefault="00CF59B7" w:rsidP="00CF59B7">
      <w:r>
        <w:br w:type="page"/>
      </w:r>
    </w:p>
    <w:p w:rsidR="0062771F" w:rsidRPr="00315C3E" w:rsidRDefault="0062771F" w:rsidP="0062771F">
      <w:pPr>
        <w:pStyle w:val="Heading2"/>
      </w:pPr>
      <w:bookmarkStart w:id="79" w:name="_Toc301440202"/>
      <w:bookmarkStart w:id="80" w:name="_Toc234916862"/>
      <w:r w:rsidRPr="00315C3E">
        <w:lastRenderedPageBreak/>
        <w:t>Techniques to Try</w:t>
      </w:r>
      <w:bookmarkEnd w:id="79"/>
    </w:p>
    <w:p w:rsidR="00315C3E" w:rsidRPr="00315C3E" w:rsidRDefault="00CF59B7" w:rsidP="00315C3E">
      <w:r>
        <w:rPr>
          <w:noProof/>
          <w:lang w:bidi="ar-SA"/>
        </w:rPr>
        <w:drawing>
          <wp:anchor distT="0" distB="0" distL="114300" distR="114300" simplePos="0" relativeHeight="251732992" behindDoc="0" locked="0" layoutInCell="1" allowOverlap="1" wp14:anchorId="17DAFF0E" wp14:editId="477789DD">
            <wp:simplePos x="0" y="0"/>
            <wp:positionH relativeFrom="margin">
              <wp:posOffset>22225</wp:posOffset>
            </wp:positionH>
            <wp:positionV relativeFrom="margin">
              <wp:posOffset>375285</wp:posOffset>
            </wp:positionV>
            <wp:extent cx="1005840" cy="1036955"/>
            <wp:effectExtent l="0" t="0" r="3810" b="0"/>
            <wp:wrapSquare wrapText="bothSides"/>
            <wp:docPr id="103" name="Picture 103" descr="C:\Users\Darren\AppData\Local\Microsoft\Windows\Temporary Internet Files\Content.IE5\ZKNEI80I\MC90044152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ren\AppData\Local\Microsoft\Windows\Temporary Internet Files\Content.IE5\ZKNEI80I\MC900441521[1].wmf"/>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005840" cy="1036955"/>
                    </a:xfrm>
                    <a:prstGeom prst="rect">
                      <a:avLst/>
                    </a:prstGeom>
                    <a:noFill/>
                    <a:ln>
                      <a:noFill/>
                    </a:ln>
                  </pic:spPr>
                </pic:pic>
              </a:graphicData>
            </a:graphic>
          </wp:anchor>
        </w:drawing>
      </w:r>
      <w:r w:rsidR="00315C3E" w:rsidRPr="00315C3E">
        <w:t>Some of these techniques are what you might expect to encounter when dealing with a street vendor, but that doesn’t keep more sophisticated business people from using them. The important thing is to recognize them and be prepared to respond to them if they are used against you in a negotiation. As long as you recognize the technique when it is used, you can actually turn them to your advantage in a pressurized negotiation setting.</w:t>
      </w:r>
    </w:p>
    <w:p w:rsidR="00315C3E" w:rsidRPr="00315C3E" w:rsidRDefault="00315C3E" w:rsidP="00315C3E">
      <w:r w:rsidRPr="00315C3E">
        <w:t xml:space="preserve">One thing that many of the techniques have in common is that they tend to be used more in hope than in expectation. </w:t>
      </w:r>
      <w:r w:rsidRPr="00761966">
        <w:rPr>
          <w:b/>
        </w:rPr>
        <w:t>The Exaggerated First Offer</w:t>
      </w:r>
      <w:r w:rsidRPr="00315C3E">
        <w:t xml:space="preserve"> technique is typically made in the full awareness that that offer will not be met, and the hope that somewhere between the $1000 you will settle for and the $2000 you have asked for, the dealer will make an offer which is as high as you can hope for. Experienced negotiators recognize this technique, and will usually respond with what may be an equally exaggerated counter-offer which undercuts what the car is worth.</w:t>
      </w:r>
    </w:p>
    <w:p w:rsidR="00315C3E" w:rsidRPr="00315C3E" w:rsidRDefault="00315C3E" w:rsidP="00315C3E">
      <w:r w:rsidRPr="00315C3E">
        <w:t xml:space="preserve">The techniques tend not to have a lot to do with realism, essentially trying to create a circumstance whereby a customer feels rushed, </w:t>
      </w:r>
      <w:r w:rsidR="00761966" w:rsidRPr="00315C3E">
        <w:t>belittled,</w:t>
      </w:r>
      <w:r w:rsidRPr="00315C3E">
        <w:t xml:space="preserve"> or harried in some way into accepting a situation which is beneficial to the person using the technique. If a customer feels that it is a choice between paying $1,500 today or $3,000 next week, they will usually plump for the former – regardless of how true the pitch was in the first place. As well as this, some negotiators will attempt to flatter you by saying “OK, normally I wouldn’t go anywhere near this low, but because I like you, here is what I’m going to do”. If you have a firm line to hold to, keep holding it in the face of these techniques and you will hold the power.</w:t>
      </w:r>
    </w:p>
    <w:p w:rsidR="00315C3E" w:rsidRPr="00761966" w:rsidRDefault="00315C3E" w:rsidP="00761966">
      <w:pPr>
        <w:rPr>
          <w:b/>
          <w:lang w:eastAsia="en-CA"/>
        </w:rPr>
      </w:pPr>
      <w:r w:rsidRPr="00761966">
        <w:rPr>
          <w:b/>
          <w:lang w:eastAsia="en-CA"/>
        </w:rPr>
        <w:t>Ten Negotiation Techniques:</w:t>
      </w:r>
    </w:p>
    <w:p w:rsidR="00315C3E" w:rsidRPr="00315C3E" w:rsidRDefault="00315C3E" w:rsidP="00315C3E">
      <w:pPr>
        <w:pStyle w:val="BulletedPoints"/>
        <w:numPr>
          <w:ilvl w:val="0"/>
          <w:numId w:val="46"/>
        </w:numPr>
        <w:rPr>
          <w:lang w:eastAsia="en-CA"/>
        </w:rPr>
      </w:pPr>
      <w:r w:rsidRPr="00315C3E">
        <w:rPr>
          <w:lang w:eastAsia="en-CA"/>
        </w:rPr>
        <w:t xml:space="preserve">Prepare, prepare, prepare. </w:t>
      </w:r>
    </w:p>
    <w:p w:rsidR="00315C3E" w:rsidRPr="00315C3E" w:rsidRDefault="00315C3E" w:rsidP="00315C3E">
      <w:pPr>
        <w:pStyle w:val="BulletedPoints"/>
        <w:numPr>
          <w:ilvl w:val="0"/>
          <w:numId w:val="46"/>
        </w:numPr>
        <w:rPr>
          <w:lang w:eastAsia="en-CA"/>
        </w:rPr>
      </w:pPr>
      <w:r w:rsidRPr="00315C3E">
        <w:rPr>
          <w:lang w:eastAsia="en-CA"/>
        </w:rPr>
        <w:t xml:space="preserve">Pay attention to timing. </w:t>
      </w:r>
    </w:p>
    <w:p w:rsidR="00315C3E" w:rsidRPr="00315C3E" w:rsidRDefault="00315C3E" w:rsidP="00315C3E">
      <w:pPr>
        <w:pStyle w:val="BulletedPoints"/>
        <w:numPr>
          <w:ilvl w:val="0"/>
          <w:numId w:val="46"/>
        </w:numPr>
        <w:rPr>
          <w:lang w:eastAsia="en-CA"/>
        </w:rPr>
      </w:pPr>
      <w:r w:rsidRPr="00315C3E">
        <w:rPr>
          <w:lang w:eastAsia="en-CA"/>
        </w:rPr>
        <w:t xml:space="preserve">Leave behind your ego. </w:t>
      </w:r>
    </w:p>
    <w:p w:rsidR="00315C3E" w:rsidRPr="00315C3E" w:rsidRDefault="00315C3E" w:rsidP="00315C3E">
      <w:pPr>
        <w:pStyle w:val="BulletedPoints"/>
        <w:numPr>
          <w:ilvl w:val="0"/>
          <w:numId w:val="46"/>
        </w:numPr>
        <w:rPr>
          <w:lang w:eastAsia="en-CA"/>
        </w:rPr>
      </w:pPr>
      <w:r w:rsidRPr="00315C3E">
        <w:rPr>
          <w:lang w:eastAsia="en-CA"/>
        </w:rPr>
        <w:t xml:space="preserve">Ramp up your listening skills. </w:t>
      </w:r>
    </w:p>
    <w:p w:rsidR="00315C3E" w:rsidRPr="00315C3E" w:rsidRDefault="00315C3E" w:rsidP="00315C3E">
      <w:pPr>
        <w:pStyle w:val="BulletedPoints"/>
        <w:numPr>
          <w:ilvl w:val="0"/>
          <w:numId w:val="46"/>
        </w:numPr>
        <w:rPr>
          <w:lang w:eastAsia="en-CA"/>
        </w:rPr>
      </w:pPr>
      <w:r w:rsidRPr="00315C3E">
        <w:rPr>
          <w:lang w:eastAsia="en-CA"/>
        </w:rPr>
        <w:t xml:space="preserve">If you don't ask, you don't get. </w:t>
      </w:r>
    </w:p>
    <w:p w:rsidR="00315C3E" w:rsidRPr="00315C3E" w:rsidRDefault="00315C3E" w:rsidP="00315C3E">
      <w:pPr>
        <w:pStyle w:val="BulletedPoints"/>
        <w:numPr>
          <w:ilvl w:val="0"/>
          <w:numId w:val="46"/>
        </w:numPr>
        <w:rPr>
          <w:lang w:eastAsia="en-CA"/>
        </w:rPr>
      </w:pPr>
      <w:r w:rsidRPr="00315C3E">
        <w:rPr>
          <w:lang w:eastAsia="en-CA"/>
        </w:rPr>
        <w:t xml:space="preserve">Anticipate compromise. </w:t>
      </w:r>
    </w:p>
    <w:p w:rsidR="00315C3E" w:rsidRPr="00315C3E" w:rsidRDefault="00315C3E" w:rsidP="00315C3E">
      <w:pPr>
        <w:pStyle w:val="BulletedPoints"/>
        <w:numPr>
          <w:ilvl w:val="0"/>
          <w:numId w:val="46"/>
        </w:numPr>
        <w:rPr>
          <w:lang w:eastAsia="en-CA"/>
        </w:rPr>
      </w:pPr>
      <w:r w:rsidRPr="00315C3E">
        <w:rPr>
          <w:lang w:eastAsia="en-CA"/>
        </w:rPr>
        <w:t xml:space="preserve">Offer and expect commitment. </w:t>
      </w:r>
    </w:p>
    <w:p w:rsidR="00315C3E" w:rsidRPr="00315C3E" w:rsidRDefault="00315C3E" w:rsidP="00315C3E">
      <w:pPr>
        <w:pStyle w:val="BulletedPoints"/>
        <w:numPr>
          <w:ilvl w:val="0"/>
          <w:numId w:val="46"/>
        </w:numPr>
        <w:rPr>
          <w:lang w:eastAsia="en-CA"/>
        </w:rPr>
      </w:pPr>
      <w:r w:rsidRPr="00315C3E">
        <w:rPr>
          <w:lang w:eastAsia="en-CA"/>
        </w:rPr>
        <w:t xml:space="preserve">Don't absorb their problems. </w:t>
      </w:r>
    </w:p>
    <w:p w:rsidR="00315C3E" w:rsidRPr="00315C3E" w:rsidRDefault="00315C3E" w:rsidP="00315C3E">
      <w:pPr>
        <w:pStyle w:val="BulletedPoints"/>
        <w:numPr>
          <w:ilvl w:val="0"/>
          <w:numId w:val="46"/>
        </w:numPr>
        <w:rPr>
          <w:lang w:eastAsia="en-CA"/>
        </w:rPr>
      </w:pPr>
      <w:r w:rsidRPr="00315C3E">
        <w:rPr>
          <w:lang w:eastAsia="en-CA"/>
        </w:rPr>
        <w:t xml:space="preserve">Stick to your principles. </w:t>
      </w:r>
    </w:p>
    <w:p w:rsidR="00315C3E" w:rsidRPr="00315C3E" w:rsidRDefault="00315C3E" w:rsidP="00315C3E">
      <w:pPr>
        <w:pStyle w:val="BulletedPoints"/>
        <w:numPr>
          <w:ilvl w:val="0"/>
          <w:numId w:val="46"/>
        </w:numPr>
        <w:rPr>
          <w:lang w:eastAsia="en-CA"/>
        </w:rPr>
      </w:pPr>
      <w:r w:rsidRPr="00315C3E">
        <w:rPr>
          <w:lang w:eastAsia="en-CA"/>
        </w:rPr>
        <w:t xml:space="preserve">Close with confirmation. </w:t>
      </w:r>
    </w:p>
    <w:p w:rsidR="00FB145A" w:rsidRPr="00315C3E" w:rsidRDefault="00FB145A" w:rsidP="0062771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become aware of some common negotiating techniques.</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Negotiators have developed dozens of bargaining techniques. It’s worthwhile to become familiar with some of the more common ones. Even if you decide not to use them, you will be prepared if the other party does.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pStyle w:val="BulletedPoints"/>
              <w:numPr>
                <w:ilvl w:val="0"/>
                <w:numId w:val="0"/>
              </w:numPr>
              <w:rPr>
                <w:color w:val="365F91"/>
              </w:rPr>
            </w:pPr>
            <w:r w:rsidRPr="00315C3E">
              <w:rPr>
                <w:color w:val="365F91"/>
              </w:rPr>
              <w:t>Flip chart paper</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Planning Checklist</w:t>
            </w:r>
          </w:p>
        </w:tc>
        <w:tc>
          <w:tcPr>
            <w:tcW w:w="7128" w:type="dxa"/>
            <w:vAlign w:val="center"/>
          </w:tcPr>
          <w:p w:rsidR="00B12414" w:rsidRPr="00315C3E" w:rsidRDefault="00B12414" w:rsidP="00B07378">
            <w:pPr>
              <w:rPr>
                <w:rStyle w:val="TableTextInstructor"/>
              </w:rPr>
            </w:pPr>
            <w:r w:rsidRPr="00315C3E">
              <w:rPr>
                <w:rStyle w:val="TableTextInstructor"/>
              </w:rPr>
              <w:t>Before the workshop, write on a flipchart:</w:t>
            </w:r>
          </w:p>
          <w:p w:rsidR="00B12414" w:rsidRPr="00315C3E" w:rsidRDefault="00B12414" w:rsidP="00B07378">
            <w:pPr>
              <w:numPr>
                <w:ilvl w:val="0"/>
                <w:numId w:val="17"/>
              </w:numPr>
              <w:rPr>
                <w:rStyle w:val="TableTextInstructor"/>
              </w:rPr>
            </w:pPr>
            <w:r w:rsidRPr="00315C3E">
              <w:rPr>
                <w:rStyle w:val="TableTextInstructor"/>
              </w:rPr>
              <w:t>Exaggerated first offer</w:t>
            </w:r>
          </w:p>
          <w:p w:rsidR="00B12414" w:rsidRPr="00315C3E" w:rsidRDefault="00B12414" w:rsidP="00B07378">
            <w:pPr>
              <w:numPr>
                <w:ilvl w:val="0"/>
                <w:numId w:val="17"/>
              </w:numPr>
              <w:rPr>
                <w:rStyle w:val="TableTextInstructor"/>
              </w:rPr>
            </w:pPr>
            <w:r w:rsidRPr="00315C3E">
              <w:rPr>
                <w:rStyle w:val="TableTextInstructor"/>
              </w:rPr>
              <w:t>Ticking clock</w:t>
            </w:r>
          </w:p>
          <w:p w:rsidR="00B12414" w:rsidRPr="00315C3E" w:rsidRDefault="00B12414" w:rsidP="00B07378">
            <w:pPr>
              <w:numPr>
                <w:ilvl w:val="0"/>
                <w:numId w:val="17"/>
              </w:numPr>
              <w:rPr>
                <w:rStyle w:val="TableTextInstructor"/>
              </w:rPr>
            </w:pPr>
            <w:r w:rsidRPr="00315C3E">
              <w:rPr>
                <w:rStyle w:val="TableTextInstructor"/>
              </w:rPr>
              <w:t>Delaying tactics</w:t>
            </w:r>
          </w:p>
          <w:p w:rsidR="00B12414" w:rsidRPr="00315C3E" w:rsidRDefault="00B12414" w:rsidP="00B07378">
            <w:pPr>
              <w:numPr>
                <w:ilvl w:val="0"/>
                <w:numId w:val="17"/>
              </w:numPr>
              <w:rPr>
                <w:rStyle w:val="TableTextInstructor"/>
              </w:rPr>
            </w:pPr>
            <w:r w:rsidRPr="00315C3E">
              <w:rPr>
                <w:rStyle w:val="TableTextInstructor"/>
              </w:rPr>
              <w:t>Drawing lines</w:t>
            </w:r>
          </w:p>
          <w:p w:rsidR="00B12414" w:rsidRPr="00315C3E" w:rsidRDefault="00B12414" w:rsidP="00B07378">
            <w:pPr>
              <w:numPr>
                <w:ilvl w:val="0"/>
                <w:numId w:val="17"/>
              </w:numPr>
              <w:rPr>
                <w:rStyle w:val="TableTextInstructor"/>
              </w:rPr>
            </w:pPr>
            <w:r w:rsidRPr="00315C3E">
              <w:rPr>
                <w:rStyle w:val="TableTextInstructor"/>
              </w:rPr>
              <w:t>Concessions</w:t>
            </w:r>
          </w:p>
        </w:tc>
      </w:tr>
      <w:tr w:rsidR="00B12414" w:rsidRPr="00315C3E" w:rsidTr="00B07378">
        <w:tc>
          <w:tcPr>
            <w:tcW w:w="2448" w:type="dxa"/>
            <w:tcBorders>
              <w:bottom w:val="single" w:sz="4" w:space="0" w:color="1F497D"/>
            </w:tcBorders>
            <w:shd w:val="clear" w:color="auto" w:fill="D3DFEE"/>
            <w:vAlign w:val="center"/>
          </w:tcPr>
          <w:p w:rsidR="00B12414" w:rsidRPr="00315C3E" w:rsidRDefault="00B12414" w:rsidP="00B07378">
            <w:pPr>
              <w:rPr>
                <w:rStyle w:val="TableHeadings"/>
              </w:rPr>
            </w:pPr>
            <w:r w:rsidRPr="00315C3E">
              <w:rPr>
                <w:rStyle w:val="TableHeadings"/>
              </w:rPr>
              <w:t>Recommended Activity</w:t>
            </w:r>
          </w:p>
        </w:tc>
        <w:tc>
          <w:tcPr>
            <w:tcW w:w="7128" w:type="dxa"/>
            <w:tcBorders>
              <w:bottom w:val="single" w:sz="4" w:space="0" w:color="1F497D"/>
            </w:tcBorders>
            <w:shd w:val="clear" w:color="auto" w:fill="D3DFEE"/>
            <w:vAlign w:val="center"/>
          </w:tcPr>
          <w:p w:rsidR="00B12414" w:rsidRPr="00315C3E" w:rsidRDefault="00B12414" w:rsidP="00B07378">
            <w:pPr>
              <w:rPr>
                <w:rStyle w:val="TableTextInstructor"/>
              </w:rPr>
            </w:pPr>
            <w:r w:rsidRPr="00315C3E">
              <w:rPr>
                <w:rStyle w:val="TableTextInstructor"/>
              </w:rPr>
              <w:t>Briefly explain each of the following techniques. Ask participants to suggest advantages and disadvantages of each. When you have finished, ask participants to vote on which technique they consider most useful. Record the number of votes next to each item.</w:t>
            </w:r>
          </w:p>
          <w:p w:rsidR="00B12414" w:rsidRPr="00315C3E" w:rsidRDefault="00B12414" w:rsidP="00B07378">
            <w:pPr>
              <w:numPr>
                <w:ilvl w:val="0"/>
                <w:numId w:val="16"/>
              </w:numPr>
              <w:rPr>
                <w:rStyle w:val="TableTextInstructor"/>
              </w:rPr>
            </w:pPr>
            <w:r w:rsidRPr="00315C3E">
              <w:rPr>
                <w:rStyle w:val="TableTextInstructor"/>
              </w:rPr>
              <w:t>Exaggerated First Offer. Example: You want to get at least $1,000 for your used car, so your first request to a dealer is for $2,000.</w:t>
            </w:r>
          </w:p>
          <w:p w:rsidR="00B12414" w:rsidRPr="00315C3E" w:rsidRDefault="00B12414" w:rsidP="00B07378">
            <w:pPr>
              <w:numPr>
                <w:ilvl w:val="0"/>
                <w:numId w:val="16"/>
              </w:numPr>
              <w:rPr>
                <w:rStyle w:val="TableTextInstructor"/>
              </w:rPr>
            </w:pPr>
            <w:r w:rsidRPr="00315C3E">
              <w:rPr>
                <w:rStyle w:val="TableTextInstructor"/>
              </w:rPr>
              <w:t>Ticking Clock. You say that you have to get a deal by a certain time and you don’t have time to negotiate. You say your offer is only good for a limited time.</w:t>
            </w:r>
          </w:p>
          <w:p w:rsidR="00B12414" w:rsidRPr="00315C3E" w:rsidRDefault="00B12414" w:rsidP="00B07378">
            <w:pPr>
              <w:numPr>
                <w:ilvl w:val="0"/>
                <w:numId w:val="16"/>
              </w:numPr>
              <w:rPr>
                <w:rStyle w:val="TableTextInstructor"/>
              </w:rPr>
            </w:pPr>
            <w:r w:rsidRPr="00315C3E">
              <w:rPr>
                <w:rStyle w:val="TableTextInstructor"/>
              </w:rPr>
              <w:t xml:space="preserve">Delaying Tactics. After an initial discussion, you say, “I’ll have to get back to you.” Then you wait for the other person to call. This puts you in a stronger position. </w:t>
            </w:r>
          </w:p>
          <w:p w:rsidR="00B12414" w:rsidRPr="00315C3E" w:rsidRDefault="00B12414" w:rsidP="00B07378">
            <w:pPr>
              <w:numPr>
                <w:ilvl w:val="0"/>
                <w:numId w:val="16"/>
              </w:numPr>
              <w:rPr>
                <w:rStyle w:val="TableTextInstructor"/>
              </w:rPr>
            </w:pPr>
            <w:r w:rsidRPr="00315C3E">
              <w:rPr>
                <w:rStyle w:val="TableTextInstructor"/>
              </w:rPr>
              <w:t>Drawing lines. For example, “I can’t go one penny higher than $1,400.”</w:t>
            </w:r>
          </w:p>
          <w:p w:rsidR="00B12414" w:rsidRPr="00315C3E" w:rsidRDefault="00B12414" w:rsidP="00B07378">
            <w:pPr>
              <w:numPr>
                <w:ilvl w:val="0"/>
                <w:numId w:val="16"/>
              </w:numPr>
              <w:rPr>
                <w:rStyle w:val="TableTextInstructor"/>
              </w:rPr>
            </w:pPr>
            <w:r w:rsidRPr="00315C3E">
              <w:rPr>
                <w:rStyle w:val="TableTextInstructor"/>
              </w:rPr>
              <w:t>Concessions. For example, “The price for this service is usually $1,000, but I can make an exception in your case and give it to you for $900.”</w:t>
            </w:r>
          </w:p>
        </w:tc>
      </w:tr>
      <w:tr w:rsidR="00B12414" w:rsidRPr="00315C3E" w:rsidTr="00B07378">
        <w:tc>
          <w:tcPr>
            <w:tcW w:w="2448" w:type="dxa"/>
            <w:shd w:val="clear" w:color="auto" w:fill="auto"/>
            <w:vAlign w:val="center"/>
          </w:tcPr>
          <w:p w:rsidR="00B12414" w:rsidRPr="00315C3E" w:rsidRDefault="00B12414" w:rsidP="00B07378">
            <w:pPr>
              <w:rPr>
                <w:rStyle w:val="TableHeadings"/>
              </w:rPr>
            </w:pPr>
            <w:r w:rsidRPr="00315C3E">
              <w:rPr>
                <w:rStyle w:val="TableHeadings"/>
              </w:rPr>
              <w:lastRenderedPageBreak/>
              <w:t>Delivery Tips</w:t>
            </w:r>
          </w:p>
        </w:tc>
        <w:tc>
          <w:tcPr>
            <w:tcW w:w="7128" w:type="dxa"/>
            <w:shd w:val="clear" w:color="auto" w:fill="auto"/>
            <w:vAlign w:val="center"/>
          </w:tcPr>
          <w:p w:rsidR="00B12414" w:rsidRPr="00315C3E" w:rsidRDefault="00B12414" w:rsidP="00B07378">
            <w:pPr>
              <w:rPr>
                <w:rStyle w:val="TableTextInstructor"/>
              </w:rPr>
            </w:pPr>
            <w:r w:rsidRPr="00315C3E">
              <w:rPr>
                <w:rStyle w:val="TableTextInstructor"/>
              </w:rPr>
              <w:t>Ask participants if they are familiar with any other bargaining techniques.</w:t>
            </w:r>
          </w:p>
        </w:tc>
      </w:tr>
    </w:tbl>
    <w:p w:rsidR="00B12414" w:rsidRPr="00315C3E" w:rsidRDefault="00B12414" w:rsidP="0062771F"/>
    <w:p w:rsidR="0062771F" w:rsidRPr="00315C3E" w:rsidRDefault="0062771F" w:rsidP="0062771F">
      <w:pPr>
        <w:pStyle w:val="Heading2"/>
      </w:pPr>
      <w:bookmarkStart w:id="81" w:name="_Toc301440203"/>
      <w:bookmarkEnd w:id="80"/>
      <w:r w:rsidRPr="00315C3E">
        <w:t>How to Break an Impasse</w:t>
      </w:r>
      <w:bookmarkEnd w:id="81"/>
    </w:p>
    <w:p w:rsidR="00315C3E" w:rsidRPr="00315C3E" w:rsidRDefault="00E809EF" w:rsidP="00315C3E">
      <w:r>
        <w:rPr>
          <w:noProof/>
          <w:lang w:bidi="ar-SA"/>
        </w:rPr>
        <w:drawing>
          <wp:anchor distT="0" distB="0" distL="114300" distR="114300" simplePos="0" relativeHeight="251734016" behindDoc="0" locked="0" layoutInCell="1" allowOverlap="1" wp14:anchorId="4FF0AB97" wp14:editId="5EF3A48F">
            <wp:simplePos x="0" y="0"/>
            <wp:positionH relativeFrom="margin">
              <wp:posOffset>4474845</wp:posOffset>
            </wp:positionH>
            <wp:positionV relativeFrom="margin">
              <wp:posOffset>1027430</wp:posOffset>
            </wp:positionV>
            <wp:extent cx="1410335" cy="1005840"/>
            <wp:effectExtent l="0" t="0" r="0" b="3810"/>
            <wp:wrapSquare wrapText="bothSides"/>
            <wp:docPr id="104" name="Picture 104" descr="C:\Users\Darren\AppData\Local\Microsoft\Windows\Temporary Internet Files\Content.IE5\FZCJR17Y\MC90037019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ren\AppData\Local\Microsoft\Windows\Temporary Internet Files\Content.IE5\FZCJR17Y\MC900370196[1].wm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10335" cy="1005840"/>
                    </a:xfrm>
                    <a:prstGeom prst="rect">
                      <a:avLst/>
                    </a:prstGeom>
                    <a:noFill/>
                    <a:ln>
                      <a:noFill/>
                    </a:ln>
                  </pic:spPr>
                </pic:pic>
              </a:graphicData>
            </a:graphic>
          </wp:anchor>
        </w:drawing>
      </w:r>
      <w:r w:rsidR="00315C3E" w:rsidRPr="00315C3E">
        <w:t>The dictionary says an impasse is a noun which describes: “a situation in which no progress is possible, especially because of disagreement; a deadlock”.</w:t>
      </w:r>
    </w:p>
    <w:p w:rsidR="00315C3E" w:rsidRPr="00315C3E" w:rsidRDefault="00315C3E" w:rsidP="00315C3E">
      <w:r w:rsidRPr="00315C3E">
        <w:t>There are a number of ways to break an impasse in negotiations.  Here are a few:</w:t>
      </w:r>
    </w:p>
    <w:p w:rsidR="00315C3E" w:rsidRPr="00315C3E" w:rsidRDefault="00315C3E" w:rsidP="00315C3E">
      <w:pPr>
        <w:pStyle w:val="BulletedPoints"/>
      </w:pPr>
      <w:r w:rsidRPr="00315C3E">
        <w:t>If the impasse involves money, change the terms: a larger deposit, a shorter pay period, etc.</w:t>
      </w:r>
    </w:p>
    <w:p w:rsidR="00315C3E" w:rsidRPr="00315C3E" w:rsidRDefault="00315C3E" w:rsidP="00315C3E">
      <w:pPr>
        <w:pStyle w:val="BulletedPoints"/>
      </w:pPr>
      <w:r w:rsidRPr="00315C3E">
        <w:t>Change a team member or the team leader.</w:t>
      </w:r>
    </w:p>
    <w:p w:rsidR="00315C3E" w:rsidRPr="00315C3E" w:rsidRDefault="00315C3E" w:rsidP="00315C3E">
      <w:pPr>
        <w:pStyle w:val="BulletedPoints"/>
      </w:pPr>
      <w:r w:rsidRPr="00315C3E">
        <w:t>Agree on easy issues and save the more difficult issues for later.</w:t>
      </w:r>
    </w:p>
    <w:p w:rsidR="00315C3E" w:rsidRPr="00315C3E" w:rsidRDefault="00315C3E" w:rsidP="00315C3E">
      <w:pPr>
        <w:pStyle w:val="BulletedPoints"/>
      </w:pPr>
      <w:r w:rsidRPr="00315C3E">
        <w:t>Change the list of options being considered.</w:t>
      </w:r>
    </w:p>
    <w:p w:rsidR="00315C3E" w:rsidRPr="00315C3E" w:rsidRDefault="00315C3E" w:rsidP="00315C3E">
      <w:pPr>
        <w:pStyle w:val="BulletedPoints"/>
      </w:pPr>
      <w:r w:rsidRPr="00315C3E">
        <w:t xml:space="preserve">Agree to adjourn for a fixed period of time to try to come up with other options. </w:t>
      </w:r>
    </w:p>
    <w:p w:rsidR="00315C3E" w:rsidRPr="00315C3E" w:rsidRDefault="00315C3E" w:rsidP="00315C3E">
      <w:r w:rsidRPr="00315C3E">
        <w:t>The risk with an impasse in negotiations is that it can become a point where any movement from either party will be seen as weakness. The impasse can become the overall focus of the spell of negotiations, where the actual focus should be that which is set out in the initial framework as agreed in the preliminary stages. Sometimes in politics, negotiations take years to reach their fruition, because sticking points are occasionally unavoidable. In business, it tends not to take that long – but it is essential that you deal with impasses as they occur.</w:t>
      </w:r>
    </w:p>
    <w:p w:rsidR="00315C3E" w:rsidRPr="00315C3E" w:rsidRDefault="00315C3E" w:rsidP="00315C3E">
      <w:r w:rsidRPr="00315C3E">
        <w:t>If you want to get around an impasse, the realization needs to be made that it is happening for a reason and that overcoming it will necessitate changing something about the way you are negotiating. If you can see the sticking point, then by all means make that the focus of your change, but failing that it can be a good idea to place to problem on the back burner and deal with something else – something manageable which will enable the momentum to be put back in your negotiations.</w:t>
      </w:r>
    </w:p>
    <w:p w:rsidR="00FB145A" w:rsidRPr="00315C3E" w:rsidRDefault="00FB145A" w:rsidP="00FB145A"/>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explore ways to break an impasse in negotiations.</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color w:val="365F91"/>
              </w:rPr>
            </w:pPr>
            <w:r w:rsidRPr="00315C3E">
              <w:rPr>
                <w:rStyle w:val="TableTextInstructor"/>
              </w:rPr>
              <w:t>The basic way to break an impasse is to change some element of the negotiation.</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pStyle w:val="BulletedPoints"/>
              <w:numPr>
                <w:ilvl w:val="0"/>
                <w:numId w:val="0"/>
              </w:numPr>
              <w:rPr>
                <w:color w:val="365F91"/>
              </w:rPr>
            </w:pPr>
            <w:r w:rsidRPr="00315C3E">
              <w:rPr>
                <w:color w:val="365F91"/>
              </w:rPr>
              <w:t>None</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lastRenderedPageBreak/>
              <w:t>Planning Checklist</w:t>
            </w:r>
          </w:p>
        </w:tc>
        <w:tc>
          <w:tcPr>
            <w:tcW w:w="7128" w:type="dxa"/>
            <w:vAlign w:val="center"/>
          </w:tcPr>
          <w:p w:rsidR="00B12414" w:rsidRPr="00315C3E" w:rsidRDefault="00B12414" w:rsidP="00B07378">
            <w:pPr>
              <w:rPr>
                <w:rStyle w:val="TableTextInstructor"/>
              </w:rPr>
            </w:pPr>
            <w:r w:rsidRPr="00315C3E">
              <w:rPr>
                <w:rStyle w:val="TableTextInstructor"/>
              </w:rPr>
              <w:t>Be prepared to offer suggestions about how to break an impasse.</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Recommended Activity</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Explain that the basic way to break an impasse is to change some element of the negotiation. For example, each side might try changing one team member. Ask participants to brainstorm other ways to break an impasse.</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Delivery Tips</w:t>
            </w:r>
          </w:p>
        </w:tc>
        <w:tc>
          <w:tcPr>
            <w:tcW w:w="7128" w:type="dxa"/>
            <w:vAlign w:val="center"/>
          </w:tcPr>
          <w:p w:rsidR="00B12414" w:rsidRPr="00315C3E" w:rsidRDefault="00B12414" w:rsidP="00B07378">
            <w:pPr>
              <w:rPr>
                <w:rStyle w:val="TableTextInstructor"/>
              </w:rPr>
            </w:pPr>
            <w:r w:rsidRPr="00315C3E">
              <w:rPr>
                <w:rStyle w:val="TableTextInstructor"/>
              </w:rPr>
              <w:t>Ask participants if they have read about impasses in negotiations at the national or global level. Were the impasses overcome? If so, how?</w:t>
            </w:r>
          </w:p>
        </w:tc>
      </w:tr>
    </w:tbl>
    <w:p w:rsidR="0062771F" w:rsidRPr="00315C3E" w:rsidRDefault="0062771F" w:rsidP="0062771F"/>
    <w:p w:rsidR="0062771F" w:rsidRPr="00315C3E" w:rsidRDefault="0062771F" w:rsidP="0062771F">
      <w:pPr>
        <w:pStyle w:val="Heading1"/>
      </w:pPr>
      <w:r w:rsidRPr="00315C3E">
        <w:br w:type="page"/>
      </w:r>
      <w:bookmarkStart w:id="82" w:name="_Toc236454689"/>
      <w:bookmarkStart w:id="83" w:name="_Toc301440204"/>
      <w:r w:rsidRPr="00315C3E">
        <w:rPr>
          <w:lang w:eastAsia="zh-TW"/>
        </w:rPr>
        <w:lastRenderedPageBreak/>
        <w:t xml:space="preserve">Module Seven: </w:t>
      </w:r>
      <w:bookmarkEnd w:id="82"/>
      <w:r w:rsidRPr="00315C3E">
        <w:t>About Mutual Gain</w:t>
      </w:r>
      <w:bookmarkEnd w:id="83"/>
    </w:p>
    <w:p w:rsidR="0062771F" w:rsidRPr="00315C3E" w:rsidRDefault="00B7047A" w:rsidP="00FB145A">
      <w:r>
        <w:rPr>
          <w:noProof/>
          <w:lang w:bidi="ar-SA"/>
        </w:rPr>
        <w:drawing>
          <wp:anchor distT="0" distB="0" distL="114300" distR="114300" simplePos="0" relativeHeight="251735040" behindDoc="0" locked="0" layoutInCell="1" allowOverlap="1" wp14:anchorId="43FCE095" wp14:editId="57409DC7">
            <wp:simplePos x="0" y="0"/>
            <wp:positionH relativeFrom="margin">
              <wp:posOffset>24130</wp:posOffset>
            </wp:positionH>
            <wp:positionV relativeFrom="margin">
              <wp:posOffset>1682750</wp:posOffset>
            </wp:positionV>
            <wp:extent cx="2200910" cy="1891030"/>
            <wp:effectExtent l="0" t="0" r="8890" b="0"/>
            <wp:wrapSquare wrapText="bothSides"/>
            <wp:docPr id="105" name="Picture 105" descr="C:\Users\Darren\AppData\Local\Microsoft\Windows\Temporary Internet Files\Content.IE5\OVV8IZ9R\MC90041259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ren\AppData\Local\Microsoft\Windows\Temporary Internet Files\Content.IE5\OVV8IZ9R\MC900412590[1].wm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200910" cy="1891030"/>
                    </a:xfrm>
                    <a:prstGeom prst="rect">
                      <a:avLst/>
                    </a:prstGeom>
                    <a:noFill/>
                    <a:ln>
                      <a:noFill/>
                    </a:ln>
                  </pic:spPr>
                </pic:pic>
              </a:graphicData>
            </a:graphic>
            <wp14:sizeRelH relativeFrom="margin">
              <wp14:pctWidth>0</wp14:pctWidth>
            </wp14:sizeRelH>
          </wp:anchor>
        </w:drawing>
      </w:r>
      <w:r w:rsidR="0052586C" w:rsidRPr="00315C3E">
        <w:rPr>
          <w:noProof/>
          <w:lang w:bidi="ar-SA"/>
        </w:rPr>
        <mc:AlternateContent>
          <mc:Choice Requires="wps">
            <w:drawing>
              <wp:anchor distT="91440" distB="91440" distL="114300" distR="114300" simplePos="0" relativeHeight="251660288" behindDoc="0" locked="0" layoutInCell="1" allowOverlap="1" wp14:anchorId="64F1B97A" wp14:editId="28656386">
                <wp:simplePos x="0" y="0"/>
                <wp:positionH relativeFrom="page">
                  <wp:posOffset>-48260</wp:posOffset>
                </wp:positionH>
                <wp:positionV relativeFrom="page">
                  <wp:posOffset>0</wp:posOffset>
                </wp:positionV>
                <wp:extent cx="7828915" cy="1858010"/>
                <wp:effectExtent l="0" t="0" r="635" b="8890"/>
                <wp:wrapSquare wrapText="bothSides"/>
                <wp:docPr id="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8915" cy="185801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When dealing with people, remember you are not dealing with creatures of logic, but with creatures of emotion.</w:t>
                            </w:r>
                          </w:p>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Dale Carnegie</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1B97A" id="Rectangle 111" o:spid="_x0000_s1037" style="position:absolute;margin-left:-3.8pt;margin-top:0;width:616.45pt;height:146.3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" fillcolor="#4f81bd" stroked="f">
                <v:shadow type="perspective" color="#9bbb59" origin="-.5,-.5" offset="-6pt,-6pt" matrix=".75,,,.75"/>
                <v:textbox inset="4in,54pt,1in,0">
                  <w:txbxContent>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When dealing with people, remember you are not dealing with creatures of logic, but with creatures of emotion.</w:t>
                      </w:r>
                    </w:p>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Dale Carnegie</w:t>
                      </w:r>
                    </w:p>
                  </w:txbxContent>
                </v:textbox>
                <w10:wrap type="square" anchorx="page" anchory="page"/>
              </v:rect>
            </w:pict>
          </mc:Fallback>
        </mc:AlternateContent>
      </w:r>
      <w:r w:rsidR="0062771F" w:rsidRPr="00315C3E">
        <w:t xml:space="preserve">In their classic book </w:t>
      </w:r>
      <w:r w:rsidR="0062771F" w:rsidRPr="00315C3E">
        <w:rPr>
          <w:i/>
        </w:rPr>
        <w:t>Getting to Yes</w:t>
      </w:r>
      <w:r w:rsidR="0062771F" w:rsidRPr="00315C3E">
        <w:t>, Roger Fisher and William Ury argue that most negotiations are not as efficient or as successful as they might be because people tend to argue about positions rather than interests. Once the parties in a negotiation commit themselves to a position, they feel that changing their position represents failure. Instead, Fisher and Ury suggest that the parties in a negotiation focus on their interests. What can we get out of the negotiation that will further our interests? That is the question that should guide a negotiation toward achieving mutual gain.</w:t>
      </w:r>
    </w:p>
    <w:p w:rsidR="003A3AAA" w:rsidRPr="00315C3E" w:rsidRDefault="003A3AAA" w:rsidP="0062771F"/>
    <w:p w:rsidR="00143472" w:rsidRDefault="00143472" w:rsidP="0062771F">
      <w:pPr>
        <w:pStyle w:val="Heading2"/>
      </w:pPr>
      <w:bookmarkStart w:id="84" w:name="_Toc301440205"/>
      <w:bookmarkStart w:id="85" w:name="_Toc234916866"/>
      <w:r>
        <w:rPr>
          <w:noProof/>
          <w:lang w:bidi="ar-SA"/>
        </w:rPr>
        <w:drawing>
          <wp:anchor distT="0" distB="0" distL="114300" distR="114300" simplePos="0" relativeHeight="251736064" behindDoc="0" locked="0" layoutInCell="1" allowOverlap="1" wp14:anchorId="54A7DC3A" wp14:editId="46B88106">
            <wp:simplePos x="0" y="0"/>
            <wp:positionH relativeFrom="margin">
              <wp:posOffset>4617085</wp:posOffset>
            </wp:positionH>
            <wp:positionV relativeFrom="margin">
              <wp:posOffset>4252595</wp:posOffset>
            </wp:positionV>
            <wp:extent cx="1097280" cy="972185"/>
            <wp:effectExtent l="0" t="0" r="7620" b="0"/>
            <wp:wrapSquare wrapText="bothSides"/>
            <wp:docPr id="110" name="Picture 110" descr="C:\Users\Darren\AppData\Local\Microsoft\Windows\Temporary Internet Files\Content.IE5\3YJGCFYP\MC9003030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rren\AppData\Local\Microsoft\Windows\Temporary Internet Files\Content.IE5\3YJGCFYP\MC900303039[1].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097280" cy="972185"/>
                    </a:xfrm>
                    <a:prstGeom prst="rect">
                      <a:avLst/>
                    </a:prstGeom>
                    <a:noFill/>
                    <a:ln>
                      <a:noFill/>
                    </a:ln>
                  </pic:spPr>
                </pic:pic>
              </a:graphicData>
            </a:graphic>
          </wp:anchor>
        </w:drawing>
      </w:r>
      <w:r w:rsidR="0062771F" w:rsidRPr="00315C3E">
        <w:t>Three Ways to See Your Options</w:t>
      </w:r>
      <w:bookmarkEnd w:id="84"/>
      <w:r w:rsidR="0062771F" w:rsidRPr="00315C3E">
        <w:t xml:space="preserve"> </w:t>
      </w:r>
    </w:p>
    <w:p w:rsidR="00143472" w:rsidRPr="00143472" w:rsidRDefault="00143472" w:rsidP="00143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43472" w:rsidTr="00143472">
        <w:tc>
          <w:tcPr>
            <w:tcW w:w="4788" w:type="dxa"/>
          </w:tcPr>
          <w:p w:rsidR="00143472" w:rsidRPr="00B7047A" w:rsidRDefault="00143472" w:rsidP="00143472">
            <w:pPr>
              <w:pStyle w:val="BulletedPoints"/>
              <w:numPr>
                <w:ilvl w:val="0"/>
                <w:numId w:val="0"/>
              </w:numPr>
              <w:rPr>
                <w:b/>
              </w:rPr>
            </w:pPr>
            <w:r w:rsidRPr="00B7047A">
              <w:rPr>
                <w:b/>
              </w:rPr>
              <w:t>Positional Bargaining: Soft</w:t>
            </w:r>
          </w:p>
          <w:p w:rsidR="00143472" w:rsidRDefault="00143472" w:rsidP="00143472">
            <w:pPr>
              <w:pStyle w:val="BulletedPoints"/>
            </w:pPr>
            <w:r>
              <w:t>Participants want to be friends</w:t>
            </w:r>
          </w:p>
          <w:p w:rsidR="00143472" w:rsidRDefault="00143472" w:rsidP="00143472">
            <w:pPr>
              <w:pStyle w:val="BulletedPoints"/>
            </w:pPr>
            <w:r>
              <w:t>The goal is agreement</w:t>
            </w:r>
          </w:p>
          <w:p w:rsidR="00143472" w:rsidRDefault="00143472" w:rsidP="00143472">
            <w:pPr>
              <w:pStyle w:val="BulletedPoints"/>
            </w:pPr>
            <w:r>
              <w:t>Participants trust each other</w:t>
            </w:r>
          </w:p>
          <w:p w:rsidR="00143472" w:rsidRDefault="00143472" w:rsidP="00143472">
            <w:pPr>
              <w:pStyle w:val="BulletedPoints"/>
            </w:pPr>
            <w:r>
              <w:t>Participants are soft on the people and the problem</w:t>
            </w:r>
          </w:p>
          <w:p w:rsidR="00143472" w:rsidRDefault="00143472" w:rsidP="0062771F">
            <w:pPr>
              <w:pStyle w:val="Heading2"/>
            </w:pPr>
          </w:p>
        </w:tc>
        <w:tc>
          <w:tcPr>
            <w:tcW w:w="4788" w:type="dxa"/>
          </w:tcPr>
          <w:p w:rsidR="00143472" w:rsidRDefault="00143472" w:rsidP="00143472">
            <w:pPr>
              <w:pStyle w:val="BulletedPoints"/>
              <w:spacing w:before="240"/>
            </w:pPr>
            <w:r>
              <w:t>Participants change positions readily</w:t>
            </w:r>
          </w:p>
          <w:p w:rsidR="00143472" w:rsidRDefault="00143472" w:rsidP="00143472">
            <w:pPr>
              <w:pStyle w:val="BulletedPoints"/>
            </w:pPr>
            <w:r>
              <w:t>Participants state their bottom line</w:t>
            </w:r>
          </w:p>
          <w:p w:rsidR="00143472" w:rsidRDefault="00143472" w:rsidP="00143472">
            <w:pPr>
              <w:pStyle w:val="BulletedPoints"/>
            </w:pPr>
            <w:r>
              <w:t>Participants make concessions</w:t>
            </w:r>
          </w:p>
          <w:p w:rsidR="00143472" w:rsidRDefault="00143472" w:rsidP="00143472">
            <w:pPr>
              <w:pStyle w:val="BulletedPoints"/>
            </w:pPr>
            <w:r>
              <w:t>Participants search for one solution</w:t>
            </w:r>
          </w:p>
          <w:p w:rsidR="00143472" w:rsidRDefault="00143472" w:rsidP="0062771F">
            <w:pPr>
              <w:pStyle w:val="Heading2"/>
            </w:pPr>
          </w:p>
        </w:tc>
      </w:tr>
      <w:tr w:rsidR="00143472" w:rsidTr="00143472">
        <w:tc>
          <w:tcPr>
            <w:tcW w:w="4788" w:type="dxa"/>
          </w:tcPr>
          <w:p w:rsidR="00143472" w:rsidRPr="00B7047A" w:rsidRDefault="00143472" w:rsidP="00143472">
            <w:pPr>
              <w:pStyle w:val="BulletedPoints"/>
              <w:numPr>
                <w:ilvl w:val="0"/>
                <w:numId w:val="0"/>
              </w:numPr>
              <w:ind w:left="720" w:hanging="360"/>
              <w:rPr>
                <w:b/>
              </w:rPr>
            </w:pPr>
            <w:r w:rsidRPr="00B7047A">
              <w:rPr>
                <w:b/>
              </w:rPr>
              <w:t>Positional Bargaining: Hard</w:t>
            </w:r>
          </w:p>
          <w:p w:rsidR="00143472" w:rsidRDefault="00143472" w:rsidP="00143472">
            <w:pPr>
              <w:pStyle w:val="BulletedPoints"/>
            </w:pPr>
            <w:r>
              <w:t>Participants are adversaries</w:t>
            </w:r>
          </w:p>
          <w:p w:rsidR="00143472" w:rsidRDefault="00143472" w:rsidP="00143472">
            <w:pPr>
              <w:pStyle w:val="BulletedPoints"/>
            </w:pPr>
            <w:r>
              <w:lastRenderedPageBreak/>
              <w:t>The goal is victory</w:t>
            </w:r>
          </w:p>
          <w:p w:rsidR="00143472" w:rsidRDefault="00143472" w:rsidP="00143472">
            <w:pPr>
              <w:pStyle w:val="BulletedPoints"/>
            </w:pPr>
            <w:r>
              <w:t>Participants distrust each other</w:t>
            </w:r>
          </w:p>
          <w:p w:rsidR="00143472" w:rsidRDefault="00143472" w:rsidP="00143472">
            <w:pPr>
              <w:pStyle w:val="BulletedPoints"/>
            </w:pPr>
            <w:r>
              <w:t>Participants are hard on the people and the problem</w:t>
            </w:r>
          </w:p>
          <w:p w:rsidR="00143472" w:rsidRDefault="00143472" w:rsidP="0062771F">
            <w:pPr>
              <w:pStyle w:val="Heading2"/>
            </w:pPr>
          </w:p>
        </w:tc>
        <w:tc>
          <w:tcPr>
            <w:tcW w:w="4788" w:type="dxa"/>
          </w:tcPr>
          <w:p w:rsidR="00143472" w:rsidRDefault="00143472" w:rsidP="00143472">
            <w:pPr>
              <w:pStyle w:val="BulletedPoints"/>
              <w:spacing w:before="240"/>
            </w:pPr>
            <w:r>
              <w:lastRenderedPageBreak/>
              <w:t>Participants stick to a position</w:t>
            </w:r>
          </w:p>
          <w:p w:rsidR="00143472" w:rsidRDefault="00143472" w:rsidP="00143472">
            <w:pPr>
              <w:pStyle w:val="BulletedPoints"/>
            </w:pPr>
            <w:r>
              <w:t xml:space="preserve">Participants conceal their </w:t>
            </w:r>
            <w:r>
              <w:lastRenderedPageBreak/>
              <w:t>bottom line</w:t>
            </w:r>
          </w:p>
          <w:p w:rsidR="00143472" w:rsidRDefault="00143472" w:rsidP="00143472">
            <w:pPr>
              <w:pStyle w:val="BulletedPoints"/>
            </w:pPr>
            <w:r>
              <w:t>Participants demand concessions</w:t>
            </w:r>
          </w:p>
          <w:p w:rsidR="00143472" w:rsidRDefault="00143472" w:rsidP="00143472">
            <w:pPr>
              <w:pStyle w:val="BulletedPoints"/>
            </w:pPr>
            <w:r>
              <w:t>Participants demand one solution</w:t>
            </w:r>
          </w:p>
          <w:p w:rsidR="00143472" w:rsidRDefault="00143472" w:rsidP="0062771F">
            <w:pPr>
              <w:pStyle w:val="Heading2"/>
            </w:pPr>
          </w:p>
        </w:tc>
      </w:tr>
      <w:tr w:rsidR="00143472" w:rsidTr="00143472">
        <w:tc>
          <w:tcPr>
            <w:tcW w:w="4788" w:type="dxa"/>
          </w:tcPr>
          <w:p w:rsidR="00143472" w:rsidRPr="00B7047A" w:rsidRDefault="00143472" w:rsidP="00143472">
            <w:pPr>
              <w:pStyle w:val="BulletedPoints"/>
              <w:numPr>
                <w:ilvl w:val="0"/>
                <w:numId w:val="0"/>
              </w:numPr>
              <w:ind w:left="720" w:hanging="360"/>
              <w:rPr>
                <w:b/>
              </w:rPr>
            </w:pPr>
            <w:r w:rsidRPr="00B7047A">
              <w:rPr>
                <w:b/>
              </w:rPr>
              <w:lastRenderedPageBreak/>
              <w:t>Interest Bargaining</w:t>
            </w:r>
          </w:p>
          <w:p w:rsidR="00143472" w:rsidRDefault="00143472" w:rsidP="00143472">
            <w:pPr>
              <w:pStyle w:val="BulletedPoints"/>
            </w:pPr>
            <w:r>
              <w:t>Participants are problem solvers</w:t>
            </w:r>
          </w:p>
          <w:p w:rsidR="00143472" w:rsidRDefault="00143472" w:rsidP="00143472">
            <w:pPr>
              <w:pStyle w:val="BulletedPoints"/>
            </w:pPr>
            <w:r>
              <w:t>The goal is an outcome that will satisfy the interests of the participants</w:t>
            </w:r>
          </w:p>
          <w:p w:rsidR="00143472" w:rsidRDefault="00143472" w:rsidP="00143472">
            <w:pPr>
              <w:pStyle w:val="BulletedPoints"/>
            </w:pPr>
            <w:r>
              <w:t>Participants treat trust and distrust as irrelevant</w:t>
            </w:r>
          </w:p>
          <w:p w:rsidR="00143472" w:rsidRDefault="00143472" w:rsidP="00143472">
            <w:pPr>
              <w:pStyle w:val="BulletedPoints"/>
            </w:pPr>
            <w:r>
              <w:t>Participants are soft on the people, hard on the problem</w:t>
            </w:r>
          </w:p>
          <w:p w:rsidR="00143472" w:rsidRDefault="00143472" w:rsidP="0062771F">
            <w:pPr>
              <w:pStyle w:val="Heading2"/>
            </w:pPr>
          </w:p>
        </w:tc>
        <w:tc>
          <w:tcPr>
            <w:tcW w:w="4788" w:type="dxa"/>
          </w:tcPr>
          <w:p w:rsidR="00143472" w:rsidRDefault="00143472" w:rsidP="00143472">
            <w:pPr>
              <w:pStyle w:val="BulletedPoints"/>
              <w:spacing w:before="240"/>
            </w:pPr>
            <w:r>
              <w:t>Participants focus on interests, not positions</w:t>
            </w:r>
          </w:p>
          <w:p w:rsidR="00143472" w:rsidRDefault="00143472" w:rsidP="00143472">
            <w:pPr>
              <w:pStyle w:val="BulletedPoints"/>
            </w:pPr>
            <w:r>
              <w:t>Participants don’t have a bottom line</w:t>
            </w:r>
          </w:p>
          <w:p w:rsidR="00143472" w:rsidRDefault="00143472" w:rsidP="00143472">
            <w:pPr>
              <w:pStyle w:val="BulletedPoints"/>
            </w:pPr>
            <w:r>
              <w:t>Participants invent options for mutual gain</w:t>
            </w:r>
          </w:p>
          <w:p w:rsidR="00143472" w:rsidRPr="00B7047A" w:rsidRDefault="00143472" w:rsidP="00143472">
            <w:pPr>
              <w:pStyle w:val="BulletedPoints"/>
            </w:pPr>
            <w:r>
              <w:t>Participants develop multiple options</w:t>
            </w:r>
          </w:p>
          <w:p w:rsidR="00143472" w:rsidRDefault="00143472" w:rsidP="0062771F">
            <w:pPr>
              <w:pStyle w:val="Heading2"/>
            </w:pPr>
          </w:p>
        </w:tc>
      </w:tr>
    </w:tbl>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why it is better to focus on interests rather than positions</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 xml:space="preserve">There are three ways to see your options in a negotiation: soft, hard, and principled. </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pStyle w:val="BulletedPoints"/>
              <w:numPr>
                <w:ilvl w:val="0"/>
                <w:numId w:val="0"/>
              </w:numPr>
              <w:rPr>
                <w:color w:val="365F91"/>
              </w:rPr>
            </w:pPr>
            <w:r w:rsidRPr="00315C3E">
              <w:rPr>
                <w:color w:val="365F91"/>
              </w:rPr>
              <w:t>Three Ways to See Your Options handout</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Recommended Activity</w:t>
            </w:r>
          </w:p>
        </w:tc>
        <w:tc>
          <w:tcPr>
            <w:tcW w:w="7128" w:type="dxa"/>
            <w:vAlign w:val="center"/>
          </w:tcPr>
          <w:p w:rsidR="00B12414" w:rsidRPr="00315C3E" w:rsidRDefault="00B12414" w:rsidP="00B07378">
            <w:pPr>
              <w:rPr>
                <w:rStyle w:val="TableTextInstructor"/>
              </w:rPr>
            </w:pPr>
            <w:r w:rsidRPr="00315C3E">
              <w:rPr>
                <w:rStyle w:val="TableTextInstructor"/>
              </w:rPr>
              <w:t>Explain the difference between negotiating in terms of positions and negotiating in terms of interests.</w:t>
            </w:r>
          </w:p>
          <w:p w:rsidR="00B12414" w:rsidRPr="00315C3E" w:rsidRDefault="00B12414" w:rsidP="00B07378">
            <w:pPr>
              <w:rPr>
                <w:rStyle w:val="TableTextInstructor"/>
              </w:rPr>
            </w:pPr>
            <w:r w:rsidRPr="00315C3E">
              <w:rPr>
                <w:rStyle w:val="TableTextInstructor"/>
              </w:rPr>
              <w:t>Discuss the Three Ways to See Your Options handout</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Stories to Share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This approach was first developed by Roger Fisher and William Ury in their classic book on negotiations,</w:t>
            </w:r>
            <w:r w:rsidRPr="00315C3E">
              <w:rPr>
                <w:rStyle w:val="TableTextInstructor"/>
                <w:i/>
              </w:rPr>
              <w:t xml:space="preserve"> Getting to Yes</w:t>
            </w:r>
            <w:r w:rsidRPr="00315C3E">
              <w:rPr>
                <w:rStyle w:val="TableTextInstructor"/>
              </w:rPr>
              <w:t>.</w:t>
            </w:r>
          </w:p>
        </w:tc>
      </w:tr>
    </w:tbl>
    <w:p w:rsidR="0062771F" w:rsidRPr="00315C3E" w:rsidRDefault="0062771F" w:rsidP="0062771F"/>
    <w:p w:rsidR="0062771F" w:rsidRPr="00315C3E" w:rsidRDefault="0062771F" w:rsidP="0062771F">
      <w:pPr>
        <w:pStyle w:val="Heading2"/>
      </w:pPr>
      <w:bookmarkStart w:id="86" w:name="_Toc301440206"/>
      <w:bookmarkEnd w:id="85"/>
      <w:r w:rsidRPr="00315C3E">
        <w:t>About Mutual Gain</w:t>
      </w:r>
      <w:bookmarkEnd w:id="86"/>
      <w:r w:rsidRPr="00315C3E">
        <w:t xml:space="preserve"> </w:t>
      </w:r>
    </w:p>
    <w:p w:rsidR="00315C3E" w:rsidRPr="00315C3E" w:rsidRDefault="00121F87" w:rsidP="00315C3E">
      <w:r>
        <w:rPr>
          <w:noProof/>
          <w:lang w:bidi="ar-SA"/>
        </w:rPr>
        <w:lastRenderedPageBreak/>
        <w:drawing>
          <wp:anchor distT="0" distB="0" distL="114300" distR="114300" simplePos="0" relativeHeight="251737088" behindDoc="0" locked="0" layoutInCell="1" allowOverlap="1" wp14:anchorId="2F3AA8DC" wp14:editId="786CC60D">
            <wp:simplePos x="0" y="0"/>
            <wp:positionH relativeFrom="margin">
              <wp:posOffset>49530</wp:posOffset>
            </wp:positionH>
            <wp:positionV relativeFrom="margin">
              <wp:posOffset>341630</wp:posOffset>
            </wp:positionV>
            <wp:extent cx="1005840" cy="1005840"/>
            <wp:effectExtent l="0" t="0" r="3810" b="3810"/>
            <wp:wrapSquare wrapText="bothSides"/>
            <wp:docPr id="111" name="Picture 111" descr="C:\Users\Darren\AppData\Local\Microsoft\Windows\Temporary Internet Files\Content.IE5\EOAYJ771\MC9004398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ren\AppData\Local\Microsoft\Windows\Temporary Internet Files\Content.IE5\EOAYJ771\MC900439830[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anchor>
        </w:drawing>
      </w:r>
      <w:r w:rsidR="00315C3E" w:rsidRPr="00315C3E">
        <w:t xml:space="preserve">The key to making the mutual gain approach work is to focus on interests, not positions. Both parties want to create an atmosphere of respect and order in the schools. What options are available to allow them to satisfy their interests? </w:t>
      </w:r>
    </w:p>
    <w:p w:rsidR="00315C3E" w:rsidRPr="00315C3E" w:rsidRDefault="00315C3E" w:rsidP="00315C3E">
      <w:r w:rsidRPr="00315C3E">
        <w:t xml:space="preserve">The answer in this situation may be a compromise. One party wants uniforms, the other does not. The reasons why the first party wants to have uniforms is to avoid a situation where every student wears their own clothes and – potentially – bullying can arise where one person or group act with hostility towards another who have their own individual style. Although individuality is to be encouraged, it has its drawbacks when it leads to marked difference. </w:t>
      </w:r>
    </w:p>
    <w:p w:rsidR="00315C3E" w:rsidRPr="00315C3E" w:rsidRDefault="00315C3E" w:rsidP="00315C3E">
      <w:r w:rsidRPr="00315C3E">
        <w:t>One potential answer is to not have a specific uniform requirement – where everyone wears the same clothes – as this has its own drawbacks, making students easily identifiable to outsiders and potentially causing problems for parents with limited financial means. Instead, a dress code can be implemented which requires students to dress in a certain way without necessarily dressing all the same. The dress code can stipulate that the students dress in a modest, reasonable way without necessarily being clones of one another. This allows both parties to get something of what they want, without either side having to give up too much.</w:t>
      </w:r>
    </w:p>
    <w:p w:rsidR="00FB145A" w:rsidRPr="00315C3E" w:rsidRDefault="00FB145A" w:rsidP="0062771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the concept of mutual gain.</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Mutual gain is based on the concept of focusing on interests rather than positions. By focusing on interests, the parties in a negotiation can come up with options that will benefit both.</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pStyle w:val="BulletedPoints"/>
              <w:numPr>
                <w:ilvl w:val="0"/>
                <w:numId w:val="0"/>
              </w:numPr>
              <w:ind w:left="-18"/>
              <w:rPr>
                <w:color w:val="365F91"/>
              </w:rPr>
            </w:pPr>
            <w:r w:rsidRPr="00315C3E">
              <w:rPr>
                <w:color w:val="365F91"/>
              </w:rPr>
              <w:t>None</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Recommended Activity</w:t>
            </w:r>
          </w:p>
        </w:tc>
        <w:tc>
          <w:tcPr>
            <w:tcW w:w="7128" w:type="dxa"/>
            <w:vAlign w:val="center"/>
          </w:tcPr>
          <w:p w:rsidR="00B12414" w:rsidRPr="00315C3E" w:rsidRDefault="00B12414" w:rsidP="00B07378">
            <w:pPr>
              <w:rPr>
                <w:rStyle w:val="TableTextInstructor"/>
              </w:rPr>
            </w:pPr>
            <w:r w:rsidRPr="00315C3E">
              <w:rPr>
                <w:rStyle w:val="TableTextInstructor"/>
              </w:rPr>
              <w:t>Explain that seeking mutual gain is different from the usual approach to negotiation.  Instead of arguing over who gets a bigger slice of the pie, this approach expands the pie so that both parties can get big slices.</w:t>
            </w:r>
          </w:p>
          <w:p w:rsidR="00B12414" w:rsidRPr="00315C3E" w:rsidRDefault="00B12414" w:rsidP="00B07378">
            <w:pPr>
              <w:rPr>
                <w:rStyle w:val="TableTextInstructor"/>
              </w:rPr>
            </w:pPr>
            <w:r w:rsidRPr="00315C3E">
              <w:rPr>
                <w:rStyle w:val="TableTextInstructor"/>
              </w:rPr>
              <w:t xml:space="preserve">Present this hypothetical situation. A school district superintendent is negotiating with the school board about requiring students to wear uniforms. The superintendent wants to require uniforms; the school board does not. </w:t>
            </w:r>
          </w:p>
          <w:p w:rsidR="00B12414" w:rsidRPr="00315C3E" w:rsidRDefault="00B12414" w:rsidP="00B07378">
            <w:pPr>
              <w:rPr>
                <w:rStyle w:val="TableTextInstructor"/>
              </w:rPr>
            </w:pPr>
            <w:r w:rsidRPr="00315C3E">
              <w:rPr>
                <w:rStyle w:val="TableTextInstructor"/>
              </w:rPr>
              <w:t>Lead a discussion about how the concept of mutual gain could be applied to this negotiation.</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Stories to Share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 xml:space="preserve">The mutual gain approach can change a negotiation from a distributive </w:t>
            </w:r>
            <w:r w:rsidRPr="00315C3E">
              <w:rPr>
                <w:rStyle w:val="TableTextInstructor"/>
              </w:rPr>
              <w:lastRenderedPageBreak/>
              <w:t>model (the fixed pie) to an integrative model (everyone wins something).</w:t>
            </w:r>
          </w:p>
        </w:tc>
      </w:tr>
    </w:tbl>
    <w:p w:rsidR="0062771F" w:rsidRPr="00315C3E" w:rsidRDefault="0062771F" w:rsidP="0062771F">
      <w:pPr>
        <w:pStyle w:val="TableTextStudent"/>
      </w:pPr>
    </w:p>
    <w:p w:rsidR="0062771F" w:rsidRPr="00315C3E" w:rsidRDefault="0062771F" w:rsidP="0062771F">
      <w:pPr>
        <w:pStyle w:val="Heading2"/>
      </w:pPr>
      <w:bookmarkStart w:id="87" w:name="_Toc234916867"/>
      <w:bookmarkStart w:id="88" w:name="_Toc236454692"/>
      <w:bookmarkStart w:id="89" w:name="_Toc301440207"/>
      <w:r w:rsidRPr="00315C3E">
        <w:t xml:space="preserve">Creating a </w:t>
      </w:r>
      <w:bookmarkEnd w:id="87"/>
      <w:bookmarkEnd w:id="88"/>
      <w:r w:rsidRPr="00315C3E">
        <w:t>Mutual Gain Solution</w:t>
      </w:r>
      <w:bookmarkEnd w:id="89"/>
    </w:p>
    <w:p w:rsidR="00315C3E" w:rsidRPr="00315C3E" w:rsidRDefault="00121F87" w:rsidP="00315C3E">
      <w:r>
        <w:rPr>
          <w:noProof/>
          <w:lang w:bidi="ar-SA"/>
        </w:rPr>
        <w:drawing>
          <wp:anchor distT="0" distB="0" distL="114300" distR="114300" simplePos="0" relativeHeight="251738112" behindDoc="0" locked="0" layoutInCell="1" allowOverlap="1" wp14:anchorId="7FF6E185" wp14:editId="3D36B4CF">
            <wp:simplePos x="0" y="0"/>
            <wp:positionH relativeFrom="margin">
              <wp:posOffset>4858385</wp:posOffset>
            </wp:positionH>
            <wp:positionV relativeFrom="margin">
              <wp:posOffset>1012825</wp:posOffset>
            </wp:positionV>
            <wp:extent cx="1005840" cy="1156335"/>
            <wp:effectExtent l="0" t="0" r="3810" b="5715"/>
            <wp:wrapSquare wrapText="bothSides"/>
            <wp:docPr id="112" name="Picture 112" descr="C:\Users\Darren\AppData\Local\Microsoft\Windows\Temporary Internet Files\Content.IE5\1JXY5E11\MC9003030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ren\AppData\Local\Microsoft\Windows\Temporary Internet Files\Content.IE5\1JXY5E11\MC900303027[1].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005840" cy="1156335"/>
                    </a:xfrm>
                    <a:prstGeom prst="rect">
                      <a:avLst/>
                    </a:prstGeom>
                    <a:noFill/>
                    <a:ln>
                      <a:noFill/>
                    </a:ln>
                  </pic:spPr>
                </pic:pic>
              </a:graphicData>
            </a:graphic>
          </wp:anchor>
        </w:drawing>
      </w:r>
      <w:r w:rsidR="00315C3E" w:rsidRPr="00315C3E">
        <w:t>Creating a mutual gain solution requires some activities not usually associated with negotiations, for example:</w:t>
      </w:r>
    </w:p>
    <w:p w:rsidR="00315C3E" w:rsidRPr="00315C3E" w:rsidRDefault="00315C3E" w:rsidP="00315C3E">
      <w:pPr>
        <w:pStyle w:val="BulletedPoints"/>
      </w:pPr>
      <w:r w:rsidRPr="00315C3E">
        <w:t>Brainstorming to “expand the pie” by coming up with a range of options</w:t>
      </w:r>
    </w:p>
    <w:p w:rsidR="00315C3E" w:rsidRPr="00315C3E" w:rsidRDefault="00315C3E" w:rsidP="00315C3E">
      <w:pPr>
        <w:pStyle w:val="BulletedPoints"/>
      </w:pPr>
      <w:r w:rsidRPr="00315C3E">
        <w:t>Identifying shared values to help create options that will meet the interests of both parties</w:t>
      </w:r>
    </w:p>
    <w:p w:rsidR="00315C3E" w:rsidRPr="00315C3E" w:rsidRDefault="00315C3E" w:rsidP="00315C3E">
      <w:pPr>
        <w:pStyle w:val="BulletedPoints"/>
      </w:pPr>
      <w:r w:rsidRPr="00315C3E">
        <w:t>Changing the scope of the negotiation — making it larger or smaller</w:t>
      </w:r>
    </w:p>
    <w:p w:rsidR="00315C3E" w:rsidRPr="00315C3E" w:rsidRDefault="00315C3E" w:rsidP="00315C3E">
      <w:pPr>
        <w:pStyle w:val="BulletedPoints"/>
      </w:pPr>
      <w:r w:rsidRPr="00315C3E">
        <w:t>Identifying issues that can be set aside for future negotiations</w:t>
      </w:r>
    </w:p>
    <w:p w:rsidR="00315C3E" w:rsidRPr="00315C3E" w:rsidRDefault="00315C3E" w:rsidP="00315C3E">
      <w:r w:rsidRPr="00315C3E">
        <w:t xml:space="preserve">One of the problems that </w:t>
      </w:r>
      <w:r w:rsidR="00121F87" w:rsidRPr="00315C3E">
        <w:t>arise</w:t>
      </w:r>
      <w:r w:rsidRPr="00315C3E">
        <w:t xml:space="preserve"> in negotiations is that parties can feel that they are being marginalized in terms of what they can do and what they can get. They may feel that being in constant opposition means that the negotiations advance at a snail’s pace if at all. In order to put in place a mindset where there is a chance for consensus, the parties can look at what unites them rather than what puts them in opposition to one another. </w:t>
      </w:r>
    </w:p>
    <w:p w:rsidR="00315C3E" w:rsidRPr="00315C3E" w:rsidRDefault="00315C3E" w:rsidP="00315C3E">
      <w:r w:rsidRPr="00315C3E">
        <w:t>The difficulty in any negotiation arises when there are issues where both parties have a philosophical WAP which is too far from that of the other. There is in this case no ZOPA, and no matter how much negotiation takes place there will be a sticking point. If you can remove the sticking point from the equation at least temporarily, you can get in place a situation where there is space for consensus.</w:t>
      </w:r>
    </w:p>
    <w:p w:rsidR="00315C3E" w:rsidRPr="00315C3E" w:rsidRDefault="00315C3E" w:rsidP="00315C3E">
      <w:r w:rsidRPr="00315C3E">
        <w:t>The danger of “ignoring the elephant in the room” is that it will not go away just because it is ignored. It will still be there, and although it is tempting to look at things from a “blue sky” point of view and forget about the clouds forming overhead, you can end up saving up problems for the latter stages of negotiations. What you could look at doing is having someone working away from the negotiating table to find a compromise solution, and bring it back to the table when it looks more palatable to both parties.</w:t>
      </w:r>
    </w:p>
    <w:p w:rsidR="00FB145A" w:rsidRPr="00315C3E" w:rsidRDefault="00FB145A" w:rsidP="00FB145A"/>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how to create a mutual gain solution.</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Creating a mutual gain solution requires an approach that involves activities not usually associated with negotiation, such as brainstorming and identifying shared interests.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lastRenderedPageBreak/>
              <w:t>Materials Required</w:t>
            </w:r>
          </w:p>
        </w:tc>
        <w:tc>
          <w:tcPr>
            <w:tcW w:w="7128" w:type="dxa"/>
            <w:shd w:val="clear" w:color="auto" w:fill="D3DFEE"/>
            <w:vAlign w:val="center"/>
          </w:tcPr>
          <w:p w:rsidR="00B12414" w:rsidRPr="00315C3E" w:rsidRDefault="00B12414" w:rsidP="00B07378">
            <w:pPr>
              <w:pStyle w:val="BulletedPoints"/>
              <w:numPr>
                <w:ilvl w:val="0"/>
                <w:numId w:val="0"/>
              </w:numPr>
              <w:ind w:left="-18"/>
              <w:rPr>
                <w:color w:val="365F91"/>
              </w:rPr>
            </w:pPr>
            <w:r w:rsidRPr="00315C3E">
              <w:rPr>
                <w:color w:val="365F91"/>
              </w:rPr>
              <w:t>None</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Recommended Activity</w:t>
            </w:r>
          </w:p>
        </w:tc>
        <w:tc>
          <w:tcPr>
            <w:tcW w:w="7128" w:type="dxa"/>
            <w:vAlign w:val="center"/>
          </w:tcPr>
          <w:p w:rsidR="00B12414" w:rsidRPr="00315C3E" w:rsidRDefault="00B12414" w:rsidP="00B07378">
            <w:pPr>
              <w:rPr>
                <w:rStyle w:val="TableTextInstructor"/>
              </w:rPr>
            </w:pPr>
            <w:r w:rsidRPr="00315C3E">
              <w:rPr>
                <w:rStyle w:val="TableTextInstructor"/>
              </w:rPr>
              <w:t>Divide participants into groups of four to six. Ask each group to think of specific things that the parties in a negotiation need to do to create a mutual gain solution.</w:t>
            </w:r>
          </w:p>
          <w:p w:rsidR="00B12414" w:rsidRPr="00315C3E" w:rsidRDefault="00B12414" w:rsidP="00B07378">
            <w:pPr>
              <w:rPr>
                <w:rStyle w:val="TableTextInstructor"/>
              </w:rPr>
            </w:pPr>
            <w:r w:rsidRPr="00315C3E">
              <w:rPr>
                <w:rStyle w:val="TableTextInstructor"/>
              </w:rPr>
              <w:t>Ask each group to report on the ideas it came up with.</w:t>
            </w:r>
          </w:p>
        </w:tc>
      </w:tr>
      <w:tr w:rsidR="00B12414" w:rsidRPr="00315C3E" w:rsidTr="00B07378">
        <w:tc>
          <w:tcPr>
            <w:tcW w:w="2448" w:type="dxa"/>
            <w:tcBorders>
              <w:bottom w:val="single" w:sz="4" w:space="0" w:color="1F497D"/>
            </w:tcBorders>
            <w:shd w:val="clear" w:color="auto" w:fill="D3DFEE"/>
            <w:vAlign w:val="center"/>
          </w:tcPr>
          <w:p w:rsidR="00B12414" w:rsidRPr="00315C3E" w:rsidRDefault="00B12414" w:rsidP="00B07378">
            <w:pPr>
              <w:rPr>
                <w:rStyle w:val="TableHeadings"/>
              </w:rPr>
            </w:pPr>
            <w:r w:rsidRPr="00315C3E">
              <w:rPr>
                <w:rStyle w:val="TableHeadings"/>
              </w:rPr>
              <w:t>Stories to Share</w:t>
            </w:r>
          </w:p>
        </w:tc>
        <w:tc>
          <w:tcPr>
            <w:tcW w:w="7128" w:type="dxa"/>
            <w:tcBorders>
              <w:bottom w:val="single" w:sz="4" w:space="0" w:color="1F497D"/>
            </w:tcBorders>
            <w:shd w:val="clear" w:color="auto" w:fill="D3DFEE"/>
            <w:vAlign w:val="center"/>
          </w:tcPr>
          <w:p w:rsidR="00B12414" w:rsidRPr="00315C3E" w:rsidRDefault="00B12414" w:rsidP="00B07378">
            <w:pPr>
              <w:rPr>
                <w:rStyle w:val="TableTextInstructor"/>
              </w:rPr>
            </w:pPr>
            <w:r w:rsidRPr="00315C3E">
              <w:rPr>
                <w:rStyle w:val="TableTextInstructor"/>
              </w:rPr>
              <w:t>Sometimes it might make sense to make the scope of a negotiation smaller rather than larger. The two parties accept a limited agreement. If the agreement works, they may be able to expand its scope in future negotiations.</w:t>
            </w:r>
          </w:p>
        </w:tc>
      </w:tr>
      <w:tr w:rsidR="00B12414" w:rsidRPr="00315C3E" w:rsidTr="00B07378">
        <w:tc>
          <w:tcPr>
            <w:tcW w:w="2448" w:type="dxa"/>
            <w:shd w:val="clear" w:color="auto" w:fill="auto"/>
            <w:vAlign w:val="center"/>
          </w:tcPr>
          <w:p w:rsidR="00B12414" w:rsidRPr="00315C3E" w:rsidRDefault="00B12414" w:rsidP="00B07378">
            <w:pPr>
              <w:rPr>
                <w:rStyle w:val="TableHeadings"/>
              </w:rPr>
            </w:pPr>
            <w:r w:rsidRPr="00315C3E">
              <w:rPr>
                <w:rStyle w:val="TableHeadings"/>
              </w:rPr>
              <w:t>Delivery Tips</w:t>
            </w:r>
          </w:p>
        </w:tc>
        <w:tc>
          <w:tcPr>
            <w:tcW w:w="7128" w:type="dxa"/>
            <w:shd w:val="clear" w:color="auto" w:fill="auto"/>
            <w:vAlign w:val="center"/>
          </w:tcPr>
          <w:p w:rsidR="00B12414" w:rsidRPr="00315C3E" w:rsidRDefault="00B12414" w:rsidP="00B07378">
            <w:pPr>
              <w:rPr>
                <w:rStyle w:val="TableTextInstructor"/>
              </w:rPr>
            </w:pPr>
            <w:r w:rsidRPr="00315C3E">
              <w:rPr>
                <w:rStyle w:val="TableTextInstructor"/>
              </w:rPr>
              <w:t>Ask the groups to present one idea at a time. That way, the first groups to speak will not use up all the good ideas.</w:t>
            </w:r>
          </w:p>
        </w:tc>
      </w:tr>
    </w:tbl>
    <w:p w:rsidR="0062771F" w:rsidRPr="00315C3E" w:rsidRDefault="0062771F" w:rsidP="003A3AAA"/>
    <w:p w:rsidR="00315C3E" w:rsidRPr="00315C3E" w:rsidRDefault="00315C3E" w:rsidP="00315C3E">
      <w:pPr>
        <w:pStyle w:val="Heading2"/>
      </w:pPr>
      <w:bookmarkStart w:id="90" w:name="_Toc232252225"/>
      <w:bookmarkStart w:id="91" w:name="_Toc238278921"/>
      <w:bookmarkStart w:id="92" w:name="_Toc301440208"/>
      <w:r w:rsidRPr="00315C3E">
        <w:t>What Do I Want?</w:t>
      </w:r>
      <w:bookmarkEnd w:id="90"/>
      <w:bookmarkEnd w:id="91"/>
      <w:bookmarkEnd w:id="92"/>
    </w:p>
    <w:p w:rsidR="00315C3E" w:rsidRPr="00315C3E" w:rsidRDefault="000B50E9" w:rsidP="00315C3E">
      <w:r>
        <w:rPr>
          <w:noProof/>
          <w:lang w:bidi="ar-SA"/>
        </w:rPr>
        <w:drawing>
          <wp:anchor distT="0" distB="0" distL="114300" distR="114300" simplePos="0" relativeHeight="251739136" behindDoc="0" locked="0" layoutInCell="1" allowOverlap="1" wp14:anchorId="76C34F06" wp14:editId="3DBB939D">
            <wp:simplePos x="0" y="0"/>
            <wp:positionH relativeFrom="margin">
              <wp:posOffset>4867275</wp:posOffset>
            </wp:positionH>
            <wp:positionV relativeFrom="margin">
              <wp:posOffset>3505835</wp:posOffset>
            </wp:positionV>
            <wp:extent cx="1005840" cy="1007110"/>
            <wp:effectExtent l="0" t="0" r="3810" b="2540"/>
            <wp:wrapSquare wrapText="bothSides"/>
            <wp:docPr id="96" name="Picture 96" descr="C:\Users\Darren\AppData\Local\Microsoft\Windows\Temporary Internet Files\Content.IE5\39XQYYJK\MC90020401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AppData\Local\Microsoft\Windows\Temporary Internet Files\Content.IE5\39XQYYJK\MC900204018[1].wmf"/>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005840" cy="1007110"/>
                    </a:xfrm>
                    <a:prstGeom prst="rect">
                      <a:avLst/>
                    </a:prstGeom>
                    <a:noFill/>
                    <a:ln>
                      <a:noFill/>
                    </a:ln>
                  </pic:spPr>
                </pic:pic>
              </a:graphicData>
            </a:graphic>
          </wp:anchor>
        </w:drawing>
      </w:r>
      <w:r w:rsidR="00315C3E" w:rsidRPr="00315C3E">
        <w:t xml:space="preserve">To begin, identify what you personally want out of the negotiation. Try to state this positively. </w:t>
      </w:r>
    </w:p>
    <w:p w:rsidR="00315C3E" w:rsidRPr="00315C3E" w:rsidRDefault="00315C3E" w:rsidP="00315C3E">
      <w:r w:rsidRPr="00315C3E">
        <w:t>Examples:</w:t>
      </w:r>
    </w:p>
    <w:p w:rsidR="00315C3E" w:rsidRPr="00315C3E" w:rsidRDefault="00315C3E" w:rsidP="00315C3E">
      <w:pPr>
        <w:pStyle w:val="BulletedPoints"/>
      </w:pPr>
      <w:r w:rsidRPr="00315C3E">
        <w:t>I want a fair share of all new customers.</w:t>
      </w:r>
    </w:p>
    <w:p w:rsidR="00315C3E" w:rsidRPr="00315C3E" w:rsidRDefault="00315C3E" w:rsidP="00315C3E">
      <w:pPr>
        <w:pStyle w:val="BulletedPoints"/>
      </w:pPr>
      <w:r w:rsidRPr="00315C3E">
        <w:t>I want a better working relationship with my manager.</w:t>
      </w:r>
    </w:p>
    <w:p w:rsidR="00315C3E" w:rsidRPr="00315C3E" w:rsidRDefault="00315C3E" w:rsidP="00315C3E">
      <w:pPr>
        <w:pStyle w:val="BulletedPoints"/>
      </w:pPr>
      <w:r w:rsidRPr="00315C3E">
        <w:t>I want changes to the schedule.</w:t>
      </w:r>
    </w:p>
    <w:p w:rsidR="00315C3E" w:rsidRPr="00315C3E" w:rsidRDefault="00315C3E" w:rsidP="00315C3E">
      <w:r w:rsidRPr="00315C3E">
        <w:t>You can create two versions of your personal needs statement: your ideal resolution and your realistic resolution. Or, you could frame your statement into several steps if the negotiation is complicated.</w:t>
      </w:r>
    </w:p>
    <w:p w:rsidR="00315C3E" w:rsidRPr="00315C3E" w:rsidRDefault="00315C3E" w:rsidP="00315C3E">
      <w:r w:rsidRPr="00315C3E">
        <w:t>Another useful exercise is to break down your statement into wants and needs. This is particularly valuable if your statement is vague. Let’s take the statement, “I want changes to the schedule,” as an example.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29"/>
        <w:gridCol w:w="3601"/>
      </w:tblGrid>
      <w:tr w:rsidR="00315C3E" w:rsidRPr="00315C3E" w:rsidTr="00121F87">
        <w:trPr>
          <w:jc w:val="center"/>
        </w:trPr>
        <w:tc>
          <w:tcPr>
            <w:tcW w:w="3829" w:type="dxa"/>
            <w:shd w:val="clear" w:color="auto" w:fill="DBE5F1" w:themeFill="accent1" w:themeFillTint="33"/>
          </w:tcPr>
          <w:p w:rsidR="00315C3E" w:rsidRPr="00203C34" w:rsidRDefault="00315C3E" w:rsidP="00203C34">
            <w:pPr>
              <w:rPr>
                <w:rStyle w:val="H3Character"/>
                <w:b w:val="0"/>
              </w:rPr>
            </w:pPr>
            <w:r w:rsidRPr="00203C34">
              <w:rPr>
                <w:b/>
              </w:rPr>
              <w:t>Want</w:t>
            </w:r>
          </w:p>
        </w:tc>
        <w:tc>
          <w:tcPr>
            <w:tcW w:w="3601" w:type="dxa"/>
            <w:shd w:val="clear" w:color="auto" w:fill="DBE5F1" w:themeFill="accent1" w:themeFillTint="33"/>
          </w:tcPr>
          <w:p w:rsidR="00315C3E" w:rsidRPr="00203C34" w:rsidRDefault="00315C3E" w:rsidP="00203C34">
            <w:pPr>
              <w:pStyle w:val="NoSpacing"/>
              <w:rPr>
                <w:rStyle w:val="H3Character"/>
                <w:b w:val="0"/>
              </w:rPr>
            </w:pPr>
            <w:r w:rsidRPr="00203C34">
              <w:rPr>
                <w:b/>
              </w:rPr>
              <w:t>Need</w:t>
            </w:r>
          </w:p>
        </w:tc>
      </w:tr>
      <w:tr w:rsidR="00315C3E" w:rsidRPr="00315C3E" w:rsidTr="001009CE">
        <w:trPr>
          <w:jc w:val="center"/>
        </w:trPr>
        <w:tc>
          <w:tcPr>
            <w:tcW w:w="3829" w:type="dxa"/>
          </w:tcPr>
          <w:p w:rsidR="00315C3E" w:rsidRPr="00315C3E" w:rsidRDefault="00315C3E" w:rsidP="001009CE">
            <w:r w:rsidRPr="00315C3E">
              <w:t>More input into the scheduling process</w:t>
            </w:r>
          </w:p>
        </w:tc>
        <w:tc>
          <w:tcPr>
            <w:tcW w:w="3601" w:type="dxa"/>
          </w:tcPr>
          <w:p w:rsidR="00315C3E" w:rsidRPr="00315C3E" w:rsidRDefault="00315C3E" w:rsidP="001009CE">
            <w:r w:rsidRPr="00315C3E">
              <w:t>To work less than 30 hours per week</w:t>
            </w:r>
          </w:p>
        </w:tc>
      </w:tr>
      <w:tr w:rsidR="00315C3E" w:rsidRPr="00315C3E" w:rsidTr="001009CE">
        <w:trPr>
          <w:jc w:val="center"/>
        </w:trPr>
        <w:tc>
          <w:tcPr>
            <w:tcW w:w="3829" w:type="dxa"/>
          </w:tcPr>
          <w:p w:rsidR="00315C3E" w:rsidRPr="00315C3E" w:rsidRDefault="00315C3E" w:rsidP="001009CE">
            <w:r w:rsidRPr="00315C3E">
              <w:t>A more regular schedule</w:t>
            </w:r>
          </w:p>
        </w:tc>
        <w:tc>
          <w:tcPr>
            <w:tcW w:w="3601" w:type="dxa"/>
          </w:tcPr>
          <w:p w:rsidR="00315C3E" w:rsidRPr="00315C3E" w:rsidRDefault="00315C3E" w:rsidP="001009CE">
            <w:r w:rsidRPr="00315C3E">
              <w:t>More notice for schedule changes</w:t>
            </w:r>
          </w:p>
        </w:tc>
      </w:tr>
    </w:tbl>
    <w:p w:rsidR="00315C3E" w:rsidRPr="00315C3E" w:rsidRDefault="00315C3E" w:rsidP="00315C3E"/>
    <w:p w:rsidR="00315C3E" w:rsidRPr="00315C3E" w:rsidRDefault="00315C3E" w:rsidP="00315C3E">
      <w:r w:rsidRPr="00315C3E">
        <w:lastRenderedPageBreak/>
        <w:t>This will give you some bargaining room during the negotiation process, and will help ensure that you get what you need out of the solution. In the example above, you may be willing to give up a more regular schedule if more notice for schedule changes is provided.</w:t>
      </w:r>
    </w:p>
    <w:p w:rsidR="00315C3E" w:rsidRPr="00315C3E" w:rsidRDefault="00315C3E" w:rsidP="00315C3E"/>
    <w:p w:rsidR="00315C3E" w:rsidRPr="00315C3E" w:rsidRDefault="00315C3E" w:rsidP="00315C3E">
      <w:pPr>
        <w:pStyle w:val="Heading2"/>
      </w:pPr>
      <w:bookmarkStart w:id="93" w:name="_Toc232252226"/>
      <w:bookmarkStart w:id="94" w:name="_Toc238278922"/>
      <w:bookmarkStart w:id="95" w:name="_Toc301440209"/>
      <w:r w:rsidRPr="00315C3E">
        <w:t>What Do They Want?</w:t>
      </w:r>
      <w:bookmarkEnd w:id="93"/>
      <w:bookmarkEnd w:id="94"/>
      <w:bookmarkEnd w:id="95"/>
    </w:p>
    <w:p w:rsidR="00315C3E" w:rsidRPr="00315C3E" w:rsidRDefault="009130DB" w:rsidP="006C5D7C">
      <w:r>
        <w:rPr>
          <w:noProof/>
          <w:lang w:bidi="ar-SA"/>
        </w:rPr>
        <w:drawing>
          <wp:anchor distT="0" distB="0" distL="114300" distR="114300" simplePos="0" relativeHeight="251740160" behindDoc="0" locked="0" layoutInCell="1" allowOverlap="1" wp14:anchorId="601AC03B" wp14:editId="7D4D7B3C">
            <wp:simplePos x="0" y="0"/>
            <wp:positionH relativeFrom="margin">
              <wp:posOffset>4867910</wp:posOffset>
            </wp:positionH>
            <wp:positionV relativeFrom="margin">
              <wp:posOffset>1392555</wp:posOffset>
            </wp:positionV>
            <wp:extent cx="1005840" cy="990600"/>
            <wp:effectExtent l="0" t="0" r="3810" b="0"/>
            <wp:wrapSquare wrapText="bothSides"/>
            <wp:docPr id="97" name="Picture 97" descr="C:\Users\Darren\AppData\Local\Microsoft\Windows\Temporary Internet Files\Content.IE5\39XQYYJK\MC9102164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en\AppData\Local\Microsoft\Windows\Temporary Internet Files\Content.IE5\39XQYYJK\MC910216407[1].png"/>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13480" r="13478" b="17364"/>
                    <a:stretch/>
                  </pic:blipFill>
                  <pic:spPr bwMode="auto">
                    <a:xfrm>
                      <a:off x="0" y="0"/>
                      <a:ext cx="1005840" cy="990600"/>
                    </a:xfrm>
                    <a:prstGeom prst="rect">
                      <a:avLst/>
                    </a:prstGeom>
                    <a:noFill/>
                    <a:ln>
                      <a:noFill/>
                    </a:ln>
                    <a:extLst>
                      <a:ext uri="{53640926-AAD7-44D8-BBD7-CCE9431645EC}">
                        <a14:shadowObscured xmlns:a14="http://schemas.microsoft.com/office/drawing/2010/main"/>
                      </a:ext>
                    </a:extLst>
                  </pic:spPr>
                </pic:pic>
              </a:graphicData>
            </a:graphic>
          </wp:anchor>
        </w:drawing>
      </w:r>
      <w:r w:rsidR="00315C3E" w:rsidRPr="00315C3E">
        <w:t>Next, identify what the person that you are in conflict with wants. Try to frame this positively. Explore all the angles to maximize your possibilities for mutual gain.</w:t>
      </w:r>
    </w:p>
    <w:p w:rsidR="00315C3E" w:rsidRPr="00315C3E" w:rsidRDefault="00315C3E" w:rsidP="006C5D7C">
      <w:r w:rsidRPr="00315C3E">
        <w:t>These framing questions will help you start the process.</w:t>
      </w:r>
    </w:p>
    <w:p w:rsidR="00315C3E" w:rsidRPr="006C5D7C" w:rsidRDefault="00315C3E" w:rsidP="006C5D7C">
      <w:pPr>
        <w:pStyle w:val="BulletedPoints"/>
      </w:pPr>
      <w:r w:rsidRPr="006C5D7C">
        <w:t>What does my opponent need?</w:t>
      </w:r>
    </w:p>
    <w:p w:rsidR="00315C3E" w:rsidRPr="006C5D7C" w:rsidRDefault="00315C3E" w:rsidP="006C5D7C">
      <w:pPr>
        <w:pStyle w:val="BulletedPoints"/>
      </w:pPr>
      <w:r w:rsidRPr="006C5D7C">
        <w:t>What does my opponent want?</w:t>
      </w:r>
    </w:p>
    <w:p w:rsidR="00315C3E" w:rsidRPr="006C5D7C" w:rsidRDefault="00315C3E" w:rsidP="006C5D7C">
      <w:pPr>
        <w:pStyle w:val="BulletedPoints"/>
      </w:pPr>
      <w:r w:rsidRPr="006C5D7C">
        <w:t>What is most important to them?</w:t>
      </w:r>
    </w:p>
    <w:p w:rsidR="00315C3E" w:rsidRPr="006C5D7C" w:rsidRDefault="00315C3E" w:rsidP="006C5D7C">
      <w:pPr>
        <w:pStyle w:val="BulletedPoints"/>
      </w:pPr>
      <w:r w:rsidRPr="006C5D7C">
        <w:t>What is least important to them?</w:t>
      </w:r>
    </w:p>
    <w:p w:rsidR="00315C3E" w:rsidRPr="00315C3E" w:rsidRDefault="00315C3E" w:rsidP="00315C3E">
      <w:pPr>
        <w:pStyle w:val="BulletedPoints"/>
        <w:numPr>
          <w:ilvl w:val="0"/>
          <w:numId w:val="0"/>
        </w:numPr>
        <w:ind w:left="720" w:hanging="360"/>
      </w:pPr>
    </w:p>
    <w:p w:rsidR="00315C3E" w:rsidRPr="00315C3E" w:rsidRDefault="00315C3E" w:rsidP="00315C3E">
      <w:pPr>
        <w:pStyle w:val="Heading2"/>
      </w:pPr>
      <w:bookmarkStart w:id="96" w:name="_Toc232252227"/>
      <w:bookmarkStart w:id="97" w:name="_Toc238278923"/>
      <w:bookmarkStart w:id="98" w:name="_Toc301440210"/>
      <w:r w:rsidRPr="00315C3E">
        <w:t>What Do We Want?</w:t>
      </w:r>
      <w:bookmarkEnd w:id="96"/>
      <w:bookmarkEnd w:id="97"/>
      <w:bookmarkEnd w:id="98"/>
    </w:p>
    <w:p w:rsidR="00315C3E" w:rsidRPr="00315C3E" w:rsidRDefault="009130DB" w:rsidP="006C5D7C">
      <w:r>
        <w:rPr>
          <w:noProof/>
          <w:lang w:bidi="ar-SA"/>
        </w:rPr>
        <w:drawing>
          <wp:anchor distT="0" distB="0" distL="114300" distR="114300" simplePos="0" relativeHeight="251741184" behindDoc="0" locked="0" layoutInCell="1" allowOverlap="1" wp14:anchorId="207DAAE7" wp14:editId="10122E5F">
            <wp:simplePos x="0" y="0"/>
            <wp:positionH relativeFrom="margin">
              <wp:posOffset>25400</wp:posOffset>
            </wp:positionH>
            <wp:positionV relativeFrom="margin">
              <wp:posOffset>4180205</wp:posOffset>
            </wp:positionV>
            <wp:extent cx="914400" cy="1065530"/>
            <wp:effectExtent l="0" t="0" r="0" b="1270"/>
            <wp:wrapSquare wrapText="bothSides"/>
            <wp:docPr id="106" name="Picture 106" descr="C:\Users\Darren\AppData\Local\Microsoft\Windows\Temporary Internet Files\Content.IE5\OVV8IZ9R\MC9102210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n\AppData\Local\Microsoft\Windows\Temporary Internet Files\Content.IE5\OVV8IZ9R\MC910221021[1].jp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914400" cy="1065530"/>
                    </a:xfrm>
                    <a:prstGeom prst="rect">
                      <a:avLst/>
                    </a:prstGeom>
                    <a:noFill/>
                    <a:ln>
                      <a:noFill/>
                    </a:ln>
                  </pic:spPr>
                </pic:pic>
              </a:graphicData>
            </a:graphic>
          </wp:anchor>
        </w:drawing>
      </w:r>
      <w:r w:rsidR="00315C3E" w:rsidRPr="00315C3E">
        <w:t>Now that you have identified the wants and needs of both sides, look for areas of overlap. These will be the starting points for establishing mutual ground.</w:t>
      </w:r>
    </w:p>
    <w:p w:rsidR="00315C3E" w:rsidRPr="00315C3E" w:rsidRDefault="00315C3E" w:rsidP="006C5D7C">
      <w:r w:rsidRPr="00315C3E">
        <w:t>Here is an example. Joe and George are in conflict over the current schedule. As the most senior members of the assembly line team, they both alternate their regular duties with that of foreman. Although taking on the responsibility gives the foreman an extra $250 per shift, the foreman also has to work an extra hour per shift, and has additional safety responsibilities.</w:t>
      </w:r>
    </w:p>
    <w:p w:rsidR="00315C3E" w:rsidRDefault="00315C3E" w:rsidP="006C5D7C">
      <w:r w:rsidRPr="00315C3E">
        <w:t>Joe and George both work Monday to Friday. As a regular assembly line team member, their shifts are from 8:30 a.m. to 4:30 p.m. As foreman, they are expected to work from 8 a.m. to 5 p.m.</w:t>
      </w:r>
    </w:p>
    <w:p w:rsidR="009130DB" w:rsidRPr="00315C3E" w:rsidRDefault="009130DB" w:rsidP="006C5D7C"/>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28"/>
        <w:gridCol w:w="4124"/>
        <w:gridCol w:w="4124"/>
      </w:tblGrid>
      <w:tr w:rsidR="00315C3E" w:rsidRPr="00315C3E" w:rsidTr="00121F87">
        <w:tc>
          <w:tcPr>
            <w:tcW w:w="693" w:type="pct"/>
            <w:tcBorders>
              <w:top w:val="nil"/>
              <w:left w:val="nil"/>
              <w:bottom w:val="single" w:sz="4" w:space="0" w:color="000000"/>
            </w:tcBorders>
          </w:tcPr>
          <w:p w:rsidR="00315C3E" w:rsidRPr="00315C3E" w:rsidRDefault="00315C3E" w:rsidP="001009CE">
            <w:pPr>
              <w:rPr>
                <w:rStyle w:val="H3Character"/>
              </w:rPr>
            </w:pPr>
          </w:p>
        </w:tc>
        <w:tc>
          <w:tcPr>
            <w:tcW w:w="2153" w:type="pct"/>
            <w:shd w:val="clear" w:color="auto" w:fill="DBE5F1" w:themeFill="accent1" w:themeFillTint="33"/>
          </w:tcPr>
          <w:p w:rsidR="00315C3E" w:rsidRPr="00203C34" w:rsidRDefault="00315C3E" w:rsidP="00203C34">
            <w:pPr>
              <w:rPr>
                <w:rStyle w:val="H3Character"/>
                <w:b w:val="0"/>
              </w:rPr>
            </w:pPr>
            <w:r w:rsidRPr="00203C34">
              <w:rPr>
                <w:b/>
              </w:rPr>
              <w:t>Joe</w:t>
            </w:r>
          </w:p>
        </w:tc>
        <w:tc>
          <w:tcPr>
            <w:tcW w:w="2153" w:type="pct"/>
            <w:shd w:val="clear" w:color="auto" w:fill="DBE5F1" w:themeFill="accent1" w:themeFillTint="33"/>
          </w:tcPr>
          <w:p w:rsidR="00315C3E" w:rsidRPr="00203C34" w:rsidRDefault="00315C3E" w:rsidP="00203C34">
            <w:pPr>
              <w:rPr>
                <w:rStyle w:val="H3Character"/>
                <w:b w:val="0"/>
              </w:rPr>
            </w:pPr>
            <w:r w:rsidRPr="00203C34">
              <w:rPr>
                <w:b/>
              </w:rPr>
              <w:t>George</w:t>
            </w:r>
          </w:p>
        </w:tc>
      </w:tr>
      <w:tr w:rsidR="00315C3E" w:rsidRPr="00315C3E" w:rsidTr="00121F87">
        <w:tc>
          <w:tcPr>
            <w:tcW w:w="693" w:type="pct"/>
            <w:shd w:val="clear" w:color="auto" w:fill="DBE5F1" w:themeFill="accent1" w:themeFillTint="33"/>
          </w:tcPr>
          <w:p w:rsidR="00315C3E" w:rsidRPr="00203C34" w:rsidRDefault="00315C3E" w:rsidP="00203C34">
            <w:pPr>
              <w:rPr>
                <w:rStyle w:val="H3Character"/>
                <w:b w:val="0"/>
              </w:rPr>
            </w:pPr>
            <w:r w:rsidRPr="00203C34">
              <w:rPr>
                <w:b/>
              </w:rPr>
              <w:t>Wants</w:t>
            </w:r>
          </w:p>
        </w:tc>
        <w:tc>
          <w:tcPr>
            <w:tcW w:w="2153" w:type="pct"/>
          </w:tcPr>
          <w:p w:rsidR="00315C3E" w:rsidRPr="00315C3E" w:rsidRDefault="00315C3E" w:rsidP="00315C3E">
            <w:pPr>
              <w:pStyle w:val="BulletedPoints"/>
              <w:numPr>
                <w:ilvl w:val="0"/>
                <w:numId w:val="2"/>
              </w:numPr>
            </w:pPr>
            <w:r w:rsidRPr="00315C3E">
              <w:t>To have at least two foreman shifts per week.</w:t>
            </w:r>
          </w:p>
        </w:tc>
        <w:tc>
          <w:tcPr>
            <w:tcW w:w="2153" w:type="pct"/>
          </w:tcPr>
          <w:p w:rsidR="00315C3E" w:rsidRPr="00315C3E" w:rsidRDefault="00315C3E" w:rsidP="00315C3E">
            <w:pPr>
              <w:pStyle w:val="BulletedPoints"/>
              <w:numPr>
                <w:ilvl w:val="0"/>
                <w:numId w:val="2"/>
              </w:numPr>
            </w:pPr>
            <w:r w:rsidRPr="00315C3E">
              <w:t>To have at least two foreman shifts per week.</w:t>
            </w:r>
          </w:p>
          <w:p w:rsidR="00315C3E" w:rsidRPr="00315C3E" w:rsidRDefault="00315C3E" w:rsidP="00315C3E">
            <w:pPr>
              <w:pStyle w:val="BulletedPoints"/>
              <w:numPr>
                <w:ilvl w:val="0"/>
                <w:numId w:val="2"/>
              </w:numPr>
            </w:pPr>
            <w:r w:rsidRPr="00315C3E">
              <w:t>To leave by 4:30 p.m. on Fridays.</w:t>
            </w:r>
          </w:p>
        </w:tc>
      </w:tr>
      <w:tr w:rsidR="00315C3E" w:rsidRPr="00315C3E" w:rsidTr="00121F87">
        <w:tc>
          <w:tcPr>
            <w:tcW w:w="693" w:type="pct"/>
            <w:shd w:val="clear" w:color="auto" w:fill="DBE5F1" w:themeFill="accent1" w:themeFillTint="33"/>
          </w:tcPr>
          <w:p w:rsidR="00315C3E" w:rsidRPr="00203C34" w:rsidRDefault="00315C3E" w:rsidP="00203C34">
            <w:pPr>
              <w:rPr>
                <w:rStyle w:val="H3Character"/>
                <w:b w:val="0"/>
              </w:rPr>
            </w:pPr>
            <w:r w:rsidRPr="00203C34">
              <w:rPr>
                <w:b/>
              </w:rPr>
              <w:t>Needs</w:t>
            </w:r>
          </w:p>
        </w:tc>
        <w:tc>
          <w:tcPr>
            <w:tcW w:w="2153" w:type="pct"/>
          </w:tcPr>
          <w:p w:rsidR="00315C3E" w:rsidRPr="00315C3E" w:rsidRDefault="00315C3E" w:rsidP="00315C3E">
            <w:pPr>
              <w:pStyle w:val="BulletedPoints"/>
              <w:numPr>
                <w:ilvl w:val="0"/>
                <w:numId w:val="2"/>
              </w:numPr>
            </w:pPr>
            <w:r w:rsidRPr="00315C3E">
              <w:t xml:space="preserve">To leave by 4:30 p.m. on Mondays and Wednesdays to pick up his </w:t>
            </w:r>
            <w:r w:rsidRPr="00315C3E">
              <w:lastRenderedPageBreak/>
              <w:t>children.</w:t>
            </w:r>
          </w:p>
          <w:p w:rsidR="00315C3E" w:rsidRPr="00315C3E" w:rsidRDefault="00315C3E" w:rsidP="00315C3E">
            <w:pPr>
              <w:pStyle w:val="BulletedPoints"/>
              <w:numPr>
                <w:ilvl w:val="0"/>
                <w:numId w:val="2"/>
              </w:numPr>
            </w:pPr>
            <w:r w:rsidRPr="00315C3E">
              <w:t>To ensure that the foreman position is covered by someone from Monday to Friday, 8 a.m. to 5 p.m.</w:t>
            </w:r>
          </w:p>
        </w:tc>
        <w:tc>
          <w:tcPr>
            <w:tcW w:w="2153" w:type="pct"/>
          </w:tcPr>
          <w:p w:rsidR="00315C3E" w:rsidRPr="00315C3E" w:rsidRDefault="00315C3E" w:rsidP="00315C3E">
            <w:pPr>
              <w:pStyle w:val="BulletedPoints"/>
              <w:numPr>
                <w:ilvl w:val="0"/>
                <w:numId w:val="2"/>
              </w:numPr>
            </w:pPr>
            <w:r w:rsidRPr="00315C3E">
              <w:lastRenderedPageBreak/>
              <w:t xml:space="preserve">Not to have more than three foreman shifts per week as it will </w:t>
            </w:r>
            <w:r w:rsidRPr="00315C3E">
              <w:lastRenderedPageBreak/>
              <w:t>require him to pay extra taxes.</w:t>
            </w:r>
          </w:p>
          <w:p w:rsidR="00315C3E" w:rsidRPr="00315C3E" w:rsidRDefault="00315C3E" w:rsidP="00315C3E">
            <w:pPr>
              <w:pStyle w:val="BulletedPoints"/>
              <w:numPr>
                <w:ilvl w:val="0"/>
                <w:numId w:val="2"/>
              </w:numPr>
            </w:pPr>
            <w:r w:rsidRPr="00315C3E">
              <w:t>To ensure that the foreman position is covered by someone from Monday to Friday, 8 a.m. to 5 p.m.</w:t>
            </w:r>
          </w:p>
        </w:tc>
      </w:tr>
    </w:tbl>
    <w:p w:rsidR="00315C3E" w:rsidRPr="00315C3E" w:rsidRDefault="00315C3E" w:rsidP="00315C3E"/>
    <w:p w:rsidR="00315C3E" w:rsidRPr="00315C3E" w:rsidRDefault="00315C3E" w:rsidP="006C5D7C">
      <w:r w:rsidRPr="00315C3E">
        <w:t xml:space="preserve">From this simple chart, we can see that Joe and George have the same goal: to ensure that the foreman position is covered by someone during regular working hours. Thus, this is a logistical conflict rather than an emotional one. We can also see from the chart that there seems to be some good starting ground for a solution. </w:t>
      </w:r>
    </w:p>
    <w:p w:rsidR="00315C3E" w:rsidRPr="00315C3E" w:rsidRDefault="00315C3E" w:rsidP="006C5D7C">
      <w:r w:rsidRPr="00315C3E">
        <w:t>When working through the wants and needs of both parties, be careful not to jump to conclusions. Rather, be on the lookout for the root cause. Often, the problem is not what it seems.</w:t>
      </w:r>
    </w:p>
    <w:p w:rsidR="0062771F" w:rsidRPr="00315C3E" w:rsidRDefault="0062771F" w:rsidP="0062771F">
      <w:pPr>
        <w:pStyle w:val="Heading1"/>
      </w:pPr>
      <w:r w:rsidRPr="00315C3E">
        <w:br w:type="page"/>
      </w:r>
      <w:bookmarkStart w:id="99" w:name="_Toc236454694"/>
      <w:bookmarkStart w:id="100" w:name="_Toc301440211"/>
      <w:r w:rsidRPr="00315C3E">
        <w:rPr>
          <w:lang w:eastAsia="zh-TW"/>
        </w:rPr>
        <w:lastRenderedPageBreak/>
        <w:t xml:space="preserve">Module Eight: </w:t>
      </w:r>
      <w:bookmarkEnd w:id="99"/>
      <w:r w:rsidRPr="00315C3E">
        <w:t>Phase Three — Closing</w:t>
      </w:r>
      <w:bookmarkEnd w:id="100"/>
    </w:p>
    <w:p w:rsidR="00315C3E" w:rsidRPr="00315C3E" w:rsidRDefault="00AB7758" w:rsidP="006C5D7C">
      <w:r>
        <w:rPr>
          <w:noProof/>
          <w:lang w:bidi="ar-SA"/>
        </w:rPr>
        <w:drawing>
          <wp:anchor distT="0" distB="0" distL="114300" distR="114300" simplePos="0" relativeHeight="251744256" behindDoc="0" locked="0" layoutInCell="1" allowOverlap="1" wp14:anchorId="2489ACCF" wp14:editId="50B740D0">
            <wp:simplePos x="0" y="0"/>
            <wp:positionH relativeFrom="margin">
              <wp:posOffset>5715</wp:posOffset>
            </wp:positionH>
            <wp:positionV relativeFrom="margin">
              <wp:posOffset>1737360</wp:posOffset>
            </wp:positionV>
            <wp:extent cx="1920240" cy="1920240"/>
            <wp:effectExtent l="0" t="0" r="3810" b="3810"/>
            <wp:wrapSquare wrapText="bothSides"/>
            <wp:docPr id="109" name="Picture 109" descr="C:\Users\Darren\AppData\Local\Microsoft\Windows\Temporary Internet Files\Content.IE5\39XQYYJK\MC90036366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ren\AppData\Local\Microsoft\Windows\Temporary Internet Files\Content.IE5\39XQYYJK\MC900363666[1].wmf"/>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586C" w:rsidRPr="00315C3E">
        <w:rPr>
          <w:noProof/>
          <w:lang w:bidi="ar-SA"/>
        </w:rPr>
        <mc:AlternateContent>
          <mc:Choice Requires="wps">
            <w:drawing>
              <wp:anchor distT="91440" distB="91440" distL="114300" distR="114300" simplePos="0" relativeHeight="251661312" behindDoc="0" locked="0" layoutInCell="0" allowOverlap="1" wp14:anchorId="213E4D92" wp14:editId="6E32A3FE">
                <wp:simplePos x="0" y="0"/>
                <wp:positionH relativeFrom="page">
                  <wp:align>right</wp:align>
                </wp:positionH>
                <wp:positionV relativeFrom="page">
                  <wp:align>top</wp:align>
                </wp:positionV>
                <wp:extent cx="7772400" cy="1858010"/>
                <wp:effectExtent l="0" t="0" r="0" b="0"/>
                <wp:wrapSquare wrapText="bothSides"/>
                <wp:docPr id="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85801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0B50E9"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Negotiating in the classic sense assumes that parties are more anxious to agree than to disagree</w:t>
                            </w:r>
                            <w:r w:rsidRPr="005706A9">
                              <w:rPr>
                                <w:rFonts w:ascii="Cambria" w:hAnsi="Cambria"/>
                                <w:i/>
                                <w:iCs/>
                                <w:sz w:val="28"/>
                                <w:szCs w:val="28"/>
                              </w:rPr>
                              <w:t>.</w:t>
                            </w:r>
                          </w:p>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Dean Acheson</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213E4D92" id="Rectangle 112" o:spid="_x0000_s1038" style="position:absolute;margin-left:560.8pt;margin-top:0;width:612pt;height:146.3pt;z-index:251661312;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" o:allowincell="f" fillcolor="#4f81bd" stroked="f">
                <v:shadow type="perspective" color="#9bbb59" origin="-.5,-.5" offset="-6pt,-6pt" matrix=".75,,,.75"/>
                <v:textbox inset="4in,54pt,1in,0">
                  <w:txbxContent>
                    <w:p w:rsidR="000B50E9"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Negotiating in the classic sense assumes that parties are more anxious to agree than to disagree</w:t>
                      </w:r>
                      <w:r w:rsidRPr="005706A9">
                        <w:rPr>
                          <w:rFonts w:ascii="Cambria" w:hAnsi="Cambria"/>
                          <w:i/>
                          <w:iCs/>
                          <w:sz w:val="28"/>
                          <w:szCs w:val="28"/>
                        </w:rPr>
                        <w:t>.</w:t>
                      </w:r>
                    </w:p>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Dean Acheson</w:t>
                      </w:r>
                    </w:p>
                  </w:txbxContent>
                </v:textbox>
                <w10:wrap type="square" anchorx="page" anchory="page"/>
              </v:rect>
            </w:pict>
          </mc:Fallback>
        </mc:AlternateContent>
      </w:r>
      <w:r w:rsidR="00315C3E" w:rsidRPr="00315C3E">
        <w:rPr>
          <w:noProof/>
          <w:lang w:bidi="ar-SA"/>
        </w:rPr>
        <mc:AlternateContent>
          <mc:Choice Requires="wps">
            <w:drawing>
              <wp:anchor distT="91440" distB="91440" distL="114300" distR="114300" simplePos="0" relativeHeight="251705344" behindDoc="0" locked="0" layoutInCell="0" allowOverlap="1" wp14:anchorId="27CA2BD4" wp14:editId="120034B7">
                <wp:simplePos x="0" y="0"/>
                <wp:positionH relativeFrom="page">
                  <wp:align>right</wp:align>
                </wp:positionH>
                <wp:positionV relativeFrom="page">
                  <wp:align>top</wp:align>
                </wp:positionV>
                <wp:extent cx="7772400" cy="1936750"/>
                <wp:effectExtent l="0" t="0" r="0" b="0"/>
                <wp:wrapSquare wrapText="bothSides"/>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93675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0B50E9" w:rsidRDefault="000B50E9" w:rsidP="00315C3E">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Negotiating in the classic sense assumes that parties are more anxious to agree than to disagree</w:t>
                            </w:r>
                            <w:r w:rsidRPr="005706A9">
                              <w:rPr>
                                <w:rFonts w:ascii="Cambria" w:hAnsi="Cambria"/>
                                <w:i/>
                                <w:iCs/>
                                <w:sz w:val="28"/>
                                <w:szCs w:val="28"/>
                              </w:rPr>
                              <w:t>.</w:t>
                            </w:r>
                          </w:p>
                          <w:p w:rsidR="000B50E9" w:rsidRDefault="000B50E9" w:rsidP="00315C3E">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Dean Acheson</w:t>
                            </w:r>
                          </w:p>
                          <w:p w:rsidR="000864A3" w:rsidRPr="00DC52C2" w:rsidRDefault="000864A3" w:rsidP="00315C3E">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27CA2BD4" id="Rectangle 114" o:spid="_x0000_s1039" style="position:absolute;margin-left:560.8pt;margin-top:0;width:612pt;height:152.5pt;z-index:251705344;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rDQMAAGM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" o:allowincell="f" fillcolor="#4f81bd" stroked="f">
                <v:shadow type="perspective" color="#9bbb59" origin="-.5,-.5" offset="-6pt,-6pt" matrix=".75,,,.75"/>
                <v:textbox inset="4in,54pt,1in,0">
                  <w:txbxContent>
                    <w:p w:rsidR="000B50E9" w:rsidRDefault="000B50E9" w:rsidP="00315C3E">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Negotiating in the classic sense assumes that parties are more anxious to agree than to disagree</w:t>
                      </w:r>
                      <w:r w:rsidRPr="005706A9">
                        <w:rPr>
                          <w:rFonts w:ascii="Cambria" w:hAnsi="Cambria"/>
                          <w:i/>
                          <w:iCs/>
                          <w:sz w:val="28"/>
                          <w:szCs w:val="28"/>
                        </w:rPr>
                        <w:t>.</w:t>
                      </w:r>
                    </w:p>
                    <w:p w:rsidR="000B50E9" w:rsidRDefault="000B50E9" w:rsidP="00315C3E">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Dean Acheson</w:t>
                      </w:r>
                    </w:p>
                    <w:p w:rsidR="000864A3" w:rsidRPr="00DC52C2" w:rsidRDefault="000864A3" w:rsidP="00315C3E">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p>
                  </w:txbxContent>
                </v:textbox>
                <w10:wrap type="square" anchorx="page" anchory="page"/>
              </v:rect>
            </w:pict>
          </mc:Fallback>
        </mc:AlternateContent>
      </w:r>
      <w:r w:rsidR="00315C3E" w:rsidRPr="00315C3E">
        <w:t>The final phase of a negotiation is a time for reaching consensus and building an agreement. A little hard work in this phase can ensure that the negotiation achieves it desired results.</w:t>
      </w:r>
    </w:p>
    <w:p w:rsidR="00315C3E" w:rsidRPr="00315C3E" w:rsidRDefault="00315C3E" w:rsidP="006C5D7C">
      <w:r w:rsidRPr="00315C3E">
        <w:t>Closing a negotiation can mean two different things: First it may be a question of how to bring different ideas to a mutually agreed conclusion. A second possibility view of ‘closing’ is what means negotiating parties can use to acknowledge or formalize the idea that agreement has been reached.</w:t>
      </w:r>
    </w:p>
    <w:p w:rsidR="0062771F" w:rsidRPr="00315C3E" w:rsidRDefault="00315C3E" w:rsidP="006C5D7C">
      <w:r w:rsidRPr="00315C3E">
        <w:t>Recognizing that parties have reached agreement can be quite simple. One can ask the other(s), “Then, have we reached agreement?” The parties can shake hands, make a public announcement, or sign a document. The real issue is that each has to make it clear to other negotiators that a mutually agreed conclusion has indeed been reached</w:t>
      </w:r>
      <w:r w:rsidR="0062771F" w:rsidRPr="00315C3E">
        <w:t>.</w:t>
      </w:r>
    </w:p>
    <w:p w:rsidR="00B12414" w:rsidRPr="00315C3E" w:rsidRDefault="00B12414" w:rsidP="0062771F"/>
    <w:p w:rsidR="0062771F" w:rsidRPr="00315C3E" w:rsidRDefault="0062771F" w:rsidP="0062771F">
      <w:pPr>
        <w:pStyle w:val="Heading2"/>
      </w:pPr>
      <w:bookmarkStart w:id="101" w:name="_Toc301440212"/>
      <w:r w:rsidRPr="00315C3E">
        <w:t>Reaching Consensus</w:t>
      </w:r>
      <w:bookmarkEnd w:id="101"/>
    </w:p>
    <w:p w:rsidR="00315C3E" w:rsidRPr="00315C3E" w:rsidRDefault="00485E3F" w:rsidP="00315C3E">
      <w:r>
        <w:rPr>
          <w:noProof/>
          <w:lang w:bidi="ar-SA"/>
        </w:rPr>
        <w:drawing>
          <wp:anchor distT="0" distB="0" distL="114300" distR="114300" simplePos="0" relativeHeight="251743232" behindDoc="0" locked="0" layoutInCell="1" allowOverlap="1" wp14:anchorId="2CF31C02" wp14:editId="0586562B">
            <wp:simplePos x="0" y="0"/>
            <wp:positionH relativeFrom="margin">
              <wp:posOffset>7620</wp:posOffset>
            </wp:positionH>
            <wp:positionV relativeFrom="margin">
              <wp:posOffset>5103495</wp:posOffset>
            </wp:positionV>
            <wp:extent cx="1005840" cy="1005840"/>
            <wp:effectExtent l="0" t="0" r="3810" b="3810"/>
            <wp:wrapSquare wrapText="bothSides"/>
            <wp:docPr id="108" name="Picture 108" descr="C:\Users\Darren\AppData\Local\Microsoft\Windows\Temporary Internet Files\Content.IE5\ZKNEI80I\MC90036586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ren\AppData\Local\Microsoft\Windows\Temporary Internet Files\Content.IE5\ZKNEI80I\MC900365860[1].wmf"/>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C3E" w:rsidRPr="00315C3E">
        <w:t xml:space="preserve">People have different ideas about what constitutes consensus. When applied to negotiations, consensus usually involves substantive agreement on key issues. Not everyone needs to be completely satisfied to reach consensus, but everyone needs to feel that the outcome of the negotiation is something they can live with.  Building consensus is one of the hardest parts of negotiation, because the negotiating parties will potentially have radically different attitudes to what they feel the results should be. </w:t>
      </w:r>
    </w:p>
    <w:p w:rsidR="00315C3E" w:rsidRPr="00315C3E" w:rsidRDefault="00315C3E" w:rsidP="00315C3E">
      <w:r w:rsidRPr="00315C3E">
        <w:t xml:space="preserve">Consensus has different meanings to different people. To some, it is unsatisfactory compromise, with both parties ending on a solution which does not give them everything they want. However, the simple fact is that you cannot please all of the people all of the time. Consensus is about pleasing as many people as far as possible. The best solutions, in reality, are the ones which leave nobody </w:t>
      </w:r>
      <w:r w:rsidRPr="00315C3E">
        <w:rPr>
          <w:i/>
        </w:rPr>
        <w:t>too</w:t>
      </w:r>
      <w:r w:rsidRPr="00315C3E">
        <w:t xml:space="preserve"> displeased. In an ideal world you could please everyone equally and completely. But this world is not ideal, and the realities dictate that to please one person you will usually have to displease someone else. </w:t>
      </w:r>
    </w:p>
    <w:p w:rsidR="00315C3E" w:rsidRPr="00315C3E" w:rsidRDefault="00315C3E" w:rsidP="00315C3E">
      <w:r w:rsidRPr="00315C3E">
        <w:t xml:space="preserve">This is why you have concessions: if you push for 100%, it is possible to end up with 0%. It is much better, therefore, to have two parties who each have a significant percentage of what they want. </w:t>
      </w:r>
      <w:r w:rsidRPr="00315C3E">
        <w:lastRenderedPageBreak/>
        <w:t>Reaching a consensus may have a bittersweet taste for some parties, but it is better to have 50% of something than 100% of nothing.</w:t>
      </w:r>
    </w:p>
    <w:p w:rsidR="00FB145A" w:rsidRPr="00315C3E" w:rsidRDefault="00FB145A" w:rsidP="0062771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the meaning of consensus.</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Once the bargaining stage of the negotiation is complete, it’s time to try to reach a consensus. This involves setting aside unresolved issues and focusing on areas of agreement.</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None</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Recommended Activity</w:t>
            </w:r>
          </w:p>
        </w:tc>
        <w:tc>
          <w:tcPr>
            <w:tcW w:w="7128" w:type="dxa"/>
            <w:vAlign w:val="center"/>
          </w:tcPr>
          <w:p w:rsidR="00B12414" w:rsidRPr="00315C3E" w:rsidRDefault="00B12414" w:rsidP="00B07378">
            <w:pPr>
              <w:rPr>
                <w:rStyle w:val="TableTextInstructor"/>
              </w:rPr>
            </w:pPr>
            <w:r w:rsidRPr="00315C3E">
              <w:rPr>
                <w:rStyle w:val="TableTextInstructor"/>
              </w:rPr>
              <w:t>Divide participants into groups of four to six. Ask each group to write a definition of consensus in 25 words or less. When they are finished, ask each group to read its definition.</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Delivery Tips</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If there is time, ask the groups to revise their definitions after they have heard what the other groups said.</w:t>
            </w:r>
          </w:p>
        </w:tc>
      </w:tr>
    </w:tbl>
    <w:p w:rsidR="00B12414" w:rsidRPr="00315C3E" w:rsidRDefault="00B12414" w:rsidP="0062771F"/>
    <w:p w:rsidR="0062771F" w:rsidRPr="00315C3E" w:rsidRDefault="0062771F" w:rsidP="0062771F">
      <w:pPr>
        <w:pStyle w:val="Heading2"/>
      </w:pPr>
      <w:bookmarkStart w:id="102" w:name="_Toc301440213"/>
      <w:r w:rsidRPr="00315C3E">
        <w:t>Building an Agreement</w:t>
      </w:r>
      <w:bookmarkEnd w:id="102"/>
    </w:p>
    <w:p w:rsidR="00315C3E" w:rsidRPr="00315C3E" w:rsidRDefault="00671D0C" w:rsidP="00315C3E">
      <w:r>
        <w:rPr>
          <w:noProof/>
          <w:lang w:bidi="ar-SA"/>
        </w:rPr>
        <w:drawing>
          <wp:anchor distT="0" distB="0" distL="114300" distR="114300" simplePos="0" relativeHeight="251745280" behindDoc="0" locked="0" layoutInCell="1" allowOverlap="1" wp14:anchorId="0DA45025" wp14:editId="73A34878">
            <wp:simplePos x="0" y="0"/>
            <wp:positionH relativeFrom="margin">
              <wp:posOffset>3810</wp:posOffset>
            </wp:positionH>
            <wp:positionV relativeFrom="margin">
              <wp:posOffset>4478020</wp:posOffset>
            </wp:positionV>
            <wp:extent cx="1463040" cy="1043940"/>
            <wp:effectExtent l="0" t="0" r="3810" b="3810"/>
            <wp:wrapSquare wrapText="bothSides"/>
            <wp:docPr id="115" name="Picture 115" descr="C:\Users\Darren\AppData\Local\Microsoft\Windows\Temporary Internet Files\Content.IE5\FZCJR17Y\MC900370196[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ren\AppData\Local\Microsoft\Windows\Temporary Internet Files\Content.IE5\FZCJR17Y\MC900370196[2].wm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63040" cy="1043940"/>
                    </a:xfrm>
                    <a:prstGeom prst="rect">
                      <a:avLst/>
                    </a:prstGeom>
                    <a:noFill/>
                    <a:ln>
                      <a:noFill/>
                    </a:ln>
                  </pic:spPr>
                </pic:pic>
              </a:graphicData>
            </a:graphic>
          </wp:anchor>
        </w:drawing>
      </w:r>
      <w:r w:rsidR="00315C3E" w:rsidRPr="00315C3E">
        <w:t xml:space="preserve">Building an agreement takes a special skill — the ability to translate generalities into specifics. Negotiators should realize that at this stage of the process the bargaining is over. They should try to create an agreement based on a fair and accurate interpretation of the consensus the parties have reached. At the same time they want to be careful they do not inadvertently give something up by not paying close enough attention to the written agreement. </w:t>
      </w:r>
    </w:p>
    <w:p w:rsidR="00315C3E" w:rsidRPr="00315C3E" w:rsidRDefault="00315C3E" w:rsidP="00315C3E">
      <w:r w:rsidRPr="00315C3E">
        <w:t xml:space="preserve">Sometimes in negotiations, there can be a tendency to arrive at certain principle agreements and think that the job has been done. There is more to negotiation than offering a concession here and stipulating a limit there. If you make the mistake of thinking that the negotiation process has ironed out all of the problems in a deal, then you will find that there is a nasty shock waiting for you when you come to formalize the agreement. </w:t>
      </w:r>
    </w:p>
    <w:p w:rsidR="00315C3E" w:rsidRPr="00315C3E" w:rsidRDefault="00315C3E" w:rsidP="00315C3E">
      <w:r w:rsidRPr="00315C3E">
        <w:t>It may help to think of the negotiation process as a news broadcast. It is great to have headlines that will make people sit up and take notice, but in order for these headlines to actually have any meaning it is necessary to write the stories. While the basic principle agreement reached in the negotiation room will be the headline, and what sticks in people’s minds, it needs to be backed up with details. A good negotiations team will have at least one “details guy (or gal)” who is able to get the small print in place after the negotiators have put the outline in front of them.</w:t>
      </w:r>
    </w:p>
    <w:p w:rsidR="00FB145A" w:rsidRPr="00315C3E" w:rsidRDefault="00FB145A" w:rsidP="0062771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what is involved in building an agreement.</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Once negotiators have reached consensus, the hard work of building an agreement begins. In performing this task, negotiators move from general issues to specifics.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None</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Recommended Activity</w:t>
            </w:r>
          </w:p>
        </w:tc>
        <w:tc>
          <w:tcPr>
            <w:tcW w:w="7128" w:type="dxa"/>
            <w:vAlign w:val="center"/>
          </w:tcPr>
          <w:p w:rsidR="00B12414" w:rsidRPr="00315C3E" w:rsidRDefault="00B12414" w:rsidP="00B07378">
            <w:pPr>
              <w:rPr>
                <w:rStyle w:val="TableTextInstructor"/>
              </w:rPr>
            </w:pPr>
            <w:r w:rsidRPr="00315C3E">
              <w:rPr>
                <w:rStyle w:val="TableTextInstructor"/>
              </w:rPr>
              <w:t>Divide participants into groups of four to six. Ask them to consider this hypothetical situation:</w:t>
            </w:r>
          </w:p>
          <w:p w:rsidR="00B12414" w:rsidRPr="00315C3E" w:rsidRDefault="00B12414" w:rsidP="00B07378">
            <w:pPr>
              <w:rPr>
                <w:rStyle w:val="TableTextInstructor"/>
              </w:rPr>
            </w:pPr>
            <w:r w:rsidRPr="00315C3E">
              <w:rPr>
                <w:rStyle w:val="TableTextInstructor"/>
              </w:rPr>
              <w:t>Labor and management have reached a general consensus on health insurance benefits for employees. What are the next steps for negotiators in building an agreement?</w:t>
            </w:r>
          </w:p>
          <w:p w:rsidR="00B12414" w:rsidRPr="00315C3E" w:rsidRDefault="00B12414" w:rsidP="00B07378">
            <w:pPr>
              <w:rPr>
                <w:rStyle w:val="TableTextInstructor"/>
              </w:rPr>
            </w:pPr>
            <w:r w:rsidRPr="00315C3E">
              <w:rPr>
                <w:rStyle w:val="TableTextInstructor"/>
              </w:rPr>
              <w:t>Ask each group to report on what it came up with.</w:t>
            </w:r>
          </w:p>
        </w:tc>
      </w:tr>
      <w:tr w:rsidR="00B12414" w:rsidRPr="00315C3E" w:rsidTr="00B07378">
        <w:tc>
          <w:tcPr>
            <w:tcW w:w="2448" w:type="dxa"/>
            <w:tcBorders>
              <w:bottom w:val="single" w:sz="4" w:space="0" w:color="1F497D"/>
            </w:tcBorders>
            <w:shd w:val="clear" w:color="auto" w:fill="D3DFEE"/>
            <w:vAlign w:val="center"/>
          </w:tcPr>
          <w:p w:rsidR="00B12414" w:rsidRPr="00315C3E" w:rsidRDefault="00B12414" w:rsidP="00B07378">
            <w:pPr>
              <w:rPr>
                <w:rStyle w:val="TableHeadings"/>
              </w:rPr>
            </w:pPr>
            <w:r w:rsidRPr="00315C3E">
              <w:rPr>
                <w:rStyle w:val="TableHeadings"/>
              </w:rPr>
              <w:t>Stories to Share</w:t>
            </w:r>
          </w:p>
        </w:tc>
        <w:tc>
          <w:tcPr>
            <w:tcW w:w="7128" w:type="dxa"/>
            <w:tcBorders>
              <w:bottom w:val="single" w:sz="4" w:space="0" w:color="1F497D"/>
            </w:tcBorders>
            <w:shd w:val="clear" w:color="auto" w:fill="D3DFEE"/>
            <w:vAlign w:val="center"/>
          </w:tcPr>
          <w:p w:rsidR="00B12414" w:rsidRPr="00315C3E" w:rsidRDefault="00B12414" w:rsidP="00B07378">
            <w:pPr>
              <w:rPr>
                <w:rStyle w:val="TableTextInstructor"/>
              </w:rPr>
            </w:pPr>
            <w:r w:rsidRPr="00315C3E">
              <w:rPr>
                <w:rStyle w:val="TableTextInstructor"/>
              </w:rPr>
              <w:t>The old expression “the devil is in the details” applies to this stage of negotiations. You don’t want to let a dispute over some minor detail throw the entire negotiation off track.</w:t>
            </w:r>
          </w:p>
        </w:tc>
      </w:tr>
    </w:tbl>
    <w:p w:rsidR="0062771F" w:rsidRPr="00315C3E" w:rsidRDefault="0062771F" w:rsidP="0062771F"/>
    <w:p w:rsidR="0062771F" w:rsidRPr="00315C3E" w:rsidRDefault="0062771F" w:rsidP="0062771F">
      <w:pPr>
        <w:pStyle w:val="Heading2"/>
      </w:pPr>
      <w:bookmarkStart w:id="103" w:name="_Toc301440214"/>
      <w:r w:rsidRPr="00315C3E">
        <w:t>Setting the Terms of the Agreement</w:t>
      </w:r>
      <w:bookmarkEnd w:id="103"/>
    </w:p>
    <w:p w:rsidR="00315C3E" w:rsidRPr="00315C3E" w:rsidRDefault="00095E29" w:rsidP="00315C3E">
      <w:r>
        <w:rPr>
          <w:noProof/>
          <w:lang w:bidi="ar-SA"/>
        </w:rPr>
        <w:drawing>
          <wp:anchor distT="0" distB="0" distL="114300" distR="114300" simplePos="0" relativeHeight="251746304" behindDoc="0" locked="0" layoutInCell="1" allowOverlap="1" wp14:anchorId="5A202A2A" wp14:editId="1EFE6FCA">
            <wp:simplePos x="0" y="0"/>
            <wp:positionH relativeFrom="margin">
              <wp:posOffset>25400</wp:posOffset>
            </wp:positionH>
            <wp:positionV relativeFrom="margin">
              <wp:posOffset>5017135</wp:posOffset>
            </wp:positionV>
            <wp:extent cx="1005840" cy="1005840"/>
            <wp:effectExtent l="0" t="0" r="3810" b="3810"/>
            <wp:wrapSquare wrapText="bothSides"/>
            <wp:docPr id="116" name="Picture 116" descr="C:\Users\Darren\AppData\Local\Microsoft\Windows\Temporary Internet Files\Content.IE5\MP321RS9\MC9004349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ren\AppData\Local\Microsoft\Windows\Temporary Internet Files\Content.IE5\MP321RS9\MC900434929[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C3E" w:rsidRPr="00315C3E">
        <w:t>We are all familiar with what can happen when the terms of an agreement are not clearly spelled out. For example:</w:t>
      </w:r>
    </w:p>
    <w:p w:rsidR="00315C3E" w:rsidRPr="00315C3E" w:rsidRDefault="00315C3E" w:rsidP="00315C3E">
      <w:r w:rsidRPr="00315C3E">
        <w:t>Two employees agree on their individual responsibilities for updating their company’s website. A week goes by and nothing has happened. Each person was waiting for the other one to take the first step. They had defined their responsibilities but they had not formulated a plan for carrying them out.</w:t>
      </w:r>
    </w:p>
    <w:p w:rsidR="00315C3E" w:rsidRPr="00315C3E" w:rsidRDefault="00315C3E" w:rsidP="006C5D7C">
      <w:r w:rsidRPr="00315C3E">
        <w:t>For an agreement to be successful, all the essential terms must be clearly stated in writing. It is quite one thing to have an agreement in theory but it will be essentially meaningless without the practicalities. The agreement which emerges at the end of negotiations needs to be backed up with the “how” factor. What emerges from the initial negotiation is what you are going to go, and possibly when. The “how” is the most important of all, though, as without the firm details of how you are going to put everything in place you can agree whatever you want and it will not matter.</w:t>
      </w:r>
    </w:p>
    <w:p w:rsidR="00FB145A" w:rsidRPr="00315C3E" w:rsidRDefault="00FB145A" w:rsidP="0062771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lastRenderedPageBreak/>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what is involved in setting the terms of an agreement.</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Setting the terms of an agreement involves answering some basic questions.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Flip chart paper</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Planning Checklist</w:t>
            </w:r>
          </w:p>
        </w:tc>
        <w:tc>
          <w:tcPr>
            <w:tcW w:w="7128" w:type="dxa"/>
            <w:vAlign w:val="center"/>
          </w:tcPr>
          <w:p w:rsidR="00B12414" w:rsidRPr="00315C3E" w:rsidRDefault="00B12414" w:rsidP="00B07378">
            <w:pPr>
              <w:rPr>
                <w:rStyle w:val="TableTextInstructor"/>
              </w:rPr>
            </w:pPr>
            <w:r w:rsidRPr="00315C3E">
              <w:rPr>
                <w:rStyle w:val="TableTextInstructor"/>
              </w:rPr>
              <w:t>Before the workshop, write these questions on a flip chart:</w:t>
            </w:r>
          </w:p>
          <w:p w:rsidR="00B12414" w:rsidRPr="00315C3E" w:rsidRDefault="00B12414" w:rsidP="00B07378">
            <w:pPr>
              <w:numPr>
                <w:ilvl w:val="0"/>
                <w:numId w:val="21"/>
              </w:numPr>
              <w:rPr>
                <w:rStyle w:val="TableTextInstructor"/>
              </w:rPr>
            </w:pPr>
            <w:r w:rsidRPr="00315C3E">
              <w:rPr>
                <w:rStyle w:val="TableTextInstructor"/>
              </w:rPr>
              <w:t>Who?</w:t>
            </w:r>
          </w:p>
          <w:p w:rsidR="00B12414" w:rsidRPr="00315C3E" w:rsidRDefault="00B12414" w:rsidP="00B07378">
            <w:pPr>
              <w:numPr>
                <w:ilvl w:val="0"/>
                <w:numId w:val="21"/>
              </w:numPr>
              <w:rPr>
                <w:rStyle w:val="TableTextInstructor"/>
              </w:rPr>
            </w:pPr>
            <w:r w:rsidRPr="00315C3E">
              <w:rPr>
                <w:rStyle w:val="TableTextInstructor"/>
              </w:rPr>
              <w:t>What?</w:t>
            </w:r>
          </w:p>
          <w:p w:rsidR="00B12414" w:rsidRPr="00315C3E" w:rsidRDefault="00B12414" w:rsidP="00B07378">
            <w:pPr>
              <w:numPr>
                <w:ilvl w:val="0"/>
                <w:numId w:val="21"/>
              </w:numPr>
              <w:rPr>
                <w:rStyle w:val="TableTextInstructor"/>
              </w:rPr>
            </w:pPr>
            <w:r w:rsidRPr="00315C3E">
              <w:rPr>
                <w:rStyle w:val="TableTextInstructor"/>
              </w:rPr>
              <w:t>When?</w:t>
            </w:r>
          </w:p>
          <w:p w:rsidR="00B12414" w:rsidRPr="00315C3E" w:rsidRDefault="00B12414" w:rsidP="00B07378">
            <w:pPr>
              <w:numPr>
                <w:ilvl w:val="0"/>
                <w:numId w:val="21"/>
              </w:numPr>
              <w:rPr>
                <w:rStyle w:val="TableTextInstructor"/>
              </w:rPr>
            </w:pPr>
            <w:r w:rsidRPr="00315C3E">
              <w:rPr>
                <w:rStyle w:val="TableTextInstructor"/>
              </w:rPr>
              <w:t>Where?</w:t>
            </w:r>
          </w:p>
          <w:p w:rsidR="00B12414" w:rsidRPr="00315C3E" w:rsidRDefault="00B12414" w:rsidP="00B07378">
            <w:pPr>
              <w:numPr>
                <w:ilvl w:val="0"/>
                <w:numId w:val="21"/>
              </w:numPr>
              <w:rPr>
                <w:rStyle w:val="TableTextInstructor"/>
              </w:rPr>
            </w:pPr>
            <w:r w:rsidRPr="00315C3E">
              <w:rPr>
                <w:rStyle w:val="TableTextInstructor"/>
              </w:rPr>
              <w:t>How?</w:t>
            </w:r>
          </w:p>
          <w:p w:rsidR="00B12414" w:rsidRPr="00315C3E" w:rsidRDefault="00B12414" w:rsidP="00B07378">
            <w:pPr>
              <w:numPr>
                <w:ilvl w:val="0"/>
                <w:numId w:val="21"/>
              </w:numPr>
              <w:rPr>
                <w:rStyle w:val="TableTextInstructor"/>
              </w:rPr>
            </w:pPr>
            <w:r w:rsidRPr="00315C3E">
              <w:rPr>
                <w:rStyle w:val="TableTextInstructor"/>
              </w:rPr>
              <w:t>How much?</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Recommended Activity</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Explain that setting the terms of an agreement is a little like reporting a news story. You typically need to answer the same kinds of questions that journalists do.</w:t>
            </w:r>
          </w:p>
          <w:p w:rsidR="00B12414" w:rsidRPr="00315C3E" w:rsidRDefault="00B12414" w:rsidP="00B07378">
            <w:pPr>
              <w:rPr>
                <w:rStyle w:val="TableTextInstructor"/>
              </w:rPr>
            </w:pPr>
            <w:r w:rsidRPr="00315C3E">
              <w:rPr>
                <w:rStyle w:val="TableTextInstructor"/>
              </w:rPr>
              <w:t xml:space="preserve">Ask participants to recall the situation they worked on in the last activity: Labor and management have reached a general consensus on health insurance benefits for employees.  Lead a discussion about how the questions on the flip chart could be used to set the terms for an agreement. </w:t>
            </w:r>
          </w:p>
        </w:tc>
      </w:tr>
    </w:tbl>
    <w:p w:rsidR="0062771F" w:rsidRPr="00315C3E" w:rsidRDefault="0062771F" w:rsidP="0062771F"/>
    <w:p w:rsidR="0062771F" w:rsidRPr="00315C3E" w:rsidRDefault="0062771F" w:rsidP="0062771F">
      <w:pPr>
        <w:pStyle w:val="Heading1"/>
      </w:pPr>
      <w:r w:rsidRPr="00315C3E">
        <w:br w:type="page"/>
      </w:r>
      <w:bookmarkStart w:id="104" w:name="_Toc236454699"/>
      <w:bookmarkStart w:id="105" w:name="_Toc301440215"/>
      <w:r w:rsidRPr="00315C3E">
        <w:rPr>
          <w:lang w:eastAsia="zh-TW"/>
        </w:rPr>
        <w:lastRenderedPageBreak/>
        <w:t xml:space="preserve">Module Nine: </w:t>
      </w:r>
      <w:bookmarkEnd w:id="104"/>
      <w:r w:rsidRPr="00315C3E">
        <w:t>Dealing with Difficult Issues</w:t>
      </w:r>
      <w:bookmarkEnd w:id="105"/>
    </w:p>
    <w:p w:rsidR="0062771F" w:rsidRPr="00315C3E" w:rsidRDefault="00F41F15" w:rsidP="0062771F">
      <w:r>
        <w:rPr>
          <w:noProof/>
          <w:lang w:bidi="ar-SA"/>
        </w:rPr>
        <w:drawing>
          <wp:anchor distT="0" distB="0" distL="114300" distR="114300" simplePos="0" relativeHeight="251747328" behindDoc="0" locked="0" layoutInCell="1" allowOverlap="1" wp14:anchorId="22136CC1" wp14:editId="5E3FEFD1">
            <wp:simplePos x="0" y="0"/>
            <wp:positionH relativeFrom="margin">
              <wp:posOffset>20900</wp:posOffset>
            </wp:positionH>
            <wp:positionV relativeFrom="margin">
              <wp:posOffset>1148963</wp:posOffset>
            </wp:positionV>
            <wp:extent cx="2180590" cy="1828800"/>
            <wp:effectExtent l="0" t="0" r="0" b="0"/>
            <wp:wrapSquare wrapText="bothSides"/>
            <wp:docPr id="117" name="Picture 117" descr="C:\Users\Darren\AppData\Local\Microsoft\Windows\Temporary Internet Files\Content.IE5\FZCJR17Y\MC91021725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ren\AppData\Local\Microsoft\Windows\Temporary Internet Files\Content.IE5\FZCJR17Y\MC910217250[1].wmf"/>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180590" cy="1828800"/>
                    </a:xfrm>
                    <a:prstGeom prst="rect">
                      <a:avLst/>
                    </a:prstGeom>
                    <a:noFill/>
                    <a:ln>
                      <a:noFill/>
                    </a:ln>
                  </pic:spPr>
                </pic:pic>
              </a:graphicData>
            </a:graphic>
          </wp:anchor>
        </w:drawing>
      </w:r>
      <w:r w:rsidR="0052586C" w:rsidRPr="00315C3E">
        <w:rPr>
          <w:noProof/>
          <w:lang w:bidi="ar-SA"/>
        </w:rPr>
        <mc:AlternateContent>
          <mc:Choice Requires="wps">
            <w:drawing>
              <wp:anchor distT="91440" distB="91440" distL="114300" distR="114300" simplePos="0" relativeHeight="251662336" behindDoc="0" locked="0" layoutInCell="0" allowOverlap="1" wp14:anchorId="55E01E9C" wp14:editId="12031FEA">
                <wp:simplePos x="0" y="0"/>
                <wp:positionH relativeFrom="page">
                  <wp:align>right</wp:align>
                </wp:positionH>
                <wp:positionV relativeFrom="page">
                  <wp:align>top</wp:align>
                </wp:positionV>
                <wp:extent cx="7772400" cy="1362075"/>
                <wp:effectExtent l="0" t="0" r="0" b="0"/>
                <wp:wrapSquare wrapText="bothSides"/>
                <wp:docPr id="7"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36207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0B50E9" w:rsidRPr="000A75BA"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All things are difficult before they are easy.</w:t>
                            </w:r>
                          </w:p>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Thomas Fuller</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55E01E9C" id="Rectangle 113" o:spid="_x0000_s1040" style="position:absolute;margin-left:560.8pt;margin-top:0;width:612pt;height:107.25pt;z-index:251662336;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" o:allowincell="f" fillcolor="#4f81bd" stroked="f">
                <v:shadow type="perspective" color="#9bbb59" origin="-.5,-.5" offset="-6pt,-6pt" matrix=".75,,,.75"/>
                <v:textbox inset="4in,54pt,1in,0">
                  <w:txbxContent>
                    <w:p w:rsidR="000B50E9" w:rsidRPr="000A75BA"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All things are difficult before they are easy.</w:t>
                      </w:r>
                    </w:p>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Thomas Fuller</w:t>
                      </w:r>
                    </w:p>
                  </w:txbxContent>
                </v:textbox>
                <w10:wrap type="square" anchorx="page" anchory="page"/>
              </v:rect>
            </w:pict>
          </mc:Fallback>
        </mc:AlternateContent>
      </w:r>
      <w:r w:rsidR="00315C3E" w:rsidRPr="00315C3E">
        <w:t>Most people are willing to negotiate in good faith. They don’t resort to tricks or intimidation. Every once in a while, though, you might encounter someone who takes a less principled approach. You need to be prepared to deal with people who don’t play fair. It is not cynicism to prepare for the possibility that someone will try to bend the rules, especially when those rules are unwritten. It is simply good preparation, and realism. Some people are unscrupulous, but if you know how to handle them it need not be the end of the world</w:t>
      </w:r>
      <w:r w:rsidR="0062771F" w:rsidRPr="00315C3E">
        <w:t>.</w:t>
      </w:r>
    </w:p>
    <w:p w:rsidR="00B12414" w:rsidRPr="00315C3E" w:rsidRDefault="00B12414" w:rsidP="0062771F"/>
    <w:p w:rsidR="0062771F" w:rsidRPr="00315C3E" w:rsidRDefault="0062771F" w:rsidP="0062771F">
      <w:pPr>
        <w:pStyle w:val="Heading2"/>
      </w:pPr>
      <w:bookmarkStart w:id="106" w:name="_Toc301440216"/>
      <w:r w:rsidRPr="00315C3E">
        <w:t>Being Prepared for Environmental Tactics</w:t>
      </w:r>
      <w:bookmarkEnd w:id="106"/>
    </w:p>
    <w:p w:rsidR="00315C3E" w:rsidRPr="00315C3E" w:rsidRDefault="00456427" w:rsidP="00315C3E">
      <w:r>
        <w:rPr>
          <w:noProof/>
          <w:lang w:bidi="ar-SA"/>
        </w:rPr>
        <w:drawing>
          <wp:anchor distT="0" distB="0" distL="114300" distR="114300" simplePos="0" relativeHeight="251748352" behindDoc="0" locked="0" layoutInCell="1" allowOverlap="1" wp14:anchorId="1CEC144C" wp14:editId="27D37B9B">
            <wp:simplePos x="0" y="0"/>
            <wp:positionH relativeFrom="margin">
              <wp:posOffset>25400</wp:posOffset>
            </wp:positionH>
            <wp:positionV relativeFrom="margin">
              <wp:posOffset>3695065</wp:posOffset>
            </wp:positionV>
            <wp:extent cx="1097280" cy="1091565"/>
            <wp:effectExtent l="0" t="0" r="7620" b="0"/>
            <wp:wrapSquare wrapText="bothSides"/>
            <wp:docPr id="119" name="Picture 119" descr="C:\Users\Darren\AppData\Local\Microsoft\Windows\Temporary Internet Files\Content.IE5\FTRMPN7N\MC90021492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ren\AppData\Local\Microsoft\Windows\Temporary Internet Files\Content.IE5\FTRMPN7N\MC900214922[1].wm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097280" cy="1091565"/>
                    </a:xfrm>
                    <a:prstGeom prst="rect">
                      <a:avLst/>
                    </a:prstGeom>
                    <a:noFill/>
                    <a:ln>
                      <a:noFill/>
                    </a:ln>
                  </pic:spPr>
                </pic:pic>
              </a:graphicData>
            </a:graphic>
          </wp:anchor>
        </w:drawing>
      </w:r>
      <w:r w:rsidR="00315C3E" w:rsidRPr="00315C3E">
        <w:t>Using environmental tactics to gain an advantage in a negotiation doesn’t happen that often, but negotiators need to be prepared for it. One rather obvious case is the executive who refuses to come out from behind his desk and forces the other side to sit in visitors’ chairs. If this should happen, the best response might be, “I’m sorry, but I need some space to spread out my notes. Is there a conference room available?”</w:t>
      </w:r>
    </w:p>
    <w:p w:rsidR="00315C3E" w:rsidRPr="00315C3E" w:rsidRDefault="00315C3E" w:rsidP="00315C3E">
      <w:r w:rsidRPr="00315C3E">
        <w:t>The host of the negotiations is in a position of power. To deny that this is the case would be wholly naïve and counter-productive. However, the way they use this power will differ between hosts. Sometimes you will come up against a host who turns conditions to their advantage, and if you do not at least say something about it you run the risk of your “opponent” feeling that they can do and say anything and get away with it. Even if you merely make a request for an improvement in the conditions, you will make them aware that you have noticed what they have done.</w:t>
      </w:r>
    </w:p>
    <w:p w:rsidR="00315C3E" w:rsidRPr="00315C3E" w:rsidRDefault="00315C3E" w:rsidP="00315C3E">
      <w:r w:rsidRPr="00315C3E">
        <w:t>It may be that you feel you can deal with any environmental tactics that are thrown at you. If you show an ability to negotiate competently despite the conditions which have been foisted upon you, this may well win you the respect of your opponent. You should not have to do this, though, and it is sensible to put your opponent on notice that you will not be messed around – politely, but firmly if necessary.</w:t>
      </w:r>
    </w:p>
    <w:p w:rsidR="00FB145A" w:rsidRPr="00315C3E" w:rsidRDefault="00FB145A" w:rsidP="0062771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5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how to respond to unfair environmental tactics.</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lastRenderedPageBreak/>
              <w:t>Topic Summary</w:t>
            </w:r>
          </w:p>
        </w:tc>
        <w:tc>
          <w:tcPr>
            <w:tcW w:w="7128" w:type="dxa"/>
            <w:vAlign w:val="center"/>
          </w:tcPr>
          <w:p w:rsidR="00B12414" w:rsidRPr="00315C3E" w:rsidRDefault="00B12414" w:rsidP="00B07378">
            <w:pPr>
              <w:rPr>
                <w:color w:val="365F91"/>
              </w:rPr>
            </w:pPr>
            <w:r w:rsidRPr="00315C3E">
              <w:rPr>
                <w:rStyle w:val="TableTextInstructor"/>
              </w:rPr>
              <w:t>Certain environmental factors can put you at a disadvantage in a negotiation. You need to recognize these factors and request changes to level the playing field.</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Flip chart paper</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Recommended Activity</w:t>
            </w:r>
          </w:p>
        </w:tc>
        <w:tc>
          <w:tcPr>
            <w:tcW w:w="7128" w:type="dxa"/>
            <w:vAlign w:val="center"/>
          </w:tcPr>
          <w:p w:rsidR="00B12414" w:rsidRPr="00315C3E" w:rsidRDefault="00B12414" w:rsidP="00B07378">
            <w:pPr>
              <w:rPr>
                <w:color w:val="365F91"/>
              </w:rPr>
            </w:pPr>
            <w:r w:rsidRPr="00315C3E">
              <w:rPr>
                <w:rStyle w:val="TableTextInstructor"/>
              </w:rPr>
              <w:t xml:space="preserve">Ask participants to brainstorm a list of environmental factors that might </w:t>
            </w:r>
            <w:proofErr w:type="gramStart"/>
            <w:r w:rsidRPr="00315C3E">
              <w:rPr>
                <w:rStyle w:val="TableTextInstructor"/>
              </w:rPr>
              <w:t>put  a</w:t>
            </w:r>
            <w:proofErr w:type="gramEnd"/>
            <w:r w:rsidRPr="00315C3E">
              <w:rPr>
                <w:rStyle w:val="TableTextInstructor"/>
              </w:rPr>
              <w:t xml:space="preserve"> person at a disadvantage in a negotiation. Write abbreviated versions of their responses on a flip chart. Then go through the list, asking how a person might deal with each factor.</w:t>
            </w:r>
          </w:p>
        </w:tc>
      </w:tr>
      <w:tr w:rsidR="00B12414" w:rsidRPr="00315C3E" w:rsidTr="00B07378">
        <w:trPr>
          <w:cantSplit/>
        </w:trPr>
        <w:tc>
          <w:tcPr>
            <w:tcW w:w="2448" w:type="dxa"/>
            <w:shd w:val="clear" w:color="auto" w:fill="D3DFEE"/>
            <w:vAlign w:val="center"/>
          </w:tcPr>
          <w:p w:rsidR="00B12414" w:rsidRPr="00315C3E" w:rsidRDefault="00B12414" w:rsidP="00B07378">
            <w:pPr>
              <w:rPr>
                <w:rStyle w:val="TableHeadings"/>
              </w:rPr>
            </w:pPr>
            <w:r w:rsidRPr="00315C3E">
              <w:rPr>
                <w:rStyle w:val="TableHeadings"/>
              </w:rPr>
              <w:t>Delivery Tips</w:t>
            </w:r>
          </w:p>
        </w:tc>
        <w:tc>
          <w:tcPr>
            <w:tcW w:w="7128" w:type="dxa"/>
            <w:shd w:val="clear" w:color="auto" w:fill="D3DFEE"/>
            <w:vAlign w:val="center"/>
          </w:tcPr>
          <w:p w:rsidR="00B12414" w:rsidRPr="00315C3E" w:rsidRDefault="00B12414" w:rsidP="00B07378">
            <w:pPr>
              <w:rPr>
                <w:color w:val="365F91"/>
              </w:rPr>
            </w:pPr>
            <w:r w:rsidRPr="00315C3E">
              <w:rPr>
                <w:rStyle w:val="TableTextInstructor"/>
              </w:rPr>
              <w:t>If you have ever had to deal with an unfair environmental tactic, tell participants about your experience.</w:t>
            </w:r>
          </w:p>
        </w:tc>
      </w:tr>
    </w:tbl>
    <w:p w:rsidR="00B12414" w:rsidRPr="00315C3E" w:rsidRDefault="00B12414" w:rsidP="0062771F"/>
    <w:p w:rsidR="0062771F" w:rsidRPr="00315C3E" w:rsidRDefault="0062771F" w:rsidP="0062771F">
      <w:pPr>
        <w:pStyle w:val="Heading2"/>
      </w:pPr>
      <w:bookmarkStart w:id="107" w:name="_Toc301440217"/>
      <w:r w:rsidRPr="00315C3E">
        <w:t>Dealing with Personal Attacks</w:t>
      </w:r>
      <w:bookmarkEnd w:id="107"/>
    </w:p>
    <w:p w:rsidR="00315C3E" w:rsidRPr="00315C3E" w:rsidRDefault="00147CC7" w:rsidP="00315C3E">
      <w:r>
        <w:rPr>
          <w:noProof/>
          <w:lang w:bidi="ar-SA"/>
        </w:rPr>
        <w:drawing>
          <wp:anchor distT="0" distB="0" distL="114300" distR="114300" simplePos="0" relativeHeight="251749376" behindDoc="0" locked="0" layoutInCell="1" allowOverlap="1" wp14:anchorId="7739B489" wp14:editId="7BCFD3B1">
            <wp:simplePos x="0" y="0"/>
            <wp:positionH relativeFrom="margin">
              <wp:posOffset>4777740</wp:posOffset>
            </wp:positionH>
            <wp:positionV relativeFrom="margin">
              <wp:posOffset>3193415</wp:posOffset>
            </wp:positionV>
            <wp:extent cx="1041400" cy="1062990"/>
            <wp:effectExtent l="0" t="0" r="6350" b="3810"/>
            <wp:wrapSquare wrapText="bothSides"/>
            <wp:docPr id="120" name="Picture 120" descr="C:\Users\Darren\AppData\Local\Microsoft\Windows\Temporary Internet Files\Content.IE5\31B2RP17\MC90019775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ren\AppData\Local\Microsoft\Windows\Temporary Internet Files\Content.IE5\31B2RP17\MC900197758[1].wmf"/>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041400" cy="1062990"/>
                    </a:xfrm>
                    <a:prstGeom prst="rect">
                      <a:avLst/>
                    </a:prstGeom>
                    <a:noFill/>
                    <a:ln>
                      <a:noFill/>
                    </a:ln>
                  </pic:spPr>
                </pic:pic>
              </a:graphicData>
            </a:graphic>
          </wp:anchor>
        </w:drawing>
      </w:r>
      <w:r w:rsidR="00315C3E" w:rsidRPr="00315C3E">
        <w:t xml:space="preserve">Any negotiation will be more productive if you are able to focus on problems and not personalities. Unfortunately, the other parties in the negotiation may not take this approach. </w:t>
      </w:r>
    </w:p>
    <w:p w:rsidR="00315C3E" w:rsidRPr="00315C3E" w:rsidRDefault="00315C3E" w:rsidP="00315C3E">
      <w:r w:rsidRPr="00315C3E">
        <w:t>There are a number of reasons why negotiators sometimes engage in personal attacks:</w:t>
      </w:r>
    </w:p>
    <w:p w:rsidR="00315C3E" w:rsidRPr="00315C3E" w:rsidRDefault="00315C3E" w:rsidP="006C5D7C">
      <w:pPr>
        <w:pStyle w:val="BulletedPoints"/>
      </w:pPr>
      <w:r w:rsidRPr="00315C3E">
        <w:t>They may think that this type of behavior will give them an advantage in the negotiation.</w:t>
      </w:r>
    </w:p>
    <w:p w:rsidR="00315C3E" w:rsidRPr="00315C3E" w:rsidRDefault="00315C3E" w:rsidP="006C5D7C">
      <w:pPr>
        <w:pStyle w:val="BulletedPoints"/>
      </w:pPr>
      <w:r w:rsidRPr="00315C3E">
        <w:t>They may see any disagreement with their position as a threat to their self-image.</w:t>
      </w:r>
    </w:p>
    <w:p w:rsidR="00315C3E" w:rsidRPr="00315C3E" w:rsidRDefault="00315C3E" w:rsidP="006C5D7C">
      <w:pPr>
        <w:pStyle w:val="BulletedPoints"/>
      </w:pPr>
      <w:r w:rsidRPr="00315C3E">
        <w:t>They may feel that they are not being treated fairly or respectfully.</w:t>
      </w:r>
    </w:p>
    <w:p w:rsidR="00315C3E" w:rsidRPr="00315C3E" w:rsidRDefault="00315C3E" w:rsidP="00315C3E">
      <w:r w:rsidRPr="00315C3E">
        <w:t>Sometimes you can avert personal attacks by demonstrating from the very start that you respect the other parties and their positions. A respectful opening sets a positive tone for the negotiation.</w:t>
      </w:r>
    </w:p>
    <w:p w:rsidR="00315C3E" w:rsidRPr="00315C3E" w:rsidRDefault="00315C3E" w:rsidP="00315C3E">
      <w:r w:rsidRPr="00315C3E">
        <w:t>If the other party resists your efforts to establish an atmosphere of mutual respect, you might try saying something like, “Let’s get back to the issues.” If the other party still engages in personal attacks, it may be time to suspend the negotiation. Personal attacks are never helpful, although there may be some people on the opposite side who feel that by acting or speaking in an abusive manner they can intimidate you.</w:t>
      </w:r>
    </w:p>
    <w:p w:rsidR="00315C3E" w:rsidRPr="00315C3E" w:rsidRDefault="00315C3E" w:rsidP="00315C3E">
      <w:r w:rsidRPr="00315C3E">
        <w:t>The advice given by many a parent to the child who has been the subject of teasing in the schoolyard does apply here. What someone says</w:t>
      </w:r>
      <w:r w:rsidR="00456427">
        <w:t xml:space="preserve"> something</w:t>
      </w:r>
      <w:r w:rsidRPr="00315C3E">
        <w:t xml:space="preserve"> against </w:t>
      </w:r>
      <w:r w:rsidR="00456427" w:rsidRPr="00315C3E">
        <w:t>you</w:t>
      </w:r>
      <w:r w:rsidR="00456427">
        <w:t>; it</w:t>
      </w:r>
      <w:r w:rsidRPr="00315C3E">
        <w:t xml:space="preserve"> often says more about them than it does about you. It is wise to take account of the factors which have led to their behavior – it may have come at a particularly emotional point in negotiations, or they may just have been attempting to assert some kind of superiority over you. By maintaining your dignity, you will be held in high regard.</w:t>
      </w:r>
    </w:p>
    <w:p w:rsidR="00315C3E" w:rsidRPr="00315C3E" w:rsidRDefault="00315C3E" w:rsidP="00315C3E">
      <w:r w:rsidRPr="00315C3E">
        <w:lastRenderedPageBreak/>
        <w:t>It helps no-one if you respond in kind to personal attacks. All that will do is give the person who attacked you the reaction which tells them that they have scored a direct hit. You will do better by simply requesting to get on with negotiations and ignore unhelpful contributions. It may seem like an attempt to back out of a confrontation, but it is no sign of weakness if you refuse to respond to childishness.</w:t>
      </w:r>
    </w:p>
    <w:p w:rsidR="00FB145A" w:rsidRPr="00315C3E" w:rsidRDefault="00FB145A" w:rsidP="0062771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how to respond to personal attacks.</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Fortunately, personal attacks are rare in negotiations, but if they occur you need to be prepared to respond.</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pStyle w:val="BulletedPoints"/>
              <w:numPr>
                <w:ilvl w:val="0"/>
                <w:numId w:val="0"/>
              </w:numPr>
              <w:rPr>
                <w:color w:val="365F91"/>
              </w:rPr>
            </w:pPr>
            <w:r w:rsidRPr="00315C3E">
              <w:rPr>
                <w:color w:val="365F91"/>
              </w:rPr>
              <w:t>Flip chart paper</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Planning Checklist</w:t>
            </w:r>
          </w:p>
        </w:tc>
        <w:tc>
          <w:tcPr>
            <w:tcW w:w="7128" w:type="dxa"/>
            <w:vAlign w:val="center"/>
          </w:tcPr>
          <w:p w:rsidR="00B12414" w:rsidRPr="00315C3E" w:rsidRDefault="00B12414" w:rsidP="00B07378">
            <w:pPr>
              <w:rPr>
                <w:rStyle w:val="TableTextInstructor"/>
              </w:rPr>
            </w:pPr>
            <w:r w:rsidRPr="00315C3E">
              <w:rPr>
                <w:rStyle w:val="TableTextInstructor"/>
              </w:rPr>
              <w:t>Before the workshop, prepare two flip chart pages with the headings:</w:t>
            </w:r>
          </w:p>
          <w:p w:rsidR="00B12414" w:rsidRPr="00315C3E" w:rsidRDefault="00B12414" w:rsidP="00B07378">
            <w:pPr>
              <w:numPr>
                <w:ilvl w:val="0"/>
                <w:numId w:val="22"/>
              </w:numPr>
              <w:rPr>
                <w:rStyle w:val="TableTextInstructor"/>
              </w:rPr>
            </w:pPr>
            <w:r w:rsidRPr="00315C3E">
              <w:rPr>
                <w:rStyle w:val="TableTextInstructor"/>
              </w:rPr>
              <w:t>What to do</w:t>
            </w:r>
          </w:p>
          <w:p w:rsidR="00B12414" w:rsidRPr="00315C3E" w:rsidRDefault="00B12414" w:rsidP="00B07378">
            <w:pPr>
              <w:numPr>
                <w:ilvl w:val="0"/>
                <w:numId w:val="22"/>
              </w:numPr>
              <w:rPr>
                <w:rStyle w:val="TableTextInstructor"/>
              </w:rPr>
            </w:pPr>
            <w:r w:rsidRPr="00315C3E">
              <w:rPr>
                <w:rStyle w:val="TableTextInstructor"/>
              </w:rPr>
              <w:t>What NOT to do</w:t>
            </w:r>
          </w:p>
        </w:tc>
      </w:tr>
      <w:tr w:rsidR="00B12414" w:rsidRPr="00315C3E" w:rsidTr="00B07378">
        <w:tc>
          <w:tcPr>
            <w:tcW w:w="2448" w:type="dxa"/>
            <w:tcBorders>
              <w:bottom w:val="single" w:sz="4" w:space="0" w:color="1F497D"/>
            </w:tcBorders>
            <w:shd w:val="clear" w:color="auto" w:fill="D3DFEE"/>
            <w:vAlign w:val="center"/>
          </w:tcPr>
          <w:p w:rsidR="00B12414" w:rsidRPr="00315C3E" w:rsidRDefault="00B12414" w:rsidP="00B07378">
            <w:pPr>
              <w:rPr>
                <w:rStyle w:val="TableHeadings"/>
              </w:rPr>
            </w:pPr>
            <w:r w:rsidRPr="00315C3E">
              <w:rPr>
                <w:rStyle w:val="TableHeadings"/>
              </w:rPr>
              <w:t>Recommended Activity</w:t>
            </w:r>
          </w:p>
        </w:tc>
        <w:tc>
          <w:tcPr>
            <w:tcW w:w="7128" w:type="dxa"/>
            <w:tcBorders>
              <w:bottom w:val="single" w:sz="4" w:space="0" w:color="1F497D"/>
            </w:tcBorders>
            <w:shd w:val="clear" w:color="auto" w:fill="D3DFEE"/>
            <w:vAlign w:val="center"/>
          </w:tcPr>
          <w:p w:rsidR="00B12414" w:rsidRPr="00315C3E" w:rsidRDefault="00B12414" w:rsidP="00B07378">
            <w:pPr>
              <w:rPr>
                <w:rStyle w:val="TableTextInstructor"/>
              </w:rPr>
            </w:pPr>
            <w:r w:rsidRPr="00315C3E">
              <w:rPr>
                <w:rStyle w:val="TableTextInstructor"/>
              </w:rPr>
              <w:t>Ask participants to brainstorm ideas about two topics:</w:t>
            </w:r>
          </w:p>
          <w:p w:rsidR="00B12414" w:rsidRPr="00315C3E" w:rsidRDefault="00B12414" w:rsidP="00B07378">
            <w:pPr>
              <w:numPr>
                <w:ilvl w:val="0"/>
                <w:numId w:val="22"/>
              </w:numPr>
              <w:rPr>
                <w:rStyle w:val="TableTextInstructor"/>
              </w:rPr>
            </w:pPr>
            <w:r w:rsidRPr="00315C3E">
              <w:rPr>
                <w:rStyle w:val="TableTextInstructor"/>
              </w:rPr>
              <w:t>What should you do to respond to personal attacks?</w:t>
            </w:r>
          </w:p>
          <w:p w:rsidR="00B12414" w:rsidRPr="00315C3E" w:rsidRDefault="00B12414" w:rsidP="00B07378">
            <w:pPr>
              <w:numPr>
                <w:ilvl w:val="0"/>
                <w:numId w:val="22"/>
              </w:numPr>
              <w:rPr>
                <w:rStyle w:val="TableTextInstructor"/>
              </w:rPr>
            </w:pPr>
            <w:r w:rsidRPr="00315C3E">
              <w:rPr>
                <w:rStyle w:val="TableTextInstructor"/>
              </w:rPr>
              <w:t>What should you NOT do to respond to personal attacks?</w:t>
            </w:r>
          </w:p>
          <w:p w:rsidR="00B12414" w:rsidRPr="00315C3E" w:rsidRDefault="00B12414" w:rsidP="00B07378">
            <w:pPr>
              <w:rPr>
                <w:rStyle w:val="TableTextInstructor"/>
              </w:rPr>
            </w:pPr>
            <w:r w:rsidRPr="00315C3E">
              <w:rPr>
                <w:rStyle w:val="TableTextInstructor"/>
              </w:rPr>
              <w:t>Write their responses on a flip chart.</w:t>
            </w:r>
          </w:p>
          <w:p w:rsidR="00B12414" w:rsidRPr="00315C3E" w:rsidRDefault="00B12414" w:rsidP="00B07378">
            <w:pPr>
              <w:rPr>
                <w:color w:val="365F91"/>
              </w:rPr>
            </w:pPr>
            <w:r w:rsidRPr="00315C3E">
              <w:rPr>
                <w:rStyle w:val="TableTextInstructor"/>
              </w:rPr>
              <w:t>After you have completed the two lists, review then and comment on any ideas that you think are particularly worthwhile or potentially problematic.</w:t>
            </w:r>
          </w:p>
        </w:tc>
      </w:tr>
      <w:tr w:rsidR="00B12414" w:rsidRPr="00315C3E" w:rsidTr="00B07378">
        <w:tc>
          <w:tcPr>
            <w:tcW w:w="2448" w:type="dxa"/>
            <w:shd w:val="clear" w:color="auto" w:fill="auto"/>
            <w:vAlign w:val="center"/>
          </w:tcPr>
          <w:p w:rsidR="00B12414" w:rsidRPr="00315C3E" w:rsidRDefault="00B12414" w:rsidP="00B07378">
            <w:pPr>
              <w:rPr>
                <w:rStyle w:val="TableHeadings"/>
              </w:rPr>
            </w:pPr>
            <w:r w:rsidRPr="00315C3E">
              <w:rPr>
                <w:rStyle w:val="TableHeadings"/>
              </w:rPr>
              <w:t>Stories to Share</w:t>
            </w:r>
          </w:p>
        </w:tc>
        <w:tc>
          <w:tcPr>
            <w:tcW w:w="7128" w:type="dxa"/>
            <w:shd w:val="clear" w:color="auto" w:fill="auto"/>
            <w:vAlign w:val="center"/>
          </w:tcPr>
          <w:p w:rsidR="00B12414" w:rsidRPr="00315C3E" w:rsidRDefault="00B12414" w:rsidP="00B07378">
            <w:pPr>
              <w:rPr>
                <w:rStyle w:val="TableTextInstructor"/>
              </w:rPr>
            </w:pPr>
            <w:r w:rsidRPr="00315C3E">
              <w:rPr>
                <w:rStyle w:val="TableTextInstructor"/>
              </w:rPr>
              <w:t xml:space="preserve">In </w:t>
            </w:r>
            <w:r w:rsidRPr="00315C3E">
              <w:rPr>
                <w:rStyle w:val="TableTextInstructor"/>
                <w:i/>
              </w:rPr>
              <w:t>Getting to Yes</w:t>
            </w:r>
            <w:r w:rsidRPr="00315C3E">
              <w:rPr>
                <w:rStyle w:val="TableTextInstructor"/>
              </w:rPr>
              <w:t>, Roger Fisher and William Ury begin their discussion of how to conduct a successful negotiation with this advice: Separate people from the problem.</w:t>
            </w:r>
          </w:p>
        </w:tc>
      </w:tr>
    </w:tbl>
    <w:p w:rsidR="00147CC7" w:rsidRDefault="00147CC7" w:rsidP="0062771F"/>
    <w:p w:rsidR="00147CC7" w:rsidRDefault="00147CC7" w:rsidP="00147CC7">
      <w:r>
        <w:br w:type="page"/>
      </w:r>
    </w:p>
    <w:p w:rsidR="0062771F" w:rsidRPr="00315C3E" w:rsidRDefault="0062771F" w:rsidP="0062771F">
      <w:pPr>
        <w:pStyle w:val="Heading2"/>
      </w:pPr>
      <w:bookmarkStart w:id="108" w:name="_Toc301440218"/>
      <w:r w:rsidRPr="00315C3E">
        <w:lastRenderedPageBreak/>
        <w:t>Controlling Your Emotions</w:t>
      </w:r>
      <w:bookmarkEnd w:id="108"/>
      <w:r w:rsidRPr="00315C3E">
        <w:t xml:space="preserve"> </w:t>
      </w:r>
    </w:p>
    <w:p w:rsidR="00315C3E" w:rsidRPr="00315C3E" w:rsidRDefault="00147CC7" w:rsidP="00315C3E">
      <w:r>
        <w:rPr>
          <w:noProof/>
          <w:lang w:bidi="ar-SA"/>
        </w:rPr>
        <w:drawing>
          <wp:anchor distT="0" distB="0" distL="114300" distR="114300" simplePos="0" relativeHeight="251750400" behindDoc="0" locked="0" layoutInCell="1" allowOverlap="1" wp14:anchorId="6EF92B1A" wp14:editId="67F783BF">
            <wp:simplePos x="0" y="0"/>
            <wp:positionH relativeFrom="margin">
              <wp:posOffset>-16510</wp:posOffset>
            </wp:positionH>
            <wp:positionV relativeFrom="margin">
              <wp:posOffset>381635</wp:posOffset>
            </wp:positionV>
            <wp:extent cx="1005840" cy="1005840"/>
            <wp:effectExtent l="0" t="0" r="3810" b="3810"/>
            <wp:wrapSquare wrapText="bothSides"/>
            <wp:docPr id="122" name="Picture 122" descr="C:\Users\Darren\AppData\Local\Microsoft\Windows\Temporary Internet Files\Content.IE5\FTRMPN7N\MC9004406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ren\AppData\Local\Microsoft\Windows\Temporary Internet Files\Content.IE5\FTRMPN7N\MC900440674[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C3E" w:rsidRPr="00315C3E">
        <w:t>Recognizing and controlling emotions is an aspect of “emotional intelligence.”</w:t>
      </w:r>
    </w:p>
    <w:p w:rsidR="00315C3E" w:rsidRPr="00315C3E" w:rsidRDefault="00315C3E" w:rsidP="00315C3E">
      <w:r w:rsidRPr="00315C3E">
        <w:t>Emotional intelligence is different from what might be called academic intelligence, the type of intelligence that enables some people to get good grades in school and score well on standardized tests. More and more people are realizing that it takes more than just this type of intelligence to succeed in the workplace and in life.</w:t>
      </w:r>
    </w:p>
    <w:p w:rsidR="00315C3E" w:rsidRPr="00315C3E" w:rsidRDefault="00315C3E" w:rsidP="00315C3E">
      <w:r w:rsidRPr="00315C3E">
        <w:t>In a negotiation, emotional intelligence involves recognizing how you and the other party are responding emotionally to the discussion. If the emotional temperature in the room seems to be heating up, you may decide that it’s time to take a break. There is little benefit to allowing a negative atmosphere to build in a boardroom and turn into something which can torpedo negotiations at a delicate stage.</w:t>
      </w:r>
    </w:p>
    <w:p w:rsidR="00315C3E" w:rsidRPr="00315C3E" w:rsidRDefault="00315C3E" w:rsidP="00315C3E">
      <w:r w:rsidRPr="00315C3E">
        <w:t>You will recognize when the emotional temperature is rising beyond where it should be, because discussions will become less focused, voices will be raised and the silences will be all the more silent. At this point in negotiations it might be wise to suggest a short break for everyone to go and have a coffee, or take some fresh air. You can then come back to the negotiations with the atmosphere cleared somewhat and try to make some progress without the risk of people losing their temper.</w:t>
      </w:r>
    </w:p>
    <w:p w:rsidR="00FB145A" w:rsidRPr="00315C3E" w:rsidRDefault="00FB145A" w:rsidP="0062771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how to control your emotions during tense negotiations</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color w:val="365F91"/>
              </w:rPr>
            </w:pPr>
            <w:r w:rsidRPr="00315C3E">
              <w:rPr>
                <w:rStyle w:val="TableTextInstructor"/>
              </w:rPr>
              <w:t>It is easy to let your emotions run away with you during a negotiation, especially if the other side is rude or disrespectful. But losing control of your emotions can bring a negotiation to halt.</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pStyle w:val="BulletedPoints"/>
              <w:numPr>
                <w:ilvl w:val="0"/>
                <w:numId w:val="0"/>
              </w:numPr>
              <w:rPr>
                <w:color w:val="365F91"/>
              </w:rPr>
            </w:pPr>
            <w:r w:rsidRPr="00315C3E">
              <w:rPr>
                <w:color w:val="365F91"/>
              </w:rPr>
              <w:t>None</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Recommended Activity</w:t>
            </w:r>
          </w:p>
        </w:tc>
        <w:tc>
          <w:tcPr>
            <w:tcW w:w="7128" w:type="dxa"/>
            <w:vAlign w:val="center"/>
          </w:tcPr>
          <w:p w:rsidR="00B12414" w:rsidRPr="00315C3E" w:rsidRDefault="00B12414" w:rsidP="00B07378">
            <w:pPr>
              <w:rPr>
                <w:rStyle w:val="TableTextInstructor"/>
              </w:rPr>
            </w:pPr>
            <w:r w:rsidRPr="00315C3E">
              <w:rPr>
                <w:rStyle w:val="TableTextInstructor"/>
              </w:rPr>
              <w:t>Divide participants into groups of four to six. Ask each group to think of a work-related situation in which it would be easy for someone to lose control of his or her emotions. (The situation does not need to involve a negotiation.) What could a person do to maintain control in this situation?</w:t>
            </w:r>
          </w:p>
          <w:p w:rsidR="00B12414" w:rsidRPr="00315C3E" w:rsidRDefault="00B12414" w:rsidP="00B07378">
            <w:pPr>
              <w:rPr>
                <w:rStyle w:val="TableTextInstructor"/>
              </w:rPr>
            </w:pPr>
            <w:r w:rsidRPr="00315C3E">
              <w:rPr>
                <w:rStyle w:val="TableTextInstructor"/>
              </w:rPr>
              <w:t>Ask each group to report on what they discussed.</w:t>
            </w:r>
          </w:p>
        </w:tc>
      </w:tr>
      <w:tr w:rsidR="00B12414" w:rsidRPr="00315C3E" w:rsidTr="00B07378">
        <w:tc>
          <w:tcPr>
            <w:tcW w:w="2448" w:type="dxa"/>
            <w:tcBorders>
              <w:bottom w:val="single" w:sz="4" w:space="0" w:color="1F497D"/>
            </w:tcBorders>
            <w:shd w:val="clear" w:color="auto" w:fill="D3DFEE"/>
            <w:vAlign w:val="center"/>
          </w:tcPr>
          <w:p w:rsidR="00B12414" w:rsidRPr="00315C3E" w:rsidRDefault="00B12414" w:rsidP="00B07378">
            <w:pPr>
              <w:rPr>
                <w:rStyle w:val="TableHeadings"/>
              </w:rPr>
            </w:pPr>
            <w:r w:rsidRPr="00315C3E">
              <w:rPr>
                <w:rStyle w:val="TableHeadings"/>
              </w:rPr>
              <w:t>Stories to Share</w:t>
            </w:r>
          </w:p>
        </w:tc>
        <w:tc>
          <w:tcPr>
            <w:tcW w:w="7128" w:type="dxa"/>
            <w:tcBorders>
              <w:bottom w:val="single" w:sz="4" w:space="0" w:color="1F497D"/>
            </w:tcBorders>
            <w:shd w:val="clear" w:color="auto" w:fill="D3DFEE"/>
            <w:vAlign w:val="center"/>
          </w:tcPr>
          <w:p w:rsidR="00B12414" w:rsidRPr="00315C3E" w:rsidRDefault="00B12414" w:rsidP="00B07378">
            <w:pPr>
              <w:rPr>
                <w:rStyle w:val="TableTextInstructor"/>
              </w:rPr>
            </w:pPr>
            <w:r w:rsidRPr="00315C3E">
              <w:rPr>
                <w:rStyle w:val="TableTextInstructor"/>
              </w:rPr>
              <w:t>Daniel Goleman, who has written extensively on the topic of emotional intelligence, offers this simple advice: Control your emotions or your emotions will control you.</w:t>
            </w:r>
          </w:p>
        </w:tc>
      </w:tr>
      <w:tr w:rsidR="00B12414" w:rsidRPr="00315C3E" w:rsidTr="00B07378">
        <w:tc>
          <w:tcPr>
            <w:tcW w:w="2448" w:type="dxa"/>
            <w:shd w:val="clear" w:color="auto" w:fill="auto"/>
            <w:vAlign w:val="center"/>
          </w:tcPr>
          <w:p w:rsidR="00B12414" w:rsidRPr="00315C3E" w:rsidRDefault="00B12414" w:rsidP="00B07378">
            <w:pPr>
              <w:rPr>
                <w:rStyle w:val="TableHeadings"/>
              </w:rPr>
            </w:pPr>
            <w:r w:rsidRPr="00315C3E">
              <w:rPr>
                <w:rStyle w:val="TableHeadings"/>
              </w:rPr>
              <w:t>Delivery Tips</w:t>
            </w:r>
          </w:p>
        </w:tc>
        <w:tc>
          <w:tcPr>
            <w:tcW w:w="7128" w:type="dxa"/>
            <w:shd w:val="clear" w:color="auto" w:fill="auto"/>
            <w:vAlign w:val="center"/>
          </w:tcPr>
          <w:p w:rsidR="00B12414" w:rsidRPr="00315C3E" w:rsidRDefault="00B12414" w:rsidP="00B07378">
            <w:pPr>
              <w:rPr>
                <w:rStyle w:val="TableTextInstructor"/>
              </w:rPr>
            </w:pPr>
            <w:r w:rsidRPr="00315C3E">
              <w:rPr>
                <w:rStyle w:val="TableTextInstructor"/>
              </w:rPr>
              <w:t xml:space="preserve">If there is time, briefly introduce the concept of emotional intelligence and </w:t>
            </w:r>
            <w:r w:rsidRPr="00315C3E">
              <w:rPr>
                <w:rStyle w:val="TableTextInstructor"/>
              </w:rPr>
              <w:lastRenderedPageBreak/>
              <w:t>discuss its relevance to negotiations.</w:t>
            </w:r>
          </w:p>
        </w:tc>
      </w:tr>
    </w:tbl>
    <w:p w:rsidR="00B12414" w:rsidRPr="00315C3E" w:rsidRDefault="00B12414" w:rsidP="0062771F"/>
    <w:p w:rsidR="0062771F" w:rsidRPr="00315C3E" w:rsidRDefault="0062771F" w:rsidP="0062771F">
      <w:pPr>
        <w:pStyle w:val="Heading2"/>
      </w:pPr>
      <w:bookmarkStart w:id="109" w:name="_Toc301440219"/>
      <w:r w:rsidRPr="00315C3E">
        <w:t>Deciding When It’s Time to Walk Away</w:t>
      </w:r>
      <w:bookmarkEnd w:id="109"/>
    </w:p>
    <w:p w:rsidR="00315C3E" w:rsidRPr="00315C3E" w:rsidRDefault="0006697F" w:rsidP="00315C3E">
      <w:r>
        <w:rPr>
          <w:noProof/>
          <w:lang w:bidi="ar-SA"/>
        </w:rPr>
        <w:drawing>
          <wp:anchor distT="0" distB="0" distL="114300" distR="114300" simplePos="0" relativeHeight="251751424" behindDoc="0" locked="0" layoutInCell="1" allowOverlap="1" wp14:anchorId="1D86279B" wp14:editId="3EAA2A65">
            <wp:simplePos x="0" y="0"/>
            <wp:positionH relativeFrom="margin">
              <wp:posOffset>17974</wp:posOffset>
            </wp:positionH>
            <wp:positionV relativeFrom="margin">
              <wp:posOffset>1008325</wp:posOffset>
            </wp:positionV>
            <wp:extent cx="1005840" cy="1024890"/>
            <wp:effectExtent l="0" t="0" r="3810" b="3810"/>
            <wp:wrapSquare wrapText="bothSides"/>
            <wp:docPr id="124" name="Picture 124" descr="C:\Users\Darren\AppData\Local\Microsoft\Windows\Temporary Internet Files\Content.IE5\ZKNEI80I\MC90023331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ren\AppData\Local\Microsoft\Windows\Temporary Internet Files\Content.IE5\ZKNEI80I\MC900233316[1].wm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05840" cy="1024890"/>
                    </a:xfrm>
                    <a:prstGeom prst="rect">
                      <a:avLst/>
                    </a:prstGeom>
                    <a:noFill/>
                    <a:ln>
                      <a:noFill/>
                    </a:ln>
                  </pic:spPr>
                </pic:pic>
              </a:graphicData>
            </a:graphic>
          </wp:anchor>
        </w:drawing>
      </w:r>
      <w:r w:rsidR="00315C3E" w:rsidRPr="00315C3E">
        <w:t>It would be wonderful if the atmosphere of every negotiation was warm and friendly, but that’s not the way things work in the real world. By their very nature, negotiations involve a kind of adversarial relationship. For a negotiation to proceed, the two parties do not need to have friendly relations, but they do need to keep personal conflicts and unfair tactics from interfering with the process.</w:t>
      </w:r>
    </w:p>
    <w:p w:rsidR="00315C3E" w:rsidRPr="00315C3E" w:rsidRDefault="00315C3E" w:rsidP="00315C3E">
      <w:r w:rsidRPr="00315C3E">
        <w:t>It’s time to walk away from a negotiation if:</w:t>
      </w:r>
    </w:p>
    <w:p w:rsidR="00315C3E" w:rsidRPr="00315C3E" w:rsidRDefault="00315C3E" w:rsidP="006C5D7C">
      <w:pPr>
        <w:pStyle w:val="BulletedPoints"/>
      </w:pPr>
      <w:r w:rsidRPr="00315C3E">
        <w:t>The other party makes you feel threatened or extremely uncomfortable.</w:t>
      </w:r>
    </w:p>
    <w:p w:rsidR="00315C3E" w:rsidRPr="00315C3E" w:rsidRDefault="00315C3E" w:rsidP="006C5D7C">
      <w:pPr>
        <w:pStyle w:val="BulletedPoints"/>
      </w:pPr>
      <w:r w:rsidRPr="00315C3E">
        <w:t>The other party uses unfair tactics that make it impossible to have an equitable negotiation.</w:t>
      </w:r>
    </w:p>
    <w:p w:rsidR="00315C3E" w:rsidRPr="00315C3E" w:rsidRDefault="00315C3E" w:rsidP="006C5D7C">
      <w:r w:rsidRPr="00315C3E">
        <w:t xml:space="preserve">You may feel like walking away is an admission of defeat, and this may inspire you to try and make things work even when the prospect of that happening is becoming more and more remote. However, there are times when the other party simply crosses a line, and you would be well advised to show them that this is not going to be permitted. Calling an end to the meeting, with an invitation to recommence negotiations </w:t>
      </w:r>
      <w:r w:rsidR="0006697F">
        <w:t>at a later date,</w:t>
      </w:r>
      <w:r w:rsidRPr="00315C3E">
        <w:t xml:space="preserve"> may be the best thing for everyone.</w:t>
      </w:r>
    </w:p>
    <w:p w:rsidR="00315C3E" w:rsidRPr="00315C3E" w:rsidRDefault="00315C3E" w:rsidP="006C5D7C">
      <w:r w:rsidRPr="00315C3E">
        <w:t>Some negotiators use tactics which are simply and purely threatening to try and ensure that you bend to their will. The reason that many people do this is because it often works. It will, however, only work if it is allowed to work. If people walked away from negotiations every time someone tried to cheat them or intimidate them, then that kind of tactic would die out. It is good to have principles in this regard, because no-one ever got a good deal by making concessions to a threatening negotiator.</w:t>
      </w:r>
    </w:p>
    <w:p w:rsidR="00FB145A" w:rsidRPr="00315C3E" w:rsidRDefault="00FB145A" w:rsidP="00FB145A"/>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5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 xml:space="preserve">To understand when it is time to walk away from a negotiation. </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color w:val="365F91"/>
              </w:rPr>
            </w:pPr>
            <w:r w:rsidRPr="00315C3E">
              <w:rPr>
                <w:rStyle w:val="TableTextInstructor"/>
              </w:rPr>
              <w:t xml:space="preserve">Sometimes factors unrelated to the topic of a negotiation may make it too difficult to continue. </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pStyle w:val="BulletedPoints"/>
              <w:numPr>
                <w:ilvl w:val="0"/>
                <w:numId w:val="0"/>
              </w:numPr>
              <w:rPr>
                <w:color w:val="365F91"/>
              </w:rPr>
            </w:pPr>
            <w:r w:rsidRPr="00315C3E">
              <w:rPr>
                <w:color w:val="365F91"/>
              </w:rPr>
              <w:t>None</w:t>
            </w:r>
          </w:p>
        </w:tc>
      </w:tr>
      <w:tr w:rsidR="00B12414" w:rsidRPr="00315C3E" w:rsidTr="00B07378">
        <w:trPr>
          <w:trHeight w:val="440"/>
        </w:trPr>
        <w:tc>
          <w:tcPr>
            <w:tcW w:w="2448" w:type="dxa"/>
            <w:vAlign w:val="center"/>
          </w:tcPr>
          <w:p w:rsidR="00B12414" w:rsidRPr="00315C3E" w:rsidRDefault="00B12414" w:rsidP="00B07378">
            <w:pPr>
              <w:rPr>
                <w:rStyle w:val="TableHeadings"/>
              </w:rPr>
            </w:pPr>
            <w:r w:rsidRPr="00315C3E">
              <w:rPr>
                <w:rStyle w:val="TableHeadings"/>
              </w:rPr>
              <w:t>Recommended Activity</w:t>
            </w:r>
          </w:p>
        </w:tc>
        <w:tc>
          <w:tcPr>
            <w:tcW w:w="7128" w:type="dxa"/>
            <w:vAlign w:val="center"/>
          </w:tcPr>
          <w:p w:rsidR="00B12414" w:rsidRPr="00315C3E" w:rsidRDefault="00B12414" w:rsidP="00B07378">
            <w:pPr>
              <w:rPr>
                <w:rStyle w:val="TableTextInstructor"/>
              </w:rPr>
            </w:pPr>
            <w:r w:rsidRPr="00315C3E">
              <w:rPr>
                <w:rStyle w:val="TableTextInstructor"/>
              </w:rPr>
              <w:t>Lead a discussion about what kinds of circumstances might make someone decide to walk away from a negotiation. For example:</w:t>
            </w:r>
          </w:p>
          <w:p w:rsidR="00B12414" w:rsidRPr="00315C3E" w:rsidRDefault="00B12414" w:rsidP="00B07378">
            <w:pPr>
              <w:numPr>
                <w:ilvl w:val="0"/>
                <w:numId w:val="24"/>
              </w:numPr>
              <w:rPr>
                <w:rStyle w:val="TableTextInstructor"/>
              </w:rPr>
            </w:pPr>
            <w:r w:rsidRPr="00315C3E">
              <w:rPr>
                <w:rStyle w:val="TableTextInstructor"/>
              </w:rPr>
              <w:t>“Dirty tricks” such as unfair environmental tactics</w:t>
            </w:r>
          </w:p>
          <w:p w:rsidR="00B12414" w:rsidRPr="00315C3E" w:rsidRDefault="00B12414" w:rsidP="00B07378">
            <w:pPr>
              <w:numPr>
                <w:ilvl w:val="0"/>
                <w:numId w:val="24"/>
              </w:numPr>
              <w:rPr>
                <w:rStyle w:val="TableTextInstructor"/>
              </w:rPr>
            </w:pPr>
            <w:r w:rsidRPr="00315C3E">
              <w:rPr>
                <w:rStyle w:val="TableTextInstructor"/>
              </w:rPr>
              <w:lastRenderedPageBreak/>
              <w:t>A refusal to bargain in good faith</w:t>
            </w:r>
          </w:p>
          <w:p w:rsidR="00B12414" w:rsidRPr="00315C3E" w:rsidRDefault="00B12414" w:rsidP="00B07378">
            <w:pPr>
              <w:numPr>
                <w:ilvl w:val="0"/>
                <w:numId w:val="24"/>
              </w:numPr>
              <w:rPr>
                <w:rStyle w:val="TableTextInstructor"/>
              </w:rPr>
            </w:pPr>
            <w:r w:rsidRPr="00315C3E">
              <w:rPr>
                <w:rStyle w:val="TableTextInstructor"/>
              </w:rPr>
              <w:t>Continual disrespect and personal attacks</w:t>
            </w:r>
          </w:p>
        </w:tc>
      </w:tr>
    </w:tbl>
    <w:p w:rsidR="0062771F" w:rsidRPr="00315C3E" w:rsidRDefault="0062771F" w:rsidP="0062771F"/>
    <w:p w:rsidR="0062771F" w:rsidRPr="00315C3E" w:rsidRDefault="0062771F" w:rsidP="0062771F">
      <w:pPr>
        <w:pStyle w:val="Heading1"/>
      </w:pPr>
      <w:r w:rsidRPr="00315C3E">
        <w:br w:type="page"/>
      </w:r>
      <w:bookmarkStart w:id="110" w:name="_Toc236454703"/>
      <w:bookmarkStart w:id="111" w:name="_Toc301440220"/>
      <w:r w:rsidRPr="00315C3E">
        <w:rPr>
          <w:lang w:eastAsia="zh-TW"/>
        </w:rPr>
        <w:lastRenderedPageBreak/>
        <w:t xml:space="preserve">Module Ten: </w:t>
      </w:r>
      <w:bookmarkEnd w:id="110"/>
      <w:r w:rsidRPr="00315C3E">
        <w:t>Negotiating Outside the Boardroom</w:t>
      </w:r>
      <w:bookmarkEnd w:id="111"/>
    </w:p>
    <w:p w:rsidR="0062771F" w:rsidRPr="00315C3E" w:rsidRDefault="00AF19F5" w:rsidP="006C5D7C">
      <w:r>
        <w:rPr>
          <w:noProof/>
          <w:lang w:bidi="ar-SA"/>
        </w:rPr>
        <w:drawing>
          <wp:anchor distT="0" distB="0" distL="114300" distR="114300" simplePos="0" relativeHeight="251752448" behindDoc="0" locked="0" layoutInCell="1" allowOverlap="1" wp14:anchorId="21292A4D" wp14:editId="43489BFF">
            <wp:simplePos x="0" y="0"/>
            <wp:positionH relativeFrom="margin">
              <wp:posOffset>3175</wp:posOffset>
            </wp:positionH>
            <wp:positionV relativeFrom="margin">
              <wp:posOffset>1156335</wp:posOffset>
            </wp:positionV>
            <wp:extent cx="2437765" cy="1828800"/>
            <wp:effectExtent l="0" t="0" r="635" b="0"/>
            <wp:wrapSquare wrapText="bothSides"/>
            <wp:docPr id="127" name="Picture 127" descr="C:\Users\Darren\AppData\Local\Microsoft\Windows\Temporary Internet Files\Content.IE5\3YJGCFYP\MC9004387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ren\AppData\Local\Microsoft\Windows\Temporary Internet Files\Content.IE5\3YJGCFYP\MC900438736[1].jp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437765" cy="1828800"/>
                    </a:xfrm>
                    <a:prstGeom prst="rect">
                      <a:avLst/>
                    </a:prstGeom>
                    <a:noFill/>
                    <a:ln>
                      <a:noFill/>
                    </a:ln>
                  </pic:spPr>
                </pic:pic>
              </a:graphicData>
            </a:graphic>
          </wp:anchor>
        </w:drawing>
      </w:r>
      <w:r w:rsidR="0052586C" w:rsidRPr="00315C3E">
        <w:rPr>
          <w:noProof/>
          <w:lang w:bidi="ar-SA"/>
        </w:rPr>
        <mc:AlternateContent>
          <mc:Choice Requires="wps">
            <w:drawing>
              <wp:anchor distT="91440" distB="91440" distL="114300" distR="114300" simplePos="0" relativeHeight="251663360" behindDoc="0" locked="0" layoutInCell="1" allowOverlap="1" wp14:anchorId="53955F2D" wp14:editId="24711D83">
                <wp:simplePos x="0" y="0"/>
                <wp:positionH relativeFrom="page">
                  <wp:posOffset>-96520</wp:posOffset>
                </wp:positionH>
                <wp:positionV relativeFrom="page">
                  <wp:posOffset>-114300</wp:posOffset>
                </wp:positionV>
                <wp:extent cx="7955280" cy="1463040"/>
                <wp:effectExtent l="0" t="0" r="7620" b="3810"/>
                <wp:wrapSquare wrapText="bothSides"/>
                <wp:docPr id="6"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5280" cy="146304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0B50E9"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Use soft words and hard arguments.</w:t>
                            </w:r>
                          </w:p>
                          <w:p w:rsidR="000B50E9"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English Proverb</w:t>
                            </w:r>
                          </w:p>
                          <w:p w:rsidR="0006697F" w:rsidRPr="00DC52C2" w:rsidRDefault="0006697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55F2D" id="_x0000_s1041" style="position:absolute;margin-left:-7.6pt;margin-top:-9pt;width:626.4pt;height:115.2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" fillcolor="#4f81bd" stroked="f">
                <v:shadow type="perspective" color="#9bbb59" origin="-.5,-.5" offset="-6pt,-6pt" matrix=".75,,,.75"/>
                <v:textbox inset="4in,54pt,1in,0">
                  <w:txbxContent>
                    <w:p w:rsidR="000B50E9"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Use soft words and hard arguments.</w:t>
                      </w:r>
                    </w:p>
                    <w:p w:rsidR="000B50E9"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English Proverb</w:t>
                      </w:r>
                    </w:p>
                    <w:p w:rsidR="0006697F" w:rsidRPr="00DC52C2" w:rsidRDefault="0006697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p>
                  </w:txbxContent>
                </v:textbox>
                <w10:wrap type="square" anchorx="page" anchory="page"/>
              </v:rect>
            </w:pict>
          </mc:Fallback>
        </mc:AlternateContent>
      </w:r>
      <w:r w:rsidR="0062771F" w:rsidRPr="00315C3E">
        <w:t>Negotiating isn’t just something that takes place in conference rooms with powerful forces aligned on either side of a table. People have informal negotiations every day — with their coworkers, merchants, even family members.</w:t>
      </w:r>
    </w:p>
    <w:p w:rsidR="00B12414" w:rsidRDefault="00B12414" w:rsidP="0062771F"/>
    <w:p w:rsidR="00AF19F5" w:rsidRDefault="00AF19F5" w:rsidP="0062771F"/>
    <w:p w:rsidR="00AF19F5" w:rsidRDefault="00AF19F5" w:rsidP="0062771F"/>
    <w:p w:rsidR="00AF19F5" w:rsidRPr="00315C3E" w:rsidRDefault="00AF19F5" w:rsidP="0062771F"/>
    <w:p w:rsidR="0062771F" w:rsidRPr="00315C3E" w:rsidRDefault="0062771F" w:rsidP="0062771F">
      <w:pPr>
        <w:pStyle w:val="Heading2"/>
      </w:pPr>
      <w:bookmarkStart w:id="112" w:name="_Toc301440221"/>
      <w:r w:rsidRPr="00315C3E">
        <w:t>Adapting the Process for Smaller Negotiations</w:t>
      </w:r>
      <w:bookmarkEnd w:id="112"/>
    </w:p>
    <w:p w:rsidR="00315C3E" w:rsidRPr="00315C3E" w:rsidRDefault="00AA0435" w:rsidP="006C5D7C">
      <w:r>
        <w:rPr>
          <w:noProof/>
          <w:lang w:bidi="ar-SA"/>
        </w:rPr>
        <w:drawing>
          <wp:anchor distT="0" distB="0" distL="114300" distR="114300" simplePos="0" relativeHeight="251755520" behindDoc="0" locked="0" layoutInCell="1" allowOverlap="1" wp14:anchorId="2285EE1A" wp14:editId="070C282D">
            <wp:simplePos x="0" y="0"/>
            <wp:positionH relativeFrom="margin">
              <wp:posOffset>4899660</wp:posOffset>
            </wp:positionH>
            <wp:positionV relativeFrom="margin">
              <wp:posOffset>3870325</wp:posOffset>
            </wp:positionV>
            <wp:extent cx="1005840" cy="1028065"/>
            <wp:effectExtent l="0" t="0" r="3810" b="635"/>
            <wp:wrapSquare wrapText="bothSides"/>
            <wp:docPr id="129" name="Picture 129" descr="C:\Users\Darren\AppData\Local\Microsoft\Windows\Temporary Internet Files\Content.IE5\9MJXCRQW\MC90036346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rren\AppData\Local\Microsoft\Windows\Temporary Internet Files\Content.IE5\9MJXCRQW\MC900363464[1].wmf"/>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005840" cy="1028065"/>
                    </a:xfrm>
                    <a:prstGeom prst="rect">
                      <a:avLst/>
                    </a:prstGeom>
                    <a:noFill/>
                    <a:ln>
                      <a:noFill/>
                    </a:ln>
                  </pic:spPr>
                </pic:pic>
              </a:graphicData>
            </a:graphic>
          </wp:anchor>
        </w:drawing>
      </w:r>
      <w:r w:rsidR="00315C3E" w:rsidRPr="00315C3E">
        <w:t>Some of the principles of negotiation can be useful in everyday situations. For example:</w:t>
      </w:r>
    </w:p>
    <w:p w:rsidR="00315C3E" w:rsidRPr="006C5D7C" w:rsidRDefault="00315C3E" w:rsidP="006C5D7C">
      <w:pPr>
        <w:pStyle w:val="BulletedPoints"/>
      </w:pPr>
      <w:r w:rsidRPr="006C5D7C">
        <w:t>Separate the people from the problem. Don’t let personalities get in the way of negotiating.</w:t>
      </w:r>
    </w:p>
    <w:p w:rsidR="00315C3E" w:rsidRPr="006C5D7C" w:rsidRDefault="00315C3E" w:rsidP="006C5D7C">
      <w:pPr>
        <w:pStyle w:val="BulletedPoints"/>
      </w:pPr>
      <w:r w:rsidRPr="006C5D7C">
        <w:t>Focus on interests, not positions. Consider what both parties want and need. Don’t let adherence to a particular position narrow the range of options you are willing to consider.</w:t>
      </w:r>
    </w:p>
    <w:p w:rsidR="00315C3E" w:rsidRPr="006C5D7C" w:rsidRDefault="00315C3E" w:rsidP="006C5D7C">
      <w:pPr>
        <w:pStyle w:val="BulletedPoints"/>
      </w:pPr>
      <w:r w:rsidRPr="006C5D7C">
        <w:t xml:space="preserve">Expand the range of options. One way to overcome an impasse in a negotiation is to expand the range of the discussion. </w:t>
      </w:r>
    </w:p>
    <w:p w:rsidR="00315C3E" w:rsidRPr="006C5D7C" w:rsidRDefault="00315C3E" w:rsidP="006C5D7C">
      <w:pPr>
        <w:pStyle w:val="BulletedPoints"/>
      </w:pPr>
      <w:r w:rsidRPr="006C5D7C">
        <w:t>State the terms of an agreement in specific, clear terms.</w:t>
      </w:r>
    </w:p>
    <w:p w:rsidR="00315C3E" w:rsidRPr="00315C3E" w:rsidRDefault="00315C3E" w:rsidP="006C5D7C">
      <w:r w:rsidRPr="00315C3E">
        <w:t>Even if you are not in a traditional negotiation position, it can be helpful to use the principles of negotiation to bring you a positive outcome in everyday life. Making decisions in the home, you will find that results can be found which are to the benefit of all parties by using these principles. It should be added that you would be ill advised to use these principles for every decision – but where there is some difficulty in reaching a decision, you can reach a positive outcome by taking into account some sound, decent principles which have for years been used to reach positive decisions.</w:t>
      </w:r>
    </w:p>
    <w:p w:rsidR="00FB145A" w:rsidRPr="00315C3E" w:rsidRDefault="00FB145A" w:rsidP="00FB145A">
      <w:pPr>
        <w:pStyle w:val="BulletedPoints"/>
        <w:numPr>
          <w:ilvl w:val="0"/>
          <w:numId w:val="0"/>
        </w:numPr>
        <w:ind w:left="720" w:hanging="360"/>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lastRenderedPageBreak/>
              <w:t xml:space="preserve">Estimated Time </w:t>
            </w:r>
          </w:p>
        </w:tc>
        <w:tc>
          <w:tcPr>
            <w:tcW w:w="7128" w:type="dxa"/>
            <w:vAlign w:val="center"/>
          </w:tcPr>
          <w:p w:rsidR="00B12414" w:rsidRPr="00315C3E" w:rsidRDefault="00B12414" w:rsidP="00B07378">
            <w:pPr>
              <w:rPr>
                <w:rStyle w:val="TableTextInstructor"/>
              </w:rPr>
            </w:pPr>
            <w:r w:rsidRPr="00315C3E">
              <w:rPr>
                <w:rStyle w:val="TableTextInstructor"/>
              </w:rPr>
              <w:t>10 minutes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Topic Objective</w:t>
            </w:r>
          </w:p>
        </w:tc>
        <w:tc>
          <w:tcPr>
            <w:tcW w:w="7128" w:type="dxa"/>
            <w:shd w:val="clear" w:color="auto" w:fill="D3DFEE"/>
            <w:vAlign w:val="center"/>
          </w:tcPr>
          <w:p w:rsidR="00B12414" w:rsidRPr="00315C3E" w:rsidRDefault="00B12414" w:rsidP="00B07378">
            <w:pPr>
              <w:rPr>
                <w:rStyle w:val="TableTextInstructor"/>
              </w:rPr>
            </w:pPr>
            <w:r w:rsidRPr="00315C3E">
              <w:rPr>
                <w:rStyle w:val="TableTextInstructor"/>
              </w:rPr>
              <w:t>To understand how to adapt the negotiation process to everyday situations.</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Topic Summary</w:t>
            </w:r>
          </w:p>
        </w:tc>
        <w:tc>
          <w:tcPr>
            <w:tcW w:w="7128" w:type="dxa"/>
            <w:vAlign w:val="center"/>
          </w:tcPr>
          <w:p w:rsidR="00B12414" w:rsidRPr="00315C3E" w:rsidRDefault="00B12414" w:rsidP="00B07378">
            <w:pPr>
              <w:rPr>
                <w:rStyle w:val="TableTextInstructor"/>
              </w:rPr>
            </w:pPr>
            <w:r w:rsidRPr="00315C3E">
              <w:rPr>
                <w:rStyle w:val="TableTextInstructor"/>
              </w:rPr>
              <w:t>A number of everyday interactions might proceed more smoothly if the parties involved used simple negotiating practices.</w:t>
            </w:r>
          </w:p>
        </w:tc>
      </w:tr>
      <w:tr w:rsidR="00B12414" w:rsidRPr="00315C3E" w:rsidTr="00B07378">
        <w:tc>
          <w:tcPr>
            <w:tcW w:w="2448" w:type="dxa"/>
            <w:shd w:val="clear" w:color="auto" w:fill="D3DFEE"/>
            <w:vAlign w:val="center"/>
          </w:tcPr>
          <w:p w:rsidR="00B12414" w:rsidRPr="00315C3E" w:rsidRDefault="00B12414" w:rsidP="00B07378">
            <w:pPr>
              <w:rPr>
                <w:rStyle w:val="TableHeadings"/>
              </w:rPr>
            </w:pPr>
            <w:r w:rsidRPr="00315C3E">
              <w:rPr>
                <w:rStyle w:val="TableHeadings"/>
              </w:rPr>
              <w:t>Materials Required</w:t>
            </w:r>
          </w:p>
        </w:tc>
        <w:tc>
          <w:tcPr>
            <w:tcW w:w="7128" w:type="dxa"/>
            <w:shd w:val="clear" w:color="auto" w:fill="D3DFEE"/>
            <w:vAlign w:val="center"/>
          </w:tcPr>
          <w:p w:rsidR="00B12414" w:rsidRPr="00315C3E" w:rsidRDefault="00B12414" w:rsidP="00B07378">
            <w:pPr>
              <w:pStyle w:val="BulletedPoints"/>
              <w:numPr>
                <w:ilvl w:val="0"/>
                <w:numId w:val="0"/>
              </w:numPr>
              <w:rPr>
                <w:color w:val="365F91"/>
              </w:rPr>
            </w:pPr>
            <w:r w:rsidRPr="00315C3E">
              <w:rPr>
                <w:color w:val="365F91"/>
              </w:rPr>
              <w:t>None</w:t>
            </w:r>
          </w:p>
        </w:tc>
      </w:tr>
      <w:tr w:rsidR="00B12414" w:rsidRPr="00315C3E" w:rsidTr="00B07378">
        <w:tc>
          <w:tcPr>
            <w:tcW w:w="2448" w:type="dxa"/>
            <w:vAlign w:val="center"/>
          </w:tcPr>
          <w:p w:rsidR="00B12414" w:rsidRPr="00315C3E" w:rsidRDefault="00B12414" w:rsidP="00B07378">
            <w:pPr>
              <w:rPr>
                <w:rStyle w:val="TableHeadings"/>
              </w:rPr>
            </w:pPr>
            <w:r w:rsidRPr="00315C3E">
              <w:rPr>
                <w:rStyle w:val="TableHeadings"/>
              </w:rPr>
              <w:t>Recommended Activity</w:t>
            </w:r>
          </w:p>
        </w:tc>
        <w:tc>
          <w:tcPr>
            <w:tcW w:w="7128" w:type="dxa"/>
            <w:vAlign w:val="center"/>
          </w:tcPr>
          <w:p w:rsidR="00B12414" w:rsidRPr="00315C3E" w:rsidRDefault="00B12414" w:rsidP="00B07378">
            <w:pPr>
              <w:rPr>
                <w:rStyle w:val="TableTextInstructor"/>
              </w:rPr>
            </w:pPr>
            <w:r w:rsidRPr="00315C3E">
              <w:rPr>
                <w:rStyle w:val="TableTextInstructor"/>
              </w:rPr>
              <w:t xml:space="preserve">Ask participant to suggest everyday situations that might lend themselves to negotiations. </w:t>
            </w:r>
          </w:p>
        </w:tc>
      </w:tr>
      <w:tr w:rsidR="00B12414" w:rsidRPr="00315C3E" w:rsidTr="00B07378">
        <w:tc>
          <w:tcPr>
            <w:tcW w:w="2448" w:type="dxa"/>
            <w:tcBorders>
              <w:bottom w:val="single" w:sz="4" w:space="0" w:color="1F497D"/>
            </w:tcBorders>
            <w:shd w:val="clear" w:color="auto" w:fill="D3DFEE"/>
            <w:vAlign w:val="center"/>
          </w:tcPr>
          <w:p w:rsidR="00B12414" w:rsidRPr="00315C3E" w:rsidRDefault="00B12414" w:rsidP="00B07378">
            <w:pPr>
              <w:rPr>
                <w:rStyle w:val="TableHeadings"/>
              </w:rPr>
            </w:pPr>
            <w:r w:rsidRPr="00315C3E">
              <w:rPr>
                <w:rStyle w:val="TableHeadings"/>
              </w:rPr>
              <w:t>Stories to Share</w:t>
            </w:r>
          </w:p>
        </w:tc>
        <w:tc>
          <w:tcPr>
            <w:tcW w:w="7128" w:type="dxa"/>
            <w:tcBorders>
              <w:bottom w:val="single" w:sz="4" w:space="0" w:color="1F497D"/>
            </w:tcBorders>
            <w:shd w:val="clear" w:color="auto" w:fill="D3DFEE"/>
            <w:vAlign w:val="center"/>
          </w:tcPr>
          <w:p w:rsidR="00B12414" w:rsidRPr="00315C3E" w:rsidRDefault="00B12414" w:rsidP="00B07378">
            <w:pPr>
              <w:rPr>
                <w:rStyle w:val="TableTextInstructor"/>
              </w:rPr>
            </w:pPr>
            <w:r w:rsidRPr="00315C3E">
              <w:rPr>
                <w:rStyle w:val="TableTextInstructor"/>
              </w:rPr>
              <w:t>In 1964, a father and son were playing Frisbee in Hyde Park in London. Frisbees were new to England at the time, and they attracted several onlookers. One man came up to the father and said, “Excuse me. I’ve been watching you for fifteen minutes now. Can you tell, who’s winning?”</w:t>
            </w:r>
          </w:p>
        </w:tc>
      </w:tr>
      <w:tr w:rsidR="00B12414" w:rsidRPr="00315C3E" w:rsidTr="00B07378">
        <w:tc>
          <w:tcPr>
            <w:tcW w:w="2448" w:type="dxa"/>
            <w:shd w:val="clear" w:color="auto" w:fill="auto"/>
            <w:vAlign w:val="center"/>
          </w:tcPr>
          <w:p w:rsidR="00B12414" w:rsidRPr="00315C3E" w:rsidRDefault="00B12414" w:rsidP="00B07378">
            <w:pPr>
              <w:rPr>
                <w:rStyle w:val="TableHeadings"/>
              </w:rPr>
            </w:pPr>
            <w:r w:rsidRPr="00315C3E">
              <w:rPr>
                <w:rStyle w:val="TableHeadings"/>
              </w:rPr>
              <w:t>Delivery Tips</w:t>
            </w:r>
          </w:p>
        </w:tc>
        <w:tc>
          <w:tcPr>
            <w:tcW w:w="7128" w:type="dxa"/>
            <w:shd w:val="clear" w:color="auto" w:fill="auto"/>
            <w:vAlign w:val="center"/>
          </w:tcPr>
          <w:p w:rsidR="00B12414" w:rsidRPr="00315C3E" w:rsidRDefault="00B12414" w:rsidP="00B07378">
            <w:pPr>
              <w:rPr>
                <w:rStyle w:val="TableTextInstructor"/>
              </w:rPr>
            </w:pPr>
            <w:r w:rsidRPr="00315C3E">
              <w:rPr>
                <w:rStyle w:val="TableTextInstructor"/>
              </w:rPr>
              <w:t>If there is time, remind participants of the concept of integrative negotiations in which both parties win by expanding the pie. Ask if this approach might work with any of the situations they suggested.</w:t>
            </w:r>
          </w:p>
        </w:tc>
      </w:tr>
    </w:tbl>
    <w:p w:rsidR="00B12414" w:rsidRPr="00315C3E" w:rsidRDefault="00B12414" w:rsidP="00B12414"/>
    <w:p w:rsidR="0062771F" w:rsidRPr="00315C3E" w:rsidRDefault="0062771F" w:rsidP="0062771F">
      <w:pPr>
        <w:pStyle w:val="Heading2"/>
      </w:pPr>
      <w:bookmarkStart w:id="113" w:name="_Toc301440222"/>
      <w:bookmarkStart w:id="114" w:name="_Toc234916879"/>
      <w:r w:rsidRPr="00315C3E">
        <w:t>Negotiating via Telephone</w:t>
      </w:r>
      <w:bookmarkEnd w:id="113"/>
      <w:r w:rsidRPr="00315C3E">
        <w:t xml:space="preserve"> </w:t>
      </w:r>
      <w:bookmarkEnd w:id="114"/>
    </w:p>
    <w:p w:rsidR="00315C3E" w:rsidRPr="00315C3E" w:rsidRDefault="00AA0435" w:rsidP="00315C3E">
      <w:r>
        <w:rPr>
          <w:noProof/>
          <w:lang w:bidi="ar-SA"/>
        </w:rPr>
        <w:drawing>
          <wp:anchor distT="0" distB="0" distL="114300" distR="114300" simplePos="0" relativeHeight="251754496" behindDoc="0" locked="0" layoutInCell="1" allowOverlap="1" wp14:anchorId="786DF9D2" wp14:editId="2E15E553">
            <wp:simplePos x="0" y="0"/>
            <wp:positionH relativeFrom="margin">
              <wp:posOffset>24765</wp:posOffset>
            </wp:positionH>
            <wp:positionV relativeFrom="margin">
              <wp:posOffset>4364990</wp:posOffset>
            </wp:positionV>
            <wp:extent cx="1005840" cy="1005840"/>
            <wp:effectExtent l="0" t="0" r="3810" b="3810"/>
            <wp:wrapSquare wrapText="bothSides"/>
            <wp:docPr id="128" name="Picture 128" descr="C:\Users\Darren\AppData\Local\Microsoft\Windows\Temporary Internet Files\Content.IE5\MP321RS9\MC90036105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rren\AppData\Local\Microsoft\Windows\Temporary Internet Files\Content.IE5\MP321RS9\MC900361058[1].wmf"/>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anchor>
        </w:drawing>
      </w:r>
      <w:r w:rsidR="00315C3E" w:rsidRPr="00315C3E">
        <w:t xml:space="preserve">The phone can be a convenient vehicle for negotiations, especially when the two parties find it difficult to meet in person. But in many cases an agreement reached over the phone needs to be confirmed through some other method. </w:t>
      </w:r>
    </w:p>
    <w:p w:rsidR="00315C3E" w:rsidRPr="00315C3E" w:rsidRDefault="00315C3E" w:rsidP="00315C3E">
      <w:r w:rsidRPr="00315C3E">
        <w:t>For example, suppose you have a phone conversation with a coworker in which you both agree to do certain things within the next week. A week goes by and the other person has not done what he agreed to. You call him and he replies, “I didn’t agree to that.” It would have been better to follow up the first phone call with an email message that begins, “I just want to confirm what we agreed to do in our phone conversation.”</w:t>
      </w:r>
    </w:p>
    <w:p w:rsidR="00315C3E" w:rsidRPr="00315C3E" w:rsidRDefault="00315C3E" w:rsidP="00315C3E">
      <w:r w:rsidRPr="00315C3E">
        <w:t>When you arrive at a positive conclusion from a phone negotiation, it can be tempting to just hold on to your belief that you have got the right result, but even if you have recorded the call an unscrupulous counterpart can try to back out of it if they feel they have plausible deniability. Get everything nailed down by following up, and you will be able to put the deal in the record books. It is common sense to keep everything regulated and avoid any difficulties further down the line.</w:t>
      </w:r>
    </w:p>
    <w:p w:rsidR="00315C3E" w:rsidRPr="00315C3E" w:rsidRDefault="00315C3E" w:rsidP="00315C3E">
      <w:r w:rsidRPr="00315C3E">
        <w:t>In order to negotiate effectively on the telephone we need to consider a few rules that also apply to face-to-face negotiation:</w:t>
      </w:r>
    </w:p>
    <w:p w:rsidR="00315C3E" w:rsidRPr="00315C3E" w:rsidRDefault="00315C3E" w:rsidP="006C5D7C">
      <w:pPr>
        <w:pStyle w:val="BulletedPoints"/>
      </w:pPr>
      <w:r w:rsidRPr="00315C3E">
        <w:t xml:space="preserve">Pay attention to particular points. </w:t>
      </w:r>
    </w:p>
    <w:p w:rsidR="00315C3E" w:rsidRPr="00315C3E" w:rsidRDefault="00315C3E" w:rsidP="006C5D7C">
      <w:pPr>
        <w:pStyle w:val="BulletedPoints"/>
      </w:pPr>
      <w:r w:rsidRPr="00315C3E">
        <w:lastRenderedPageBreak/>
        <w:t>Listen Actively. Don't interrupt the other party; don't spend your 'listening time' figuring out how you're going to respond to them when they finally stop talking. The better you listen, the better you can learn, and the more likely you will be able to respond in a way that improves the negotiation's result.</w:t>
      </w:r>
    </w:p>
    <w:p w:rsidR="00315C3E" w:rsidRPr="00315C3E" w:rsidRDefault="00315C3E" w:rsidP="006C5D7C">
      <w:pPr>
        <w:pStyle w:val="BulletedPoints"/>
      </w:pPr>
      <w:r w:rsidRPr="00315C3E">
        <w:t>Don't let the immediacy of a telephone call force you into fast, unwise decisions. There is nothing wrong with requesting more time to think about the terms discussed.</w:t>
      </w:r>
    </w:p>
    <w:p w:rsidR="00FB145A" w:rsidRPr="00315C3E" w:rsidRDefault="00FB145A" w:rsidP="0062771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FB145A" w:rsidRPr="00315C3E" w:rsidTr="00B07378">
        <w:tc>
          <w:tcPr>
            <w:tcW w:w="2448" w:type="dxa"/>
            <w:vAlign w:val="center"/>
          </w:tcPr>
          <w:p w:rsidR="00FB145A" w:rsidRPr="00315C3E" w:rsidRDefault="00FB145A" w:rsidP="00B07378">
            <w:pPr>
              <w:rPr>
                <w:rStyle w:val="TableHeadings"/>
              </w:rPr>
            </w:pPr>
            <w:r w:rsidRPr="00315C3E">
              <w:rPr>
                <w:rStyle w:val="TableHeadings"/>
              </w:rPr>
              <w:t xml:space="preserve">Estimated Time </w:t>
            </w:r>
          </w:p>
        </w:tc>
        <w:tc>
          <w:tcPr>
            <w:tcW w:w="7128" w:type="dxa"/>
            <w:vAlign w:val="center"/>
          </w:tcPr>
          <w:p w:rsidR="00FB145A" w:rsidRPr="00315C3E" w:rsidRDefault="00FB145A" w:rsidP="00B07378">
            <w:pPr>
              <w:rPr>
                <w:rStyle w:val="TableTextInstructor"/>
              </w:rPr>
            </w:pPr>
            <w:r w:rsidRPr="00315C3E">
              <w:rPr>
                <w:rStyle w:val="TableTextInstructor"/>
              </w:rPr>
              <w:t>10 minutes</w:t>
            </w:r>
          </w:p>
        </w:tc>
      </w:tr>
      <w:tr w:rsidR="00FB145A" w:rsidRPr="00315C3E" w:rsidTr="00B07378">
        <w:tc>
          <w:tcPr>
            <w:tcW w:w="2448" w:type="dxa"/>
            <w:shd w:val="clear" w:color="auto" w:fill="D3DFEE"/>
            <w:vAlign w:val="center"/>
          </w:tcPr>
          <w:p w:rsidR="00FB145A" w:rsidRPr="00315C3E" w:rsidRDefault="00FB145A" w:rsidP="00B07378">
            <w:pPr>
              <w:rPr>
                <w:rStyle w:val="TableHeadings"/>
              </w:rPr>
            </w:pPr>
            <w:r w:rsidRPr="00315C3E">
              <w:rPr>
                <w:rStyle w:val="TableHeadings"/>
              </w:rPr>
              <w:t>Topic Objective</w:t>
            </w:r>
          </w:p>
        </w:tc>
        <w:tc>
          <w:tcPr>
            <w:tcW w:w="7128" w:type="dxa"/>
            <w:shd w:val="clear" w:color="auto" w:fill="D3DFEE"/>
            <w:vAlign w:val="center"/>
          </w:tcPr>
          <w:p w:rsidR="00FB145A" w:rsidRPr="00315C3E" w:rsidRDefault="00FB145A" w:rsidP="00B07378">
            <w:pPr>
              <w:rPr>
                <w:rStyle w:val="TableTextInstructor"/>
              </w:rPr>
            </w:pPr>
            <w:r w:rsidRPr="00315C3E">
              <w:rPr>
                <w:rStyle w:val="TableTextInstructor"/>
              </w:rPr>
              <w:t>To understand how to deal with the inherent limitations of negotiating over the phone.</w:t>
            </w:r>
          </w:p>
        </w:tc>
      </w:tr>
      <w:tr w:rsidR="00FB145A" w:rsidRPr="00315C3E" w:rsidTr="00B07378">
        <w:tc>
          <w:tcPr>
            <w:tcW w:w="2448" w:type="dxa"/>
            <w:vAlign w:val="center"/>
          </w:tcPr>
          <w:p w:rsidR="00FB145A" w:rsidRPr="00315C3E" w:rsidRDefault="00FB145A" w:rsidP="00B07378">
            <w:pPr>
              <w:rPr>
                <w:rStyle w:val="TableHeadings"/>
              </w:rPr>
            </w:pPr>
            <w:r w:rsidRPr="00315C3E">
              <w:rPr>
                <w:rStyle w:val="TableHeadings"/>
              </w:rPr>
              <w:t>Topic Summary</w:t>
            </w:r>
          </w:p>
        </w:tc>
        <w:tc>
          <w:tcPr>
            <w:tcW w:w="7128" w:type="dxa"/>
            <w:vAlign w:val="center"/>
          </w:tcPr>
          <w:p w:rsidR="00FB145A" w:rsidRPr="00315C3E" w:rsidRDefault="00FB145A" w:rsidP="00B07378">
            <w:pPr>
              <w:rPr>
                <w:rStyle w:val="TableTextInstructor"/>
              </w:rPr>
            </w:pPr>
            <w:r w:rsidRPr="00315C3E">
              <w:rPr>
                <w:rStyle w:val="TableTextInstructor"/>
              </w:rPr>
              <w:t>In a negotiation via telephone, it can be difficult to make an accurate assessment of how the other party is responding.  Phone negotiations also make it difficult to document the terms of an agreement.</w:t>
            </w:r>
          </w:p>
        </w:tc>
      </w:tr>
      <w:tr w:rsidR="00FB145A" w:rsidRPr="00315C3E" w:rsidTr="00B07378">
        <w:tc>
          <w:tcPr>
            <w:tcW w:w="2448" w:type="dxa"/>
            <w:shd w:val="clear" w:color="auto" w:fill="D3DFEE"/>
            <w:vAlign w:val="center"/>
          </w:tcPr>
          <w:p w:rsidR="00FB145A" w:rsidRPr="00315C3E" w:rsidRDefault="00FB145A" w:rsidP="00B07378">
            <w:pPr>
              <w:rPr>
                <w:rStyle w:val="TableHeadings"/>
              </w:rPr>
            </w:pPr>
            <w:r w:rsidRPr="00315C3E">
              <w:rPr>
                <w:rStyle w:val="TableHeadings"/>
              </w:rPr>
              <w:t>Materials Required</w:t>
            </w:r>
          </w:p>
        </w:tc>
        <w:tc>
          <w:tcPr>
            <w:tcW w:w="7128" w:type="dxa"/>
            <w:shd w:val="clear" w:color="auto" w:fill="D3DFEE"/>
            <w:vAlign w:val="center"/>
          </w:tcPr>
          <w:p w:rsidR="00FB145A" w:rsidRPr="00315C3E" w:rsidRDefault="00FB145A" w:rsidP="00B07378">
            <w:pPr>
              <w:pStyle w:val="BulletedPoints"/>
              <w:numPr>
                <w:ilvl w:val="0"/>
                <w:numId w:val="0"/>
              </w:numPr>
              <w:rPr>
                <w:color w:val="365F91"/>
              </w:rPr>
            </w:pPr>
            <w:r w:rsidRPr="00315C3E">
              <w:rPr>
                <w:color w:val="365F91"/>
              </w:rPr>
              <w:t>None</w:t>
            </w:r>
          </w:p>
        </w:tc>
      </w:tr>
      <w:tr w:rsidR="00FB145A" w:rsidRPr="00315C3E" w:rsidTr="00B07378">
        <w:trPr>
          <w:trHeight w:val="440"/>
        </w:trPr>
        <w:tc>
          <w:tcPr>
            <w:tcW w:w="2448" w:type="dxa"/>
            <w:vAlign w:val="center"/>
          </w:tcPr>
          <w:p w:rsidR="00FB145A" w:rsidRPr="00315C3E" w:rsidRDefault="00FB145A" w:rsidP="00B07378">
            <w:pPr>
              <w:rPr>
                <w:rStyle w:val="TableHeadings"/>
              </w:rPr>
            </w:pPr>
            <w:r w:rsidRPr="00315C3E">
              <w:rPr>
                <w:rStyle w:val="TableHeadings"/>
              </w:rPr>
              <w:t>Recommended Activity</w:t>
            </w:r>
          </w:p>
        </w:tc>
        <w:tc>
          <w:tcPr>
            <w:tcW w:w="7128" w:type="dxa"/>
            <w:vAlign w:val="center"/>
          </w:tcPr>
          <w:p w:rsidR="00FB145A" w:rsidRPr="00315C3E" w:rsidRDefault="00FB145A" w:rsidP="00B07378">
            <w:pPr>
              <w:rPr>
                <w:rStyle w:val="TableTextInstructor"/>
              </w:rPr>
            </w:pPr>
            <w:r w:rsidRPr="00315C3E">
              <w:rPr>
                <w:rStyle w:val="TableTextInstructor"/>
              </w:rPr>
              <w:t>Divide participants into groups of four to six. Ask each group to think of one limitation of negotiating over the phone. What is the best way to deal with this limitation?</w:t>
            </w:r>
          </w:p>
          <w:p w:rsidR="00FB145A" w:rsidRPr="00315C3E" w:rsidRDefault="00FB145A" w:rsidP="00B07378">
            <w:pPr>
              <w:rPr>
                <w:rStyle w:val="TableTextInstructor"/>
              </w:rPr>
            </w:pPr>
            <w:r w:rsidRPr="00315C3E">
              <w:rPr>
                <w:rStyle w:val="TableTextInstructor"/>
              </w:rPr>
              <w:t>Ask each group to report on its discussion.</w:t>
            </w:r>
          </w:p>
        </w:tc>
      </w:tr>
    </w:tbl>
    <w:p w:rsidR="0062771F" w:rsidRPr="00315C3E" w:rsidRDefault="0062771F" w:rsidP="0062771F"/>
    <w:p w:rsidR="0062771F" w:rsidRPr="00315C3E" w:rsidRDefault="0062771F" w:rsidP="0062771F">
      <w:pPr>
        <w:pStyle w:val="Heading2"/>
      </w:pPr>
      <w:bookmarkStart w:id="115" w:name="_Toc301440223"/>
      <w:r w:rsidRPr="00315C3E">
        <w:t>Negotiating via Email</w:t>
      </w:r>
      <w:bookmarkEnd w:id="115"/>
    </w:p>
    <w:p w:rsidR="00315C3E" w:rsidRPr="00315C3E" w:rsidRDefault="00AA0435" w:rsidP="006C5D7C">
      <w:r>
        <w:rPr>
          <w:noProof/>
          <w:lang w:bidi="ar-SA"/>
        </w:rPr>
        <w:drawing>
          <wp:anchor distT="0" distB="0" distL="114300" distR="114300" simplePos="0" relativeHeight="251756544" behindDoc="0" locked="0" layoutInCell="1" allowOverlap="1" wp14:anchorId="6DB3E88D" wp14:editId="29ED6741">
            <wp:simplePos x="0" y="0"/>
            <wp:positionH relativeFrom="margin">
              <wp:posOffset>4765675</wp:posOffset>
            </wp:positionH>
            <wp:positionV relativeFrom="margin">
              <wp:posOffset>5380990</wp:posOffset>
            </wp:positionV>
            <wp:extent cx="1080770" cy="969645"/>
            <wp:effectExtent l="0" t="0" r="5080" b="1905"/>
            <wp:wrapSquare wrapText="bothSides"/>
            <wp:docPr id="130" name="Picture 130" descr="C:\Users\Darren\AppData\Local\Microsoft\Windows\Temporary Internet Files\Content.IE5\9PDUOZYV\MC90034010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ren\AppData\Local\Microsoft\Windows\Temporary Internet Files\Content.IE5\9PDUOZYV\MC900340104[1].wmf"/>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080770" cy="969645"/>
                    </a:xfrm>
                    <a:prstGeom prst="rect">
                      <a:avLst/>
                    </a:prstGeom>
                    <a:noFill/>
                    <a:ln>
                      <a:noFill/>
                    </a:ln>
                  </pic:spPr>
                </pic:pic>
              </a:graphicData>
            </a:graphic>
          </wp:anchor>
        </w:drawing>
      </w:r>
      <w:r w:rsidR="00315C3E" w:rsidRPr="00315C3E">
        <w:t>Email can be an effective method of communication, but is has some inherent limitations.</w:t>
      </w:r>
    </w:p>
    <w:p w:rsidR="00315C3E" w:rsidRPr="00315C3E" w:rsidRDefault="00315C3E" w:rsidP="00315C3E">
      <w:pPr>
        <w:rPr>
          <w:b/>
        </w:rPr>
      </w:pPr>
      <w:r w:rsidRPr="00315C3E">
        <w:rPr>
          <w:b/>
        </w:rPr>
        <w:t>In general, it is appropriate to use email in a negotiation:</w:t>
      </w:r>
    </w:p>
    <w:p w:rsidR="00315C3E" w:rsidRPr="00315C3E" w:rsidRDefault="00315C3E" w:rsidP="006C5D7C">
      <w:pPr>
        <w:pStyle w:val="BulletedPoints"/>
      </w:pPr>
      <w:r w:rsidRPr="00315C3E">
        <w:t>When the topic is clearly defined.</w:t>
      </w:r>
    </w:p>
    <w:p w:rsidR="00315C3E" w:rsidRPr="00315C3E" w:rsidRDefault="00315C3E" w:rsidP="006C5D7C">
      <w:pPr>
        <w:pStyle w:val="BulletedPoints"/>
      </w:pPr>
      <w:r w:rsidRPr="00315C3E">
        <w:t>When the topic does not require extensive discussion</w:t>
      </w:r>
    </w:p>
    <w:p w:rsidR="00315C3E" w:rsidRPr="00315C3E" w:rsidRDefault="00315C3E" w:rsidP="006C5D7C">
      <w:pPr>
        <w:pStyle w:val="BulletedPoints"/>
      </w:pPr>
      <w:r w:rsidRPr="00315C3E">
        <w:t>When the expected response is relatively simple</w:t>
      </w:r>
    </w:p>
    <w:p w:rsidR="00315C3E" w:rsidRPr="00315C3E" w:rsidRDefault="00315C3E" w:rsidP="006C5D7C">
      <w:pPr>
        <w:pStyle w:val="BulletedPoints"/>
      </w:pPr>
      <w:r w:rsidRPr="00315C3E">
        <w:t>When there is little possibility of misunderstanding</w:t>
      </w:r>
    </w:p>
    <w:p w:rsidR="00315C3E" w:rsidRPr="00315C3E" w:rsidRDefault="00315C3E" w:rsidP="00315C3E">
      <w:pPr>
        <w:rPr>
          <w:b/>
        </w:rPr>
      </w:pPr>
      <w:r w:rsidRPr="00315C3E">
        <w:rPr>
          <w:b/>
        </w:rPr>
        <w:t>It is not appropriate to use email:</w:t>
      </w:r>
    </w:p>
    <w:p w:rsidR="00315C3E" w:rsidRPr="00315C3E" w:rsidRDefault="00315C3E" w:rsidP="006C5D7C">
      <w:pPr>
        <w:pStyle w:val="BulletedPoints"/>
      </w:pPr>
      <w:r w:rsidRPr="00315C3E">
        <w:t>When the topic is complex</w:t>
      </w:r>
    </w:p>
    <w:p w:rsidR="00315C3E" w:rsidRPr="00315C3E" w:rsidRDefault="00315C3E" w:rsidP="006C5D7C">
      <w:pPr>
        <w:pStyle w:val="BulletedPoints"/>
      </w:pPr>
      <w:r w:rsidRPr="00315C3E">
        <w:lastRenderedPageBreak/>
        <w:t>When the topic requires extensive discussion</w:t>
      </w:r>
    </w:p>
    <w:p w:rsidR="00315C3E" w:rsidRPr="00315C3E" w:rsidRDefault="00315C3E" w:rsidP="006C5D7C">
      <w:pPr>
        <w:pStyle w:val="BulletedPoints"/>
      </w:pPr>
      <w:r w:rsidRPr="00315C3E">
        <w:t>When the topic has great personal significance for the parties involved</w:t>
      </w:r>
    </w:p>
    <w:p w:rsidR="00315C3E" w:rsidRPr="00315C3E" w:rsidRDefault="00315C3E" w:rsidP="006C5D7C">
      <w:pPr>
        <w:pStyle w:val="BulletedPoints"/>
      </w:pPr>
      <w:r w:rsidRPr="00315C3E">
        <w:t>When the topic is likely to stir up strong emotions</w:t>
      </w:r>
    </w:p>
    <w:p w:rsidR="00315C3E" w:rsidRPr="00315C3E" w:rsidRDefault="00315C3E" w:rsidP="006C5D7C">
      <w:r w:rsidRPr="00315C3E">
        <w:t xml:space="preserve">E-mail has become a very popular way of keeping discussions simple and straightforward both in business and personal communications. However, there are limitations to it and it is important to be aware of these limitations. Keeping communications simple and somewhat informal can be helpful, but it should be remembered that waiting on an e-mail can be frustrating. If multiple communications are required, it is best to keep things face-to-face. </w:t>
      </w:r>
    </w:p>
    <w:p w:rsidR="00315C3E" w:rsidRPr="00315C3E" w:rsidRDefault="00315C3E" w:rsidP="006C5D7C">
      <w:r w:rsidRPr="00315C3E">
        <w:t>What e-mail does have going for it in a negotiation framework is that it keeps a record of every e-mail sent and received, along with dates and times allowing everything to be official. If you have a relatively simple detail or two to be finalized, e-mail is fine. If you have a situation requiring a full negotiation, e-mail should only be used as a preparation aid and a formal confirmation of things decided in a full, face-to-face negotiation.</w:t>
      </w:r>
    </w:p>
    <w:p w:rsidR="00FB145A" w:rsidRPr="00315C3E" w:rsidRDefault="00FB145A" w:rsidP="00FB145A"/>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FB145A" w:rsidRPr="00315C3E" w:rsidTr="00B07378">
        <w:tc>
          <w:tcPr>
            <w:tcW w:w="2448" w:type="dxa"/>
            <w:vAlign w:val="center"/>
          </w:tcPr>
          <w:p w:rsidR="00FB145A" w:rsidRPr="00315C3E" w:rsidRDefault="00FB145A" w:rsidP="00B07378">
            <w:pPr>
              <w:rPr>
                <w:rStyle w:val="TableHeadings"/>
              </w:rPr>
            </w:pPr>
            <w:r w:rsidRPr="00315C3E">
              <w:rPr>
                <w:rStyle w:val="TableHeadings"/>
              </w:rPr>
              <w:t xml:space="preserve">Estimated Time </w:t>
            </w:r>
          </w:p>
        </w:tc>
        <w:tc>
          <w:tcPr>
            <w:tcW w:w="7128" w:type="dxa"/>
            <w:vAlign w:val="center"/>
          </w:tcPr>
          <w:p w:rsidR="00FB145A" w:rsidRPr="00315C3E" w:rsidRDefault="00FB145A" w:rsidP="00B07378">
            <w:pPr>
              <w:rPr>
                <w:rStyle w:val="TableTextInstructor"/>
              </w:rPr>
            </w:pPr>
            <w:r w:rsidRPr="00315C3E">
              <w:rPr>
                <w:rStyle w:val="TableTextInstructor"/>
              </w:rPr>
              <w:t>10 minutes</w:t>
            </w:r>
          </w:p>
        </w:tc>
      </w:tr>
      <w:tr w:rsidR="00FB145A" w:rsidRPr="00315C3E" w:rsidTr="00B07378">
        <w:tc>
          <w:tcPr>
            <w:tcW w:w="2448" w:type="dxa"/>
            <w:shd w:val="clear" w:color="auto" w:fill="D3DFEE"/>
            <w:vAlign w:val="center"/>
          </w:tcPr>
          <w:p w:rsidR="00FB145A" w:rsidRPr="00315C3E" w:rsidRDefault="00FB145A" w:rsidP="00B07378">
            <w:pPr>
              <w:rPr>
                <w:rStyle w:val="TableHeadings"/>
              </w:rPr>
            </w:pPr>
            <w:r w:rsidRPr="00315C3E">
              <w:rPr>
                <w:rStyle w:val="TableHeadings"/>
              </w:rPr>
              <w:t>Topic Objective</w:t>
            </w:r>
          </w:p>
        </w:tc>
        <w:tc>
          <w:tcPr>
            <w:tcW w:w="7128" w:type="dxa"/>
            <w:shd w:val="clear" w:color="auto" w:fill="D3DFEE"/>
            <w:vAlign w:val="center"/>
          </w:tcPr>
          <w:p w:rsidR="00FB145A" w:rsidRPr="00315C3E" w:rsidRDefault="00FB145A" w:rsidP="00B07378">
            <w:pPr>
              <w:rPr>
                <w:rStyle w:val="TableTextInstructor"/>
              </w:rPr>
            </w:pPr>
            <w:r w:rsidRPr="00315C3E">
              <w:rPr>
                <w:rStyle w:val="TableTextInstructor"/>
              </w:rPr>
              <w:t>To understand how to make the most of email negotiations.</w:t>
            </w:r>
          </w:p>
        </w:tc>
      </w:tr>
      <w:tr w:rsidR="00FB145A" w:rsidRPr="00315C3E" w:rsidTr="00B07378">
        <w:tc>
          <w:tcPr>
            <w:tcW w:w="2448" w:type="dxa"/>
            <w:vAlign w:val="center"/>
          </w:tcPr>
          <w:p w:rsidR="00FB145A" w:rsidRPr="00315C3E" w:rsidRDefault="00FB145A" w:rsidP="00B07378">
            <w:pPr>
              <w:rPr>
                <w:rStyle w:val="TableHeadings"/>
              </w:rPr>
            </w:pPr>
            <w:r w:rsidRPr="00315C3E">
              <w:rPr>
                <w:rStyle w:val="TableHeadings"/>
              </w:rPr>
              <w:t>Topic Summary</w:t>
            </w:r>
          </w:p>
        </w:tc>
        <w:tc>
          <w:tcPr>
            <w:tcW w:w="7128" w:type="dxa"/>
            <w:vAlign w:val="center"/>
          </w:tcPr>
          <w:p w:rsidR="00FB145A" w:rsidRPr="00315C3E" w:rsidRDefault="00FB145A" w:rsidP="00B07378">
            <w:pPr>
              <w:rPr>
                <w:rStyle w:val="TableTextInstructor"/>
              </w:rPr>
            </w:pPr>
            <w:r w:rsidRPr="00315C3E">
              <w:rPr>
                <w:rStyle w:val="TableTextInstructor"/>
              </w:rPr>
              <w:t xml:space="preserve">Email has the advantage of providing a written record of what both parties </w:t>
            </w:r>
            <w:proofErr w:type="gramStart"/>
            <w:r w:rsidRPr="00315C3E">
              <w:rPr>
                <w:rStyle w:val="TableTextInstructor"/>
              </w:rPr>
              <w:t>in  a</w:t>
            </w:r>
            <w:proofErr w:type="gramEnd"/>
            <w:r w:rsidRPr="00315C3E">
              <w:rPr>
                <w:rStyle w:val="TableTextInstructor"/>
              </w:rPr>
              <w:t xml:space="preserve"> negotiation have said and agreed to, but it can be an inefficient method of negotiating. </w:t>
            </w:r>
          </w:p>
        </w:tc>
      </w:tr>
      <w:tr w:rsidR="00FB145A" w:rsidRPr="00315C3E" w:rsidTr="00B07378">
        <w:tc>
          <w:tcPr>
            <w:tcW w:w="2448" w:type="dxa"/>
            <w:shd w:val="clear" w:color="auto" w:fill="D3DFEE"/>
            <w:vAlign w:val="center"/>
          </w:tcPr>
          <w:p w:rsidR="00FB145A" w:rsidRPr="00315C3E" w:rsidRDefault="00FB145A" w:rsidP="00B07378">
            <w:pPr>
              <w:rPr>
                <w:rStyle w:val="TableHeadings"/>
              </w:rPr>
            </w:pPr>
            <w:r w:rsidRPr="00315C3E">
              <w:rPr>
                <w:rStyle w:val="TableHeadings"/>
              </w:rPr>
              <w:t>Materials Required</w:t>
            </w:r>
          </w:p>
        </w:tc>
        <w:tc>
          <w:tcPr>
            <w:tcW w:w="7128" w:type="dxa"/>
            <w:shd w:val="clear" w:color="auto" w:fill="D3DFEE"/>
            <w:vAlign w:val="center"/>
          </w:tcPr>
          <w:p w:rsidR="00FB145A" w:rsidRPr="00315C3E" w:rsidRDefault="00FB145A" w:rsidP="00B07378">
            <w:pPr>
              <w:rPr>
                <w:rStyle w:val="TableTextInstructor"/>
              </w:rPr>
            </w:pPr>
            <w:r w:rsidRPr="00315C3E">
              <w:rPr>
                <w:rStyle w:val="TableTextInstructor"/>
              </w:rPr>
              <w:t>Flip chart paper</w:t>
            </w:r>
          </w:p>
        </w:tc>
      </w:tr>
      <w:tr w:rsidR="00FB145A" w:rsidRPr="00315C3E" w:rsidTr="00B07378">
        <w:trPr>
          <w:trHeight w:val="440"/>
        </w:trPr>
        <w:tc>
          <w:tcPr>
            <w:tcW w:w="2448" w:type="dxa"/>
            <w:vAlign w:val="center"/>
          </w:tcPr>
          <w:p w:rsidR="00FB145A" w:rsidRPr="00315C3E" w:rsidRDefault="00FB145A" w:rsidP="00B07378">
            <w:pPr>
              <w:rPr>
                <w:rStyle w:val="TableHeadings"/>
              </w:rPr>
            </w:pPr>
            <w:r w:rsidRPr="00315C3E">
              <w:rPr>
                <w:rStyle w:val="TableHeadings"/>
              </w:rPr>
              <w:t>Recommended Activity</w:t>
            </w:r>
          </w:p>
        </w:tc>
        <w:tc>
          <w:tcPr>
            <w:tcW w:w="7128" w:type="dxa"/>
            <w:vAlign w:val="center"/>
          </w:tcPr>
          <w:p w:rsidR="00FB145A" w:rsidRPr="00315C3E" w:rsidRDefault="00FB145A" w:rsidP="00B07378">
            <w:pPr>
              <w:rPr>
                <w:rStyle w:val="TableTextInstructor"/>
              </w:rPr>
            </w:pPr>
            <w:r w:rsidRPr="00315C3E">
              <w:rPr>
                <w:rStyle w:val="TableTextInstructor"/>
              </w:rPr>
              <w:t>Ask participants to brainstorm a list of the advantages and disadvantages of negotiating via email. Write their responses on a flip chart.</w:t>
            </w:r>
          </w:p>
          <w:p w:rsidR="00FB145A" w:rsidRPr="00315C3E" w:rsidRDefault="00FB145A" w:rsidP="00B07378">
            <w:pPr>
              <w:rPr>
                <w:rStyle w:val="TableTextInstructor"/>
              </w:rPr>
            </w:pPr>
            <w:r w:rsidRPr="00315C3E">
              <w:rPr>
                <w:rStyle w:val="TableTextInstructor"/>
              </w:rPr>
              <w:t>Ask participants for ideas on how to deal with each of the disadvantages they have identified.</w:t>
            </w:r>
          </w:p>
        </w:tc>
      </w:tr>
    </w:tbl>
    <w:p w:rsidR="00FB145A" w:rsidRPr="00315C3E" w:rsidRDefault="00FB145A" w:rsidP="00FB145A"/>
    <w:p w:rsidR="0062771F" w:rsidRPr="00315C3E" w:rsidRDefault="0062771F" w:rsidP="0062771F">
      <w:pPr>
        <w:pStyle w:val="Heading1"/>
      </w:pPr>
      <w:r w:rsidRPr="00315C3E">
        <w:rPr>
          <w:lang w:eastAsia="zh-TW"/>
        </w:rPr>
        <w:br w:type="page"/>
      </w:r>
      <w:bookmarkStart w:id="116" w:name="_Toc236454707"/>
      <w:bookmarkStart w:id="117" w:name="_Toc301440224"/>
      <w:r w:rsidRPr="00315C3E">
        <w:rPr>
          <w:lang w:eastAsia="zh-TW"/>
        </w:rPr>
        <w:lastRenderedPageBreak/>
        <w:t xml:space="preserve">Module Eleven: </w:t>
      </w:r>
      <w:bookmarkEnd w:id="116"/>
      <w:r w:rsidRPr="00315C3E">
        <w:rPr>
          <w:lang w:eastAsia="zh-TW"/>
        </w:rPr>
        <w:t>Negotiating on Behalf of Someone Else</w:t>
      </w:r>
      <w:bookmarkEnd w:id="117"/>
    </w:p>
    <w:p w:rsidR="00315C3E" w:rsidRPr="00315C3E" w:rsidRDefault="00DA5B42" w:rsidP="00315C3E">
      <w:r>
        <w:rPr>
          <w:noProof/>
          <w:lang w:bidi="ar-SA"/>
        </w:rPr>
        <w:drawing>
          <wp:anchor distT="0" distB="0" distL="114300" distR="114300" simplePos="0" relativeHeight="251757568" behindDoc="0" locked="0" layoutInCell="1" allowOverlap="1" wp14:anchorId="26E57E6A" wp14:editId="4D2F75E9">
            <wp:simplePos x="0" y="0"/>
            <wp:positionH relativeFrom="margin">
              <wp:posOffset>6018</wp:posOffset>
            </wp:positionH>
            <wp:positionV relativeFrom="margin">
              <wp:posOffset>1657930</wp:posOffset>
            </wp:positionV>
            <wp:extent cx="1892300" cy="1921510"/>
            <wp:effectExtent l="0" t="0" r="0" b="2540"/>
            <wp:wrapSquare wrapText="bothSides"/>
            <wp:docPr id="131" name="Picture 131" descr="C:\Program Files (x86)\Microsoft Office\MEDIA\CAGCAT10\j023301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 (x86)\Microsoft Office\MEDIA\CAGCAT10\j0233018.wmf"/>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92300" cy="1921510"/>
                    </a:xfrm>
                    <a:prstGeom prst="rect">
                      <a:avLst/>
                    </a:prstGeom>
                    <a:noFill/>
                    <a:ln>
                      <a:noFill/>
                    </a:ln>
                  </pic:spPr>
                </pic:pic>
              </a:graphicData>
            </a:graphic>
          </wp:anchor>
        </w:drawing>
      </w:r>
      <w:r w:rsidR="00315C3E" w:rsidRPr="00315C3E">
        <w:rPr>
          <w:noProof/>
          <w:lang w:bidi="ar-SA"/>
        </w:rPr>
        <mc:AlternateContent>
          <mc:Choice Requires="wps">
            <w:drawing>
              <wp:anchor distT="91440" distB="91440" distL="114300" distR="114300" simplePos="0" relativeHeight="251711488" behindDoc="0" locked="0" layoutInCell="1" allowOverlap="1" wp14:anchorId="30CB3779" wp14:editId="7F1BEFE6">
                <wp:simplePos x="0" y="0"/>
                <wp:positionH relativeFrom="page">
                  <wp:posOffset>-4445</wp:posOffset>
                </wp:positionH>
                <wp:positionV relativeFrom="page">
                  <wp:posOffset>-21590</wp:posOffset>
                </wp:positionV>
                <wp:extent cx="7893685" cy="1862455"/>
                <wp:effectExtent l="0" t="0" r="0" b="0"/>
                <wp:wrapSquare wrapText="bothSides"/>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685" cy="186245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0B50E9" w:rsidRPr="000A75BA" w:rsidRDefault="000B50E9" w:rsidP="00315C3E">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To succeed as a team means to hold all of the members accountable for their expertise.</w:t>
                            </w:r>
                          </w:p>
                          <w:p w:rsidR="000B50E9" w:rsidRPr="00DC52C2" w:rsidRDefault="000B50E9" w:rsidP="00315C3E">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Mitchell Caplan</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CB3779" id="Rectangle 125" o:spid="_x0000_s1042" style="position:absolute;margin-left:-.35pt;margin-top:-1.7pt;width:621.55pt;height:146.65pt;z-index:25171148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2DQMAAGM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" fillcolor="#4f81bd" stroked="f">
                <v:shadow type="perspective" color="#9bbb59" origin="-.5,-.5" offset="-6pt,-6pt" matrix=".75,,,.75"/>
                <v:textbox inset="4in,54pt,1in,0">
                  <w:txbxContent>
                    <w:p w:rsidR="000B50E9" w:rsidRPr="000A75BA" w:rsidRDefault="000B50E9" w:rsidP="00315C3E">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To succeed as a team means to hold all of the members accountable for their expertise.</w:t>
                      </w:r>
                    </w:p>
                    <w:p w:rsidR="000B50E9" w:rsidRPr="00DC52C2" w:rsidRDefault="000B50E9" w:rsidP="00315C3E">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Mitchell Caplan</w:t>
                      </w:r>
                    </w:p>
                  </w:txbxContent>
                </v:textbox>
                <w10:wrap type="square" anchorx="page" anchory="page"/>
              </v:rect>
            </w:pict>
          </mc:Fallback>
        </mc:AlternateContent>
      </w:r>
      <w:r w:rsidR="00315C3E" w:rsidRPr="00315C3E">
        <w:t>Negotiating on behalf of someone else presents some special challenges. When you begin such a negotiation, you need to have a clear idea of your Walk Away Price (WAP) and the concessions you have permission to make. You also need to be sure you understand the issues well enough to respond to tough questions that may come up in the negotiation.</w:t>
      </w:r>
    </w:p>
    <w:p w:rsidR="0062771F" w:rsidRPr="00315C3E" w:rsidRDefault="00315C3E" w:rsidP="00315C3E">
      <w:r w:rsidRPr="00315C3E">
        <w:t>If you are assembling a team to assist in the negotiation, you need to select people who have the expertise and the temperament to move the negotiation forward. It is not unlike selecting an army unit, in some ways. When going into battle, you want to have people nearby who will ensure that your interests are protected. It is said that a chain is only as strong as its weakest link, and this is a good principle to take with you into negotiations</w:t>
      </w:r>
      <w:r w:rsidR="0062771F" w:rsidRPr="00315C3E">
        <w:t xml:space="preserve">. </w:t>
      </w:r>
    </w:p>
    <w:p w:rsidR="00B12414" w:rsidRPr="00315C3E" w:rsidRDefault="00B12414" w:rsidP="0062771F"/>
    <w:p w:rsidR="0062771F" w:rsidRPr="00315C3E" w:rsidRDefault="0062771F" w:rsidP="0062771F">
      <w:pPr>
        <w:pStyle w:val="Heading2"/>
      </w:pPr>
      <w:bookmarkStart w:id="118" w:name="_Toc301440225"/>
      <w:bookmarkStart w:id="119" w:name="_Toc234916881"/>
      <w:r w:rsidRPr="00315C3E">
        <w:t>Choosing the Negotiating Team</w:t>
      </w:r>
      <w:bookmarkEnd w:id="118"/>
    </w:p>
    <w:p w:rsidR="00315C3E" w:rsidRPr="00315C3E" w:rsidRDefault="00AD1116" w:rsidP="00315C3E">
      <w:r>
        <w:rPr>
          <w:noProof/>
          <w:lang w:bidi="ar-SA"/>
        </w:rPr>
        <w:drawing>
          <wp:anchor distT="0" distB="0" distL="114300" distR="114300" simplePos="0" relativeHeight="251758592" behindDoc="0" locked="0" layoutInCell="1" allowOverlap="1" wp14:anchorId="6DCF4DAD" wp14:editId="44E3E11B">
            <wp:simplePos x="0" y="0"/>
            <wp:positionH relativeFrom="margin">
              <wp:posOffset>4479925</wp:posOffset>
            </wp:positionH>
            <wp:positionV relativeFrom="margin">
              <wp:posOffset>4886960</wp:posOffset>
            </wp:positionV>
            <wp:extent cx="1371600" cy="1131570"/>
            <wp:effectExtent l="0" t="0" r="0" b="0"/>
            <wp:wrapSquare wrapText="bothSides"/>
            <wp:docPr id="133" name="Picture 133" descr="C:\Users\Darren\AppData\Local\Microsoft\Windows\Temporary Internet Files\Content.IE5\MP321RS9\MC90007114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rren\AppData\Local\Microsoft\Windows\Temporary Internet Files\Content.IE5\MP321RS9\MC900071144[1].wmf"/>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371600" cy="1131570"/>
                    </a:xfrm>
                    <a:prstGeom prst="rect">
                      <a:avLst/>
                    </a:prstGeom>
                    <a:noFill/>
                    <a:ln>
                      <a:noFill/>
                    </a:ln>
                  </pic:spPr>
                </pic:pic>
              </a:graphicData>
            </a:graphic>
          </wp:anchor>
        </w:drawing>
      </w:r>
      <w:r w:rsidR="00315C3E" w:rsidRPr="00315C3E">
        <w:t>An essential part of leading a team of any kind is sharing information. Teams need information to thrive. Before the negotiation, hold a meeting with the team to make sure everyone has the information they need to make an effective contribution. You can also use these meetings to:</w:t>
      </w:r>
    </w:p>
    <w:p w:rsidR="00315C3E" w:rsidRPr="00315C3E" w:rsidRDefault="00A06B55" w:rsidP="006C5D7C">
      <w:pPr>
        <w:pStyle w:val="BulletedPoints"/>
      </w:pPr>
      <w:r>
        <w:t>R</w:t>
      </w:r>
      <w:r w:rsidR="00315C3E" w:rsidRPr="00315C3E">
        <w:t>emind everyone of the team’s goals</w:t>
      </w:r>
    </w:p>
    <w:p w:rsidR="00315C3E" w:rsidRPr="00315C3E" w:rsidRDefault="00A06B55" w:rsidP="006C5D7C">
      <w:pPr>
        <w:pStyle w:val="BulletedPoints"/>
      </w:pPr>
      <w:r>
        <w:t>E</w:t>
      </w:r>
      <w:r w:rsidR="00315C3E" w:rsidRPr="00315C3E">
        <w:t>nsure that everyone understands his or her role in the negotiation</w:t>
      </w:r>
    </w:p>
    <w:p w:rsidR="00315C3E" w:rsidRPr="00315C3E" w:rsidRDefault="00A06B55" w:rsidP="006C5D7C">
      <w:pPr>
        <w:pStyle w:val="BulletedPoints"/>
      </w:pPr>
      <w:r>
        <w:t>C</w:t>
      </w:r>
      <w:r w:rsidR="00315C3E" w:rsidRPr="00315C3E">
        <w:t>reate a “game plan” for the negotiation</w:t>
      </w:r>
    </w:p>
    <w:p w:rsidR="00315C3E" w:rsidRPr="00315C3E" w:rsidRDefault="00315C3E" w:rsidP="00315C3E">
      <w:r w:rsidRPr="00315C3E">
        <w:t>You do not want to approach negotiations with a team containing someone who is unaware of their role or of the overall goal. If there is uncertainty in the team, it will spread quickly and it will certainly be picked up on by your counterparts. This can lead to you being hamstrung in terms of your bargaining power, because a team with a clearly defined brief and all its members fully apprised of the plan will be able to pull concessions from one with chaos in its ranks.</w:t>
      </w:r>
    </w:p>
    <w:p w:rsidR="00315C3E" w:rsidRPr="00315C3E" w:rsidRDefault="00315C3E" w:rsidP="00315C3E">
      <w:r w:rsidRPr="00315C3E">
        <w:t xml:space="preserve">Having a team with clearly defined roles and a clearly defined goal is something that will be an asset in any negotiations. The more people you have (as long as they are professional and aware of their </w:t>
      </w:r>
      <w:r w:rsidRPr="00315C3E">
        <w:lastRenderedPageBreak/>
        <w:t>position), the more talents</w:t>
      </w:r>
      <w:r w:rsidR="00AD1116">
        <w:t xml:space="preserve"> at</w:t>
      </w:r>
      <w:r w:rsidRPr="00315C3E">
        <w:t xml:space="preserve"> you</w:t>
      </w:r>
      <w:r w:rsidR="00AD1116">
        <w:t>r disposal</w:t>
      </w:r>
      <w:r w:rsidRPr="00315C3E">
        <w:t xml:space="preserve"> and the more room for maneuver you will have when it comes to intensive negotiations. What you want is a situation where “two heads are better than one”, rather than one where “too many chefs spoil the broth”.</w:t>
      </w:r>
    </w:p>
    <w:p w:rsidR="00FB145A" w:rsidRPr="00315C3E" w:rsidRDefault="00FB145A" w:rsidP="00FB145A">
      <w:pPr>
        <w:rPr>
          <w:lang w:eastAsia="zh-TW"/>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FB145A" w:rsidRPr="00315C3E" w:rsidTr="00B07378">
        <w:tc>
          <w:tcPr>
            <w:tcW w:w="2448" w:type="dxa"/>
            <w:vAlign w:val="center"/>
          </w:tcPr>
          <w:p w:rsidR="00FB145A" w:rsidRPr="00315C3E" w:rsidRDefault="00FB145A" w:rsidP="00B07378">
            <w:pPr>
              <w:rPr>
                <w:rStyle w:val="TableHeadings"/>
              </w:rPr>
            </w:pPr>
            <w:r w:rsidRPr="00315C3E">
              <w:rPr>
                <w:rStyle w:val="TableHeadings"/>
              </w:rPr>
              <w:t xml:space="preserve">Estimated Time </w:t>
            </w:r>
          </w:p>
        </w:tc>
        <w:tc>
          <w:tcPr>
            <w:tcW w:w="7128" w:type="dxa"/>
            <w:vAlign w:val="center"/>
          </w:tcPr>
          <w:p w:rsidR="00FB145A" w:rsidRPr="00315C3E" w:rsidRDefault="00FB145A" w:rsidP="00B07378">
            <w:pPr>
              <w:rPr>
                <w:rStyle w:val="TableTextInstructor"/>
              </w:rPr>
            </w:pPr>
            <w:r w:rsidRPr="00315C3E">
              <w:rPr>
                <w:rStyle w:val="TableTextInstructor"/>
              </w:rPr>
              <w:t>10 minutes</w:t>
            </w:r>
          </w:p>
        </w:tc>
      </w:tr>
      <w:tr w:rsidR="00FB145A" w:rsidRPr="00315C3E" w:rsidTr="00B07378">
        <w:tc>
          <w:tcPr>
            <w:tcW w:w="2448" w:type="dxa"/>
            <w:shd w:val="clear" w:color="auto" w:fill="D3DFEE"/>
            <w:vAlign w:val="center"/>
          </w:tcPr>
          <w:p w:rsidR="00FB145A" w:rsidRPr="00315C3E" w:rsidRDefault="00FB145A" w:rsidP="00B07378">
            <w:pPr>
              <w:rPr>
                <w:rStyle w:val="TableHeadings"/>
              </w:rPr>
            </w:pPr>
            <w:r w:rsidRPr="00315C3E">
              <w:rPr>
                <w:rStyle w:val="TableHeadings"/>
              </w:rPr>
              <w:t>Topic Objective</w:t>
            </w:r>
          </w:p>
        </w:tc>
        <w:tc>
          <w:tcPr>
            <w:tcW w:w="7128" w:type="dxa"/>
            <w:shd w:val="clear" w:color="auto" w:fill="D3DFEE"/>
            <w:vAlign w:val="center"/>
          </w:tcPr>
          <w:p w:rsidR="00FB145A" w:rsidRPr="00315C3E" w:rsidRDefault="00FB145A" w:rsidP="00B07378">
            <w:pPr>
              <w:rPr>
                <w:rStyle w:val="TableTextInstructor"/>
              </w:rPr>
            </w:pPr>
            <w:r w:rsidRPr="00315C3E">
              <w:rPr>
                <w:rStyle w:val="TableTextInstructor"/>
              </w:rPr>
              <w:t>To understand what to consider in choosing a negotiating team.</w:t>
            </w:r>
          </w:p>
        </w:tc>
      </w:tr>
      <w:tr w:rsidR="00FB145A" w:rsidRPr="00315C3E" w:rsidTr="00B07378">
        <w:tc>
          <w:tcPr>
            <w:tcW w:w="2448" w:type="dxa"/>
            <w:vAlign w:val="center"/>
          </w:tcPr>
          <w:p w:rsidR="00FB145A" w:rsidRPr="00315C3E" w:rsidRDefault="00FB145A" w:rsidP="00B07378">
            <w:pPr>
              <w:rPr>
                <w:rStyle w:val="TableHeadings"/>
              </w:rPr>
            </w:pPr>
            <w:r w:rsidRPr="00315C3E">
              <w:rPr>
                <w:rStyle w:val="TableHeadings"/>
              </w:rPr>
              <w:t>Topic Summary</w:t>
            </w:r>
          </w:p>
        </w:tc>
        <w:tc>
          <w:tcPr>
            <w:tcW w:w="7128" w:type="dxa"/>
            <w:vAlign w:val="center"/>
          </w:tcPr>
          <w:p w:rsidR="00FB145A" w:rsidRPr="00315C3E" w:rsidRDefault="00FB145A" w:rsidP="00B07378">
            <w:pPr>
              <w:rPr>
                <w:rStyle w:val="TableTextInstructor"/>
              </w:rPr>
            </w:pPr>
            <w:r w:rsidRPr="00315C3E">
              <w:rPr>
                <w:rStyle w:val="TableTextInstructor"/>
              </w:rPr>
              <w:t>Negotiating is sometimes a team effort. In assembling a team, you need to consider who can make the greatest contribution to your cause.</w:t>
            </w:r>
          </w:p>
        </w:tc>
      </w:tr>
      <w:tr w:rsidR="00FB145A" w:rsidRPr="00315C3E" w:rsidTr="00B07378">
        <w:tc>
          <w:tcPr>
            <w:tcW w:w="2448" w:type="dxa"/>
            <w:shd w:val="clear" w:color="auto" w:fill="D3DFEE"/>
            <w:vAlign w:val="center"/>
          </w:tcPr>
          <w:p w:rsidR="00FB145A" w:rsidRPr="00315C3E" w:rsidRDefault="00FB145A" w:rsidP="00B07378">
            <w:pPr>
              <w:rPr>
                <w:rStyle w:val="TableHeadings"/>
              </w:rPr>
            </w:pPr>
            <w:r w:rsidRPr="00315C3E">
              <w:rPr>
                <w:rStyle w:val="TableHeadings"/>
              </w:rPr>
              <w:t>Materials Required</w:t>
            </w:r>
          </w:p>
        </w:tc>
        <w:tc>
          <w:tcPr>
            <w:tcW w:w="7128" w:type="dxa"/>
            <w:shd w:val="clear" w:color="auto" w:fill="D3DFEE"/>
            <w:vAlign w:val="center"/>
          </w:tcPr>
          <w:p w:rsidR="00FB145A" w:rsidRPr="00315C3E" w:rsidRDefault="00FB145A" w:rsidP="00B07378">
            <w:pPr>
              <w:rPr>
                <w:rStyle w:val="TableTextInstructor"/>
              </w:rPr>
            </w:pPr>
            <w:r w:rsidRPr="00315C3E">
              <w:rPr>
                <w:rStyle w:val="TableTextInstructor"/>
              </w:rPr>
              <w:t>Flip chart paper</w:t>
            </w:r>
          </w:p>
        </w:tc>
      </w:tr>
      <w:tr w:rsidR="00FB145A" w:rsidRPr="00315C3E" w:rsidTr="00B07378">
        <w:trPr>
          <w:trHeight w:val="440"/>
        </w:trPr>
        <w:tc>
          <w:tcPr>
            <w:tcW w:w="2448" w:type="dxa"/>
            <w:vAlign w:val="center"/>
          </w:tcPr>
          <w:p w:rsidR="00FB145A" w:rsidRPr="00315C3E" w:rsidRDefault="00FB145A" w:rsidP="00B07378">
            <w:pPr>
              <w:rPr>
                <w:rStyle w:val="TableHeadings"/>
              </w:rPr>
            </w:pPr>
            <w:r w:rsidRPr="00315C3E">
              <w:rPr>
                <w:rStyle w:val="TableHeadings"/>
              </w:rPr>
              <w:t>Recommended Activity</w:t>
            </w:r>
          </w:p>
        </w:tc>
        <w:tc>
          <w:tcPr>
            <w:tcW w:w="7128" w:type="dxa"/>
            <w:vAlign w:val="center"/>
          </w:tcPr>
          <w:p w:rsidR="00FB145A" w:rsidRPr="00315C3E" w:rsidRDefault="00FB145A" w:rsidP="00B07378">
            <w:pPr>
              <w:rPr>
                <w:rStyle w:val="TableTextInstructor"/>
              </w:rPr>
            </w:pPr>
            <w:r w:rsidRPr="00315C3E">
              <w:rPr>
                <w:rStyle w:val="TableTextInstructor"/>
              </w:rPr>
              <w:t>Ask participants to brainstorm a list of what to look for in assembling a negotiating team. Write their responses on a flip chart.</w:t>
            </w:r>
          </w:p>
          <w:p w:rsidR="00FB145A" w:rsidRPr="00315C3E" w:rsidRDefault="00FB145A" w:rsidP="00B07378">
            <w:pPr>
              <w:rPr>
                <w:rStyle w:val="TableTextInstructor"/>
              </w:rPr>
            </w:pPr>
            <w:r w:rsidRPr="00315C3E">
              <w:rPr>
                <w:rStyle w:val="TableTextInstructor"/>
              </w:rPr>
              <w:t xml:space="preserve">Ask participants to vote on which characteristic they consider most important. </w:t>
            </w:r>
          </w:p>
        </w:tc>
      </w:tr>
      <w:tr w:rsidR="00FB145A" w:rsidRPr="00315C3E" w:rsidTr="00B07378">
        <w:tc>
          <w:tcPr>
            <w:tcW w:w="2448" w:type="dxa"/>
            <w:shd w:val="clear" w:color="auto" w:fill="D3DFEE"/>
            <w:vAlign w:val="center"/>
          </w:tcPr>
          <w:p w:rsidR="00FB145A" w:rsidRPr="00315C3E" w:rsidRDefault="00FB145A" w:rsidP="00B07378">
            <w:pPr>
              <w:rPr>
                <w:rStyle w:val="TableHeadings"/>
              </w:rPr>
            </w:pPr>
            <w:r w:rsidRPr="00315C3E">
              <w:rPr>
                <w:rStyle w:val="TableHeadings"/>
              </w:rPr>
              <w:t>Stories to Share</w:t>
            </w:r>
          </w:p>
        </w:tc>
        <w:tc>
          <w:tcPr>
            <w:tcW w:w="7128" w:type="dxa"/>
            <w:shd w:val="clear" w:color="auto" w:fill="D3DFEE"/>
            <w:vAlign w:val="center"/>
          </w:tcPr>
          <w:p w:rsidR="00FB145A" w:rsidRPr="00315C3E" w:rsidRDefault="00FB145A" w:rsidP="00B07378">
            <w:pPr>
              <w:rPr>
                <w:color w:val="365F91"/>
              </w:rPr>
            </w:pPr>
            <w:r w:rsidRPr="00315C3E">
              <w:rPr>
                <w:color w:val="365F91"/>
              </w:rPr>
              <w:t>Diversity can be a great advantage in a team because it brings together a range of backgrounds and viewpoints, but diversity can also lead to conflicts.</w:t>
            </w:r>
          </w:p>
        </w:tc>
      </w:tr>
    </w:tbl>
    <w:p w:rsidR="0062771F" w:rsidRPr="00315C3E" w:rsidRDefault="0062771F" w:rsidP="0062771F"/>
    <w:p w:rsidR="0062771F" w:rsidRPr="00315C3E" w:rsidRDefault="0062771F" w:rsidP="0062771F">
      <w:pPr>
        <w:pStyle w:val="Heading2"/>
      </w:pPr>
      <w:bookmarkStart w:id="120" w:name="_Toc301440226"/>
      <w:r w:rsidRPr="00315C3E">
        <w:t>Covering All the Bases</w:t>
      </w:r>
      <w:bookmarkEnd w:id="120"/>
    </w:p>
    <w:p w:rsidR="00315C3E" w:rsidRPr="00315C3E" w:rsidRDefault="00203C34" w:rsidP="00315C3E">
      <w:r>
        <w:rPr>
          <w:noProof/>
          <w:lang w:bidi="ar-SA"/>
        </w:rPr>
        <w:drawing>
          <wp:anchor distT="0" distB="0" distL="114300" distR="114300" simplePos="0" relativeHeight="251759616" behindDoc="0" locked="0" layoutInCell="1" allowOverlap="1" wp14:anchorId="753F9B01" wp14:editId="242A592B">
            <wp:simplePos x="0" y="0"/>
            <wp:positionH relativeFrom="margin">
              <wp:posOffset>25925</wp:posOffset>
            </wp:positionH>
            <wp:positionV relativeFrom="margin">
              <wp:posOffset>4807723</wp:posOffset>
            </wp:positionV>
            <wp:extent cx="1005840" cy="1115060"/>
            <wp:effectExtent l="0" t="0" r="3810" b="8890"/>
            <wp:wrapSquare wrapText="bothSides"/>
            <wp:docPr id="136" name="Picture 136" descr="C:\Users\Darren\AppData\Local\Microsoft\Windows\Temporary Internet Files\Content.IE5\FZCJR17Y\MC90014939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rren\AppData\Local\Microsoft\Windows\Temporary Internet Files\Content.IE5\FZCJR17Y\MC900149394[1].wmf"/>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005840" cy="1115060"/>
                    </a:xfrm>
                    <a:prstGeom prst="rect">
                      <a:avLst/>
                    </a:prstGeom>
                    <a:noFill/>
                    <a:ln>
                      <a:noFill/>
                    </a:ln>
                  </pic:spPr>
                </pic:pic>
              </a:graphicData>
            </a:graphic>
          </wp:anchor>
        </w:drawing>
      </w:r>
      <w:r w:rsidR="00315C3E" w:rsidRPr="00315C3E">
        <w:t>Some negotiations are so complex that it is difficult for one person to master all the issues. In these situations it is worthwhile to assemble a team of experts to make sure all the bases are covered. As with any team, it is important that each person knows exactly what he or she is responsible for. What is gained through having a dedicated team designed to achieve the best negotiating muscle can be lost through having people who are unaware of their roles or unclear on what they can and cannot deliver.</w:t>
      </w:r>
    </w:p>
    <w:p w:rsidR="00315C3E" w:rsidRPr="00315C3E" w:rsidRDefault="00315C3E" w:rsidP="00315C3E">
      <w:r w:rsidRPr="00315C3E">
        <w:t>It is beneficial to have a team who feel that they can make decisions with an element of autonomy. This will allow them to operate naturally in a negotiation with little fear that they might overstep the mark. However, it is important to have some limitations to their autonomy, as they are not negotiating for themselves. There is a need for balance in these situations. If they feel their hands are tied and they cannot make a decision without referring back to you, they will be powerless in negotiations. If they feel that they have free rein and can do whatever they want, they may make a decision which you would not have made yourself and which damages your position. Finding the point in between where you can be confident that their decisions will benefit you is essential.</w:t>
      </w:r>
    </w:p>
    <w:p w:rsidR="00315C3E" w:rsidRPr="00315C3E" w:rsidRDefault="00315C3E" w:rsidP="00315C3E">
      <w:r w:rsidRPr="00315C3E">
        <w:lastRenderedPageBreak/>
        <w:t>As with so many issues, it is important to get the balance right, as complex negotiations have a tendency to break down or end in an unpopular agreement if they are not handled correctly and with a sense of common purpose. If you get your team right, you can ensure at least that you are not the negotiator who ends up with an unpopular deal on your hands.</w:t>
      </w:r>
    </w:p>
    <w:p w:rsidR="00FB145A" w:rsidRPr="00315C3E" w:rsidRDefault="00FB145A" w:rsidP="0062771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FB145A" w:rsidRPr="00315C3E" w:rsidTr="00B07378">
        <w:tc>
          <w:tcPr>
            <w:tcW w:w="2448" w:type="dxa"/>
            <w:vAlign w:val="center"/>
          </w:tcPr>
          <w:p w:rsidR="00FB145A" w:rsidRPr="00315C3E" w:rsidRDefault="00FB145A" w:rsidP="00B07378">
            <w:pPr>
              <w:rPr>
                <w:rStyle w:val="TableHeadings"/>
              </w:rPr>
            </w:pPr>
            <w:r w:rsidRPr="00315C3E">
              <w:rPr>
                <w:rStyle w:val="TableHeadings"/>
              </w:rPr>
              <w:t xml:space="preserve">Estimated Time </w:t>
            </w:r>
          </w:p>
        </w:tc>
        <w:tc>
          <w:tcPr>
            <w:tcW w:w="7128" w:type="dxa"/>
            <w:vAlign w:val="center"/>
          </w:tcPr>
          <w:p w:rsidR="00FB145A" w:rsidRPr="00315C3E" w:rsidRDefault="00FB145A" w:rsidP="00B07378">
            <w:pPr>
              <w:rPr>
                <w:rStyle w:val="TableTextInstructor"/>
              </w:rPr>
            </w:pPr>
            <w:r w:rsidRPr="00315C3E">
              <w:rPr>
                <w:rStyle w:val="TableTextInstructor"/>
              </w:rPr>
              <w:t>10 minutes</w:t>
            </w:r>
          </w:p>
        </w:tc>
      </w:tr>
      <w:tr w:rsidR="00FB145A" w:rsidRPr="00315C3E" w:rsidTr="00B07378">
        <w:tc>
          <w:tcPr>
            <w:tcW w:w="2448" w:type="dxa"/>
            <w:shd w:val="clear" w:color="auto" w:fill="D3DFEE"/>
            <w:vAlign w:val="center"/>
          </w:tcPr>
          <w:p w:rsidR="00FB145A" w:rsidRPr="00315C3E" w:rsidRDefault="00FB145A" w:rsidP="00B07378">
            <w:pPr>
              <w:rPr>
                <w:rStyle w:val="TableHeadings"/>
              </w:rPr>
            </w:pPr>
            <w:r w:rsidRPr="00315C3E">
              <w:rPr>
                <w:rStyle w:val="TableHeadings"/>
              </w:rPr>
              <w:t>Topic Objective</w:t>
            </w:r>
          </w:p>
        </w:tc>
        <w:tc>
          <w:tcPr>
            <w:tcW w:w="7128" w:type="dxa"/>
            <w:shd w:val="clear" w:color="auto" w:fill="D3DFEE"/>
            <w:vAlign w:val="center"/>
          </w:tcPr>
          <w:p w:rsidR="00FB145A" w:rsidRPr="00315C3E" w:rsidRDefault="00FB145A" w:rsidP="00B07378">
            <w:pPr>
              <w:rPr>
                <w:rStyle w:val="TableTextInstructor"/>
              </w:rPr>
            </w:pPr>
            <w:r w:rsidRPr="00315C3E">
              <w:rPr>
                <w:rStyle w:val="TableTextInstructor"/>
              </w:rPr>
              <w:t xml:space="preserve">To understand that when you are negotiating on behalf of someone else you must be sure you have a thorough understanding of all the issues involved. </w:t>
            </w:r>
          </w:p>
        </w:tc>
      </w:tr>
      <w:tr w:rsidR="00FB145A" w:rsidRPr="00315C3E" w:rsidTr="00B07378">
        <w:tc>
          <w:tcPr>
            <w:tcW w:w="2448" w:type="dxa"/>
            <w:vAlign w:val="center"/>
          </w:tcPr>
          <w:p w:rsidR="00FB145A" w:rsidRPr="00315C3E" w:rsidRDefault="00FB145A" w:rsidP="00B07378">
            <w:pPr>
              <w:rPr>
                <w:rStyle w:val="TableHeadings"/>
              </w:rPr>
            </w:pPr>
            <w:r w:rsidRPr="00315C3E">
              <w:rPr>
                <w:rStyle w:val="TableHeadings"/>
              </w:rPr>
              <w:t>Topic Summary</w:t>
            </w:r>
          </w:p>
        </w:tc>
        <w:tc>
          <w:tcPr>
            <w:tcW w:w="7128" w:type="dxa"/>
            <w:vAlign w:val="center"/>
          </w:tcPr>
          <w:p w:rsidR="00FB145A" w:rsidRPr="00315C3E" w:rsidRDefault="00FB145A" w:rsidP="00B07378">
            <w:pPr>
              <w:rPr>
                <w:rStyle w:val="TableTextInstructor"/>
              </w:rPr>
            </w:pPr>
            <w:r w:rsidRPr="00315C3E">
              <w:rPr>
                <w:rStyle w:val="TableTextInstructor"/>
              </w:rPr>
              <w:t>Negotiating on behalf of someone else can be risky. You need to be sure that you understand the position and interests you are representing, as well as the concessions you have permission to make. You also need be sure that you have a thorough understanding of the issues involved in the negotiation. Assembling a team of specialists will help ensure that you have all the bases covered.</w:t>
            </w:r>
          </w:p>
        </w:tc>
      </w:tr>
      <w:tr w:rsidR="00FB145A" w:rsidRPr="00315C3E" w:rsidTr="00B07378">
        <w:tc>
          <w:tcPr>
            <w:tcW w:w="2448" w:type="dxa"/>
            <w:shd w:val="clear" w:color="auto" w:fill="D3DFEE"/>
            <w:vAlign w:val="center"/>
          </w:tcPr>
          <w:p w:rsidR="00FB145A" w:rsidRPr="00315C3E" w:rsidRDefault="00FB145A" w:rsidP="00B07378">
            <w:pPr>
              <w:rPr>
                <w:rStyle w:val="TableHeadings"/>
              </w:rPr>
            </w:pPr>
            <w:r w:rsidRPr="00315C3E">
              <w:rPr>
                <w:rStyle w:val="TableHeadings"/>
              </w:rPr>
              <w:t>Materials Required</w:t>
            </w:r>
          </w:p>
        </w:tc>
        <w:tc>
          <w:tcPr>
            <w:tcW w:w="7128" w:type="dxa"/>
            <w:shd w:val="clear" w:color="auto" w:fill="D3DFEE"/>
            <w:vAlign w:val="center"/>
          </w:tcPr>
          <w:p w:rsidR="00FB145A" w:rsidRPr="00315C3E" w:rsidRDefault="00FB145A" w:rsidP="00B07378">
            <w:pPr>
              <w:pStyle w:val="BulletedPoints"/>
              <w:numPr>
                <w:ilvl w:val="0"/>
                <w:numId w:val="0"/>
              </w:numPr>
              <w:rPr>
                <w:color w:val="365F91"/>
              </w:rPr>
            </w:pPr>
            <w:r w:rsidRPr="00315C3E">
              <w:rPr>
                <w:color w:val="365F91"/>
              </w:rPr>
              <w:t>None</w:t>
            </w:r>
          </w:p>
        </w:tc>
      </w:tr>
      <w:tr w:rsidR="00FB145A" w:rsidRPr="00315C3E" w:rsidTr="00B07378">
        <w:trPr>
          <w:trHeight w:val="440"/>
        </w:trPr>
        <w:tc>
          <w:tcPr>
            <w:tcW w:w="2448" w:type="dxa"/>
            <w:vAlign w:val="center"/>
          </w:tcPr>
          <w:p w:rsidR="00FB145A" w:rsidRPr="00315C3E" w:rsidRDefault="00FB145A" w:rsidP="00B07378">
            <w:pPr>
              <w:rPr>
                <w:rStyle w:val="TableHeadings"/>
              </w:rPr>
            </w:pPr>
            <w:r w:rsidRPr="00315C3E">
              <w:rPr>
                <w:rStyle w:val="TableHeadings"/>
              </w:rPr>
              <w:t>Recommended Activity</w:t>
            </w:r>
          </w:p>
        </w:tc>
        <w:tc>
          <w:tcPr>
            <w:tcW w:w="7128" w:type="dxa"/>
            <w:vAlign w:val="center"/>
          </w:tcPr>
          <w:p w:rsidR="00FB145A" w:rsidRPr="00315C3E" w:rsidRDefault="00FB145A" w:rsidP="00B07378">
            <w:pPr>
              <w:rPr>
                <w:rStyle w:val="TableTextInstructor"/>
              </w:rPr>
            </w:pPr>
            <w:r w:rsidRPr="00315C3E">
              <w:rPr>
                <w:rStyle w:val="TableTextInstructor"/>
              </w:rPr>
              <w:t>Divide participants into groups of four to six.  Tell each group to assume they are a team negotiating a new union contract. (The team can represent either labor or management.) Ask each team to choose a leader and assign team members specific issues that they will be responsible for.</w:t>
            </w:r>
          </w:p>
          <w:p w:rsidR="00FB145A" w:rsidRPr="00315C3E" w:rsidRDefault="00FB145A" w:rsidP="00B07378">
            <w:pPr>
              <w:rPr>
                <w:rStyle w:val="TableTextInstructor"/>
              </w:rPr>
            </w:pPr>
            <w:r w:rsidRPr="00315C3E">
              <w:rPr>
                <w:rStyle w:val="TableTextInstructor"/>
              </w:rPr>
              <w:t>Ask each team to report on the responsibilities assigned to each member.</w:t>
            </w:r>
          </w:p>
        </w:tc>
      </w:tr>
    </w:tbl>
    <w:p w:rsidR="00B12414" w:rsidRPr="00315C3E" w:rsidRDefault="00B12414" w:rsidP="0062771F"/>
    <w:p w:rsidR="0062771F" w:rsidRPr="00315C3E" w:rsidRDefault="0062771F" w:rsidP="0062771F">
      <w:pPr>
        <w:pStyle w:val="Heading2"/>
      </w:pPr>
      <w:bookmarkStart w:id="121" w:name="_Toc301440227"/>
      <w:r w:rsidRPr="00315C3E">
        <w:t>Dealing with Tough Questions</w:t>
      </w:r>
      <w:bookmarkEnd w:id="121"/>
    </w:p>
    <w:p w:rsidR="00315C3E" w:rsidRPr="00315C3E" w:rsidRDefault="00203C34" w:rsidP="00315C3E">
      <w:r>
        <w:rPr>
          <w:noProof/>
          <w:lang w:bidi="ar-SA"/>
        </w:rPr>
        <w:drawing>
          <wp:anchor distT="0" distB="0" distL="114300" distR="114300" simplePos="0" relativeHeight="251760640" behindDoc="0" locked="0" layoutInCell="1" allowOverlap="1" wp14:anchorId="07AB9E5E" wp14:editId="5DE72429">
            <wp:simplePos x="0" y="0"/>
            <wp:positionH relativeFrom="margin">
              <wp:posOffset>4890770</wp:posOffset>
            </wp:positionH>
            <wp:positionV relativeFrom="margin">
              <wp:posOffset>5668645</wp:posOffset>
            </wp:positionV>
            <wp:extent cx="1005840" cy="1270635"/>
            <wp:effectExtent l="0" t="0" r="3810" b="5715"/>
            <wp:wrapSquare wrapText="bothSides"/>
            <wp:docPr id="140" name="Picture 140" descr="C:\Users\Darren\AppData\Local\Microsoft\Windows\Temporary Internet Files\Content.IE5\1JXY5E11\MC90038323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arren\AppData\Local\Microsoft\Windows\Temporary Internet Files\Content.IE5\1JXY5E11\MC900383238[1].wmf"/>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005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C3E" w:rsidRPr="00315C3E">
        <w:t>Here are some possible ways to respond to questions that you decline to answer:</w:t>
      </w:r>
    </w:p>
    <w:p w:rsidR="00315C3E" w:rsidRPr="00315C3E" w:rsidRDefault="00315C3E" w:rsidP="00203C34">
      <w:pPr>
        <w:pStyle w:val="BulletedPoints"/>
      </w:pPr>
      <w:r w:rsidRPr="00315C3E">
        <w:t>Suggest (in a friendly way) that the question is irrelevant. For example, you might say, “I’m not sure how that question fits in here.”</w:t>
      </w:r>
    </w:p>
    <w:p w:rsidR="00315C3E" w:rsidRPr="00315C3E" w:rsidRDefault="00315C3E" w:rsidP="00203C34">
      <w:pPr>
        <w:pStyle w:val="BulletedPoints"/>
      </w:pPr>
      <w:r w:rsidRPr="00315C3E">
        <w:t>Say you don’t know the answer. This is the best course of action to take if you really don’t know the answer. This approach is better than guessing. As a next step, you might say that you will find out the answer and get back to the questioner within a day or two.</w:t>
      </w:r>
    </w:p>
    <w:p w:rsidR="00315C3E" w:rsidRPr="00315C3E" w:rsidRDefault="00315C3E" w:rsidP="00203C34">
      <w:pPr>
        <w:pStyle w:val="BulletedPoints"/>
      </w:pPr>
      <w:r w:rsidRPr="00315C3E">
        <w:t>Say that you would like to wait to respond to the question until later in the negotiation.  This is the best thing to do if your answer will reveal too much about your position too soon.</w:t>
      </w:r>
    </w:p>
    <w:p w:rsidR="00315C3E" w:rsidRPr="00315C3E" w:rsidRDefault="00315C3E" w:rsidP="00203C34">
      <w:pPr>
        <w:pStyle w:val="BulletedPoints"/>
      </w:pPr>
      <w:r w:rsidRPr="00315C3E">
        <w:lastRenderedPageBreak/>
        <w:t>Reply with a question of your own. This may help clarify the motivation of the questioner. (What is the questioner really asking?)</w:t>
      </w:r>
    </w:p>
    <w:p w:rsidR="00315C3E" w:rsidRPr="00315C3E" w:rsidRDefault="00315C3E" w:rsidP="00315C3E">
      <w:r w:rsidRPr="00315C3E">
        <w:t>Each of these approaches is a way that you can take the question in your stride and be seen to be giving it the consideration it deserves, without giving an answer that will put you on the back foot in terms of negotiations. People may ask you difficult questions in order to trap you, or because their own position is uncertain and they want to find a way to clarify it. How you handle such questions will be important, but as long as you show certainty and a desire to be straight with them, you need not lose confidence.</w:t>
      </w:r>
    </w:p>
    <w:p w:rsidR="00FB145A" w:rsidRPr="00315C3E" w:rsidRDefault="00FB145A" w:rsidP="00FB145A"/>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FB145A" w:rsidRPr="00315C3E" w:rsidTr="00B07378">
        <w:tc>
          <w:tcPr>
            <w:tcW w:w="2448" w:type="dxa"/>
            <w:vAlign w:val="center"/>
          </w:tcPr>
          <w:p w:rsidR="00FB145A" w:rsidRPr="00315C3E" w:rsidRDefault="00FB145A" w:rsidP="00B07378">
            <w:pPr>
              <w:rPr>
                <w:rStyle w:val="TableHeadings"/>
              </w:rPr>
            </w:pPr>
            <w:r w:rsidRPr="00315C3E">
              <w:rPr>
                <w:rStyle w:val="TableHeadings"/>
              </w:rPr>
              <w:t xml:space="preserve">Estimated Time </w:t>
            </w:r>
          </w:p>
        </w:tc>
        <w:tc>
          <w:tcPr>
            <w:tcW w:w="7128" w:type="dxa"/>
            <w:vAlign w:val="center"/>
          </w:tcPr>
          <w:p w:rsidR="00FB145A" w:rsidRPr="00315C3E" w:rsidRDefault="00FB145A" w:rsidP="00B07378">
            <w:pPr>
              <w:rPr>
                <w:rStyle w:val="TableTextInstructor"/>
              </w:rPr>
            </w:pPr>
            <w:r w:rsidRPr="00315C3E">
              <w:rPr>
                <w:rStyle w:val="TableTextInstructor"/>
              </w:rPr>
              <w:t>10 minutes</w:t>
            </w:r>
          </w:p>
        </w:tc>
      </w:tr>
      <w:tr w:rsidR="00FB145A" w:rsidRPr="00315C3E" w:rsidTr="00B07378">
        <w:tc>
          <w:tcPr>
            <w:tcW w:w="2448" w:type="dxa"/>
            <w:shd w:val="clear" w:color="auto" w:fill="D3DFEE"/>
            <w:vAlign w:val="center"/>
          </w:tcPr>
          <w:p w:rsidR="00FB145A" w:rsidRPr="00315C3E" w:rsidRDefault="00FB145A" w:rsidP="00B07378">
            <w:pPr>
              <w:rPr>
                <w:rStyle w:val="TableHeadings"/>
              </w:rPr>
            </w:pPr>
            <w:r w:rsidRPr="00315C3E">
              <w:rPr>
                <w:rStyle w:val="TableHeadings"/>
              </w:rPr>
              <w:t>Topic Objective</w:t>
            </w:r>
          </w:p>
        </w:tc>
        <w:tc>
          <w:tcPr>
            <w:tcW w:w="7128" w:type="dxa"/>
            <w:shd w:val="clear" w:color="auto" w:fill="D3DFEE"/>
            <w:vAlign w:val="center"/>
          </w:tcPr>
          <w:p w:rsidR="00FB145A" w:rsidRPr="00315C3E" w:rsidRDefault="00FB145A" w:rsidP="00B07378">
            <w:pPr>
              <w:rPr>
                <w:rStyle w:val="TableTextInstructor"/>
              </w:rPr>
            </w:pPr>
            <w:r w:rsidRPr="00315C3E">
              <w:rPr>
                <w:rStyle w:val="TableTextInstructor"/>
              </w:rPr>
              <w:t>To develop strategies for dealing with difficult questions.</w:t>
            </w:r>
          </w:p>
        </w:tc>
      </w:tr>
      <w:tr w:rsidR="00FB145A" w:rsidRPr="00315C3E" w:rsidTr="00B07378">
        <w:tc>
          <w:tcPr>
            <w:tcW w:w="2448" w:type="dxa"/>
            <w:vAlign w:val="center"/>
          </w:tcPr>
          <w:p w:rsidR="00FB145A" w:rsidRPr="00315C3E" w:rsidRDefault="00FB145A" w:rsidP="00B07378">
            <w:pPr>
              <w:rPr>
                <w:rStyle w:val="TableHeadings"/>
              </w:rPr>
            </w:pPr>
            <w:r w:rsidRPr="00315C3E">
              <w:rPr>
                <w:rStyle w:val="TableHeadings"/>
              </w:rPr>
              <w:t>Topic Summary</w:t>
            </w:r>
          </w:p>
        </w:tc>
        <w:tc>
          <w:tcPr>
            <w:tcW w:w="7128" w:type="dxa"/>
            <w:vAlign w:val="center"/>
          </w:tcPr>
          <w:p w:rsidR="00FB145A" w:rsidRPr="00315C3E" w:rsidRDefault="00FB145A" w:rsidP="00B07378">
            <w:pPr>
              <w:rPr>
                <w:rStyle w:val="TableTextInstructor"/>
              </w:rPr>
            </w:pPr>
            <w:r w:rsidRPr="00315C3E">
              <w:rPr>
                <w:rStyle w:val="TableTextInstructor"/>
              </w:rPr>
              <w:t>The way you respond to questions can have a major impact on the tone of negotiations. Ducking a question or implying that a question is not worth answering will sour the negotiation immediately. You should be familiar enough with your topic to answer almost any relevant question. If you decide not to answer a question, you need to provide a reasonable explanation why.</w:t>
            </w:r>
          </w:p>
        </w:tc>
      </w:tr>
      <w:tr w:rsidR="00FB145A" w:rsidRPr="00315C3E" w:rsidTr="00B07378">
        <w:tc>
          <w:tcPr>
            <w:tcW w:w="2448" w:type="dxa"/>
            <w:shd w:val="clear" w:color="auto" w:fill="D3DFEE"/>
            <w:vAlign w:val="center"/>
          </w:tcPr>
          <w:p w:rsidR="00FB145A" w:rsidRPr="00315C3E" w:rsidRDefault="00FB145A" w:rsidP="00B07378">
            <w:pPr>
              <w:rPr>
                <w:rStyle w:val="TableHeadings"/>
              </w:rPr>
            </w:pPr>
            <w:r w:rsidRPr="00315C3E">
              <w:rPr>
                <w:rStyle w:val="TableHeadings"/>
              </w:rPr>
              <w:t>Materials Required</w:t>
            </w:r>
          </w:p>
        </w:tc>
        <w:tc>
          <w:tcPr>
            <w:tcW w:w="7128" w:type="dxa"/>
            <w:shd w:val="clear" w:color="auto" w:fill="D3DFEE"/>
            <w:vAlign w:val="center"/>
          </w:tcPr>
          <w:p w:rsidR="00FB145A" w:rsidRPr="00315C3E" w:rsidRDefault="00FB145A" w:rsidP="00B07378">
            <w:pPr>
              <w:pStyle w:val="BulletedPoints"/>
              <w:numPr>
                <w:ilvl w:val="0"/>
                <w:numId w:val="0"/>
              </w:numPr>
              <w:rPr>
                <w:color w:val="365F91"/>
              </w:rPr>
            </w:pPr>
            <w:r w:rsidRPr="00315C3E">
              <w:rPr>
                <w:color w:val="365F91"/>
              </w:rPr>
              <w:t>Flip chart paper</w:t>
            </w:r>
          </w:p>
        </w:tc>
      </w:tr>
      <w:tr w:rsidR="00FB145A" w:rsidRPr="00315C3E" w:rsidTr="00B07378">
        <w:tc>
          <w:tcPr>
            <w:tcW w:w="2448" w:type="dxa"/>
            <w:vAlign w:val="center"/>
          </w:tcPr>
          <w:p w:rsidR="00FB145A" w:rsidRPr="00315C3E" w:rsidRDefault="00FB145A" w:rsidP="00B07378">
            <w:pPr>
              <w:rPr>
                <w:rStyle w:val="TableHeadings"/>
              </w:rPr>
            </w:pPr>
            <w:r w:rsidRPr="00315C3E">
              <w:rPr>
                <w:rStyle w:val="TableHeadings"/>
              </w:rPr>
              <w:t>Recommended Activity</w:t>
            </w:r>
          </w:p>
        </w:tc>
        <w:tc>
          <w:tcPr>
            <w:tcW w:w="7128" w:type="dxa"/>
            <w:vAlign w:val="center"/>
          </w:tcPr>
          <w:p w:rsidR="00FB145A" w:rsidRPr="00315C3E" w:rsidRDefault="00FB145A" w:rsidP="00B07378">
            <w:pPr>
              <w:rPr>
                <w:rStyle w:val="TableTextInstructor"/>
              </w:rPr>
            </w:pPr>
            <w:r w:rsidRPr="00315C3E">
              <w:rPr>
                <w:rStyle w:val="TableTextInstructor"/>
              </w:rPr>
              <w:t>Lead a discussion about what kinds of questions participants would feel justified in not answering. How would they explain why they would decline to answer these questions?</w:t>
            </w:r>
          </w:p>
        </w:tc>
      </w:tr>
    </w:tbl>
    <w:p w:rsidR="0062771F" w:rsidRPr="00315C3E" w:rsidRDefault="0062771F" w:rsidP="0062771F"/>
    <w:p w:rsidR="0062771F" w:rsidRPr="00315C3E" w:rsidRDefault="0062771F" w:rsidP="0062771F">
      <w:pPr>
        <w:pStyle w:val="Heading2"/>
      </w:pPr>
      <w:bookmarkStart w:id="122" w:name="_Toc234916882"/>
      <w:bookmarkEnd w:id="119"/>
      <w:r w:rsidRPr="00315C3E">
        <w:br w:type="page"/>
      </w:r>
      <w:bookmarkEnd w:id="122"/>
    </w:p>
    <w:p w:rsidR="0062771F" w:rsidRPr="00315C3E" w:rsidRDefault="0052586C" w:rsidP="0062771F">
      <w:pPr>
        <w:pStyle w:val="Heading1"/>
      </w:pPr>
      <w:bookmarkStart w:id="123" w:name="_Toc301440228"/>
      <w:r w:rsidRPr="00315C3E">
        <w:rPr>
          <w:noProof/>
          <w:lang w:bidi="ar-SA"/>
        </w:rPr>
        <w:lastRenderedPageBreak/>
        <mc:AlternateContent>
          <mc:Choice Requires="wps">
            <w:drawing>
              <wp:anchor distT="91440" distB="91440" distL="114300" distR="114300" simplePos="0" relativeHeight="251644928" behindDoc="0" locked="0" layoutInCell="0" allowOverlap="1" wp14:anchorId="05D93CED" wp14:editId="7A02F230">
                <wp:simplePos x="0" y="0"/>
                <wp:positionH relativeFrom="page">
                  <wp:align>right</wp:align>
                </wp:positionH>
                <wp:positionV relativeFrom="page">
                  <wp:align>top</wp:align>
                </wp:positionV>
                <wp:extent cx="7772400" cy="1585595"/>
                <wp:effectExtent l="0" t="0" r="0" b="0"/>
                <wp:wrapSquare wrapText="bothSides"/>
                <wp:docPr id="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8559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0B50E9" w:rsidRPr="000A75BA"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Success usually comes to those who are too busy to be looking for it.</w:t>
                            </w:r>
                          </w:p>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Henry David Thoreau</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05D93CED" id="Rectangle 92" o:spid="_x0000_s1043" style="position:absolute;margin-left:560.8pt;margin-top:0;width:612pt;height:124.85pt;z-index:251644928;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S3dCwMAAGA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" o:allowincell="f" fillcolor="#4f81bd" stroked="f">
                <v:shadow type="perspective" color="#9bbb59" origin="-.5,-.5" offset="-6pt,-6pt" matrix=".75,,,.75"/>
                <v:textbox inset="4in,54pt,1in,0">
                  <w:txbxContent>
                    <w:p w:rsidR="000B50E9" w:rsidRPr="000A75BA" w:rsidRDefault="000B50E9"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Success usually comes to those who are too busy to be looking for it.</w:t>
                      </w:r>
                    </w:p>
                    <w:p w:rsidR="000B50E9" w:rsidRPr="00DC52C2" w:rsidRDefault="000B50E9"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Henry David Thoreau</w:t>
                      </w:r>
                    </w:p>
                  </w:txbxContent>
                </v:textbox>
                <w10:wrap type="square" anchorx="page" anchory="page"/>
              </v:rect>
            </w:pict>
          </mc:Fallback>
        </mc:AlternateContent>
      </w:r>
      <w:r w:rsidR="0062771F" w:rsidRPr="00315C3E">
        <w:rPr>
          <w:lang w:eastAsia="zh-TW"/>
        </w:rPr>
        <w:t>Module Twelve: Wrapping Up</w:t>
      </w:r>
      <w:bookmarkEnd w:id="123"/>
    </w:p>
    <w:p w:rsidR="0062771F" w:rsidRPr="00315C3E" w:rsidRDefault="003A3AAA" w:rsidP="0062771F">
      <w:r w:rsidRPr="00315C3E">
        <w:rPr>
          <w:noProof/>
          <w:lang w:bidi="ar-SA"/>
        </w:rPr>
        <w:drawing>
          <wp:anchor distT="0" distB="0" distL="114300" distR="114300" simplePos="0" relativeHeight="251682816" behindDoc="0" locked="0" layoutInCell="1" allowOverlap="1" wp14:anchorId="5E120E14" wp14:editId="75B2EBA8">
            <wp:simplePos x="0" y="0"/>
            <wp:positionH relativeFrom="margin">
              <wp:posOffset>178435</wp:posOffset>
            </wp:positionH>
            <wp:positionV relativeFrom="margin">
              <wp:posOffset>1447165</wp:posOffset>
            </wp:positionV>
            <wp:extent cx="1870710" cy="141414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870710" cy="141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62771F" w:rsidRPr="00315C3E">
        <w:t xml:space="preserve">Although this workshop is coming to a close, we hope that your journey to improve your project management skills is just beginning. Please take a moment to review and update your action plan. This will be a key tool to guide your progress in the days, weeks, months, and years to come. We wish you the best of luck on the rest of your travels! </w:t>
      </w:r>
    </w:p>
    <w:p w:rsidR="00B12414" w:rsidRPr="00315C3E" w:rsidRDefault="00B12414" w:rsidP="0062771F"/>
    <w:p w:rsidR="00B12414" w:rsidRPr="00315C3E" w:rsidRDefault="00B12414" w:rsidP="0062771F"/>
    <w:p w:rsidR="0062771F" w:rsidRPr="00315C3E" w:rsidRDefault="0062771F" w:rsidP="0062771F">
      <w:pPr>
        <w:pStyle w:val="Heading2"/>
      </w:pPr>
      <w:bookmarkStart w:id="124" w:name="_Toc236454714"/>
      <w:bookmarkStart w:id="125" w:name="_Toc301440229"/>
      <w:r w:rsidRPr="00315C3E">
        <w:t>Words from the Wise</w:t>
      </w:r>
      <w:bookmarkEnd w:id="124"/>
      <w:r w:rsidR="003A3AAA" w:rsidRPr="00315C3E">
        <w:rPr>
          <w:b w:val="0"/>
          <w:noProof/>
          <w:lang w:bidi="ar-SA"/>
        </w:rPr>
        <w:drawing>
          <wp:anchor distT="0" distB="0" distL="114300" distR="114300" simplePos="0" relativeHeight="251684864" behindDoc="0" locked="0" layoutInCell="1" allowOverlap="1" wp14:anchorId="6C07766D" wp14:editId="7557311A">
            <wp:simplePos x="0" y="0"/>
            <wp:positionH relativeFrom="margin">
              <wp:posOffset>5188585</wp:posOffset>
            </wp:positionH>
            <wp:positionV relativeFrom="margin">
              <wp:posOffset>3810635</wp:posOffset>
            </wp:positionV>
            <wp:extent cx="914400" cy="1257300"/>
            <wp:effectExtent l="0" t="0" r="0" b="0"/>
            <wp:wrapSquare wrapText="bothSides"/>
            <wp:docPr id="30" name="Picture 30" descr="MC9003704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900370486[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25"/>
    </w:p>
    <w:p w:rsidR="0062771F" w:rsidRPr="00315C3E" w:rsidRDefault="0062771F" w:rsidP="0062771F">
      <w:pPr>
        <w:pStyle w:val="BulletedPoints"/>
      </w:pPr>
      <w:r w:rsidRPr="00315C3E">
        <w:rPr>
          <w:b/>
        </w:rPr>
        <w:t>John F. Kennedy</w:t>
      </w:r>
      <w:r w:rsidRPr="00315C3E">
        <w:t xml:space="preserve">: Let us begin </w:t>
      </w:r>
      <w:r w:rsidR="00B12414" w:rsidRPr="00315C3E">
        <w:t>anew;</w:t>
      </w:r>
      <w:r w:rsidRPr="00315C3E">
        <w:t xml:space="preserve"> remembering on both sides that civility is not a sign of weakness. Let us never negotiate out of fear, but let us never fear to negotiate. </w:t>
      </w:r>
    </w:p>
    <w:p w:rsidR="0062771F" w:rsidRPr="00315C3E" w:rsidRDefault="0062771F" w:rsidP="0062771F">
      <w:pPr>
        <w:pStyle w:val="BulletedPoints"/>
      </w:pPr>
      <w:r w:rsidRPr="00315C3E">
        <w:rPr>
          <w:b/>
        </w:rPr>
        <w:t>Henry Kissinger:</w:t>
      </w:r>
      <w:r w:rsidRPr="00315C3E">
        <w:t xml:space="preserve"> Each success only buys an admission ticket to a more difficult problem.</w:t>
      </w:r>
    </w:p>
    <w:p w:rsidR="0062771F" w:rsidRDefault="0062771F" w:rsidP="0062771F">
      <w:pPr>
        <w:pStyle w:val="BulletedPoints"/>
      </w:pPr>
      <w:bookmarkStart w:id="126" w:name="003604"/>
      <w:bookmarkEnd w:id="126"/>
      <w:r w:rsidRPr="00315C3E">
        <w:rPr>
          <w:b/>
        </w:rPr>
        <w:t>Tom Peters</w:t>
      </w:r>
      <w:r w:rsidRPr="00315C3E">
        <w:t>: Under</w:t>
      </w:r>
      <w:r w:rsidR="00B12414" w:rsidRPr="00315C3E">
        <w:t>-</w:t>
      </w:r>
      <w:r w:rsidRPr="00315C3E">
        <w:t>promise; over</w:t>
      </w:r>
      <w:r w:rsidR="00B12414" w:rsidRPr="00315C3E">
        <w:t>-</w:t>
      </w:r>
      <w:r w:rsidRPr="00315C3E">
        <w:t>deliver.</w:t>
      </w:r>
    </w:p>
    <w:p w:rsidR="00203C34" w:rsidRPr="00315C3E" w:rsidRDefault="00203C34" w:rsidP="00203C34"/>
    <w:p w:rsidR="0062771F" w:rsidRPr="00315C3E" w:rsidRDefault="0062771F" w:rsidP="0062771F">
      <w:pPr>
        <w:pStyle w:val="Heading2"/>
      </w:pPr>
      <w:bookmarkStart w:id="127" w:name="_Toc301440230"/>
      <w:r w:rsidRPr="00315C3E">
        <w:t>Parking Lot</w:t>
      </w:r>
      <w:bookmarkEnd w:id="127"/>
    </w:p>
    <w:p w:rsidR="0062771F" w:rsidRPr="00315C3E" w:rsidRDefault="0062771F" w:rsidP="0062771F">
      <w:r w:rsidRPr="00315C3E">
        <w:t>Review the items on the parking lot. Some items may need one-to-one participant follow up. You may be able to clear other items up now. Follow-up workshops may even be appropriate.</w:t>
      </w:r>
    </w:p>
    <w:p w:rsidR="003675FF" w:rsidRPr="00315C3E" w:rsidRDefault="003675FF" w:rsidP="0062771F"/>
    <w:p w:rsidR="0062771F" w:rsidRPr="00315C3E" w:rsidRDefault="0062771F" w:rsidP="0062771F">
      <w:pPr>
        <w:pStyle w:val="Heading2"/>
      </w:pPr>
      <w:bookmarkStart w:id="128" w:name="_Toc301440231"/>
      <w:r w:rsidRPr="00315C3E">
        <w:t>Action Plans and Evaluations</w:t>
      </w:r>
      <w:bookmarkEnd w:id="128"/>
    </w:p>
    <w:p w:rsidR="0062771F" w:rsidRPr="00315C3E" w:rsidRDefault="0062771F" w:rsidP="0062771F">
      <w:r w:rsidRPr="00315C3E">
        <w:t>Do a quick round robin and ask everyone to share one thing that they learned today. Then, ask participants to make sure their action plans and evaluations are complete.</w:t>
      </w:r>
    </w:p>
    <w:p w:rsidR="0062771F" w:rsidRPr="00315C3E" w:rsidRDefault="0062771F" w:rsidP="0062771F">
      <w:r w:rsidRPr="00315C3E">
        <w:t>If possible, ask participants to buddy up and set up a follow-up system, so that they can check up on each other in the coming days, weeks, and months. If appropriate, provide your contact information in case they have any questions.</w:t>
      </w:r>
    </w:p>
    <w:p w:rsidR="0062771F" w:rsidRPr="00315C3E" w:rsidRDefault="0062771F" w:rsidP="0062771F"/>
    <w:sectPr w:rsidR="0062771F" w:rsidRPr="00315C3E" w:rsidSect="003A3AAA">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83E" w:rsidRDefault="0086383E" w:rsidP="0062771F">
      <w:r>
        <w:separator/>
      </w:r>
    </w:p>
    <w:p w:rsidR="0086383E" w:rsidRDefault="0086383E"/>
  </w:endnote>
  <w:endnote w:type="continuationSeparator" w:id="0">
    <w:p w:rsidR="0086383E" w:rsidRDefault="0086383E" w:rsidP="0062771F">
      <w:r>
        <w:continuationSeparator/>
      </w:r>
    </w:p>
    <w:p w:rsidR="0086383E" w:rsidRDefault="008638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0E9" w:rsidRPr="00A1342F" w:rsidRDefault="000B50E9" w:rsidP="0062771F">
    <w:r>
      <w:t xml:space="preserve">Page </w:t>
    </w:r>
    <w:r>
      <w:fldChar w:fldCharType="begin"/>
    </w:r>
    <w:r>
      <w:instrText xml:space="preserve"> PAGE </w:instrText>
    </w:r>
    <w:r>
      <w:fldChar w:fldCharType="separate"/>
    </w:r>
    <w:r w:rsidR="0014472A">
      <w:rPr>
        <w:noProof/>
      </w:rPr>
      <w:t>66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83E" w:rsidRDefault="0086383E" w:rsidP="0062771F">
      <w:r>
        <w:separator/>
      </w:r>
    </w:p>
    <w:p w:rsidR="0086383E" w:rsidRDefault="0086383E"/>
  </w:footnote>
  <w:footnote w:type="continuationSeparator" w:id="0">
    <w:p w:rsidR="0086383E" w:rsidRDefault="0086383E" w:rsidP="0062771F">
      <w:r>
        <w:continuationSeparator/>
      </w:r>
    </w:p>
    <w:p w:rsidR="0086383E" w:rsidRDefault="008638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C40"/>
    <w:multiLevelType w:val="hybridMultilevel"/>
    <w:tmpl w:val="3B02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620C5"/>
    <w:multiLevelType w:val="hybridMultilevel"/>
    <w:tmpl w:val="7154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20D77"/>
    <w:multiLevelType w:val="hybridMultilevel"/>
    <w:tmpl w:val="5D3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30FA5"/>
    <w:multiLevelType w:val="hybridMultilevel"/>
    <w:tmpl w:val="C854F126"/>
    <w:lvl w:ilvl="0" w:tplc="3664109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77B87"/>
    <w:multiLevelType w:val="hybridMultilevel"/>
    <w:tmpl w:val="5B8A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A2724"/>
    <w:multiLevelType w:val="hybridMultilevel"/>
    <w:tmpl w:val="88906B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561BE7"/>
    <w:multiLevelType w:val="multilevel"/>
    <w:tmpl w:val="61B6D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A3B36"/>
    <w:multiLevelType w:val="hybridMultilevel"/>
    <w:tmpl w:val="38A6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50025"/>
    <w:multiLevelType w:val="hybridMultilevel"/>
    <w:tmpl w:val="71E2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2F2D8D"/>
    <w:multiLevelType w:val="hybridMultilevel"/>
    <w:tmpl w:val="871A7ACA"/>
    <w:lvl w:ilvl="0" w:tplc="04090001">
      <w:start w:val="1"/>
      <w:numFmt w:val="bullet"/>
      <w:lvlText w:val=""/>
      <w:lvlJc w:val="left"/>
      <w:pPr>
        <w:ind w:left="720" w:hanging="360"/>
      </w:pPr>
      <w:rPr>
        <w:rFonts w:ascii="Symbol" w:hAnsi="Symbol" w:hint="default"/>
      </w:rPr>
    </w:lvl>
    <w:lvl w:ilvl="1" w:tplc="2E2839B2">
      <w:numFmt w:val="bullet"/>
      <w:lvlText w:val="•"/>
      <w:lvlJc w:val="left"/>
      <w:pPr>
        <w:ind w:left="1800" w:hanging="72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1503C"/>
    <w:multiLevelType w:val="hybridMultilevel"/>
    <w:tmpl w:val="17B875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E683E5E"/>
    <w:multiLevelType w:val="multilevel"/>
    <w:tmpl w:val="6D00380E"/>
    <w:styleLink w:val="ModuleSummary"/>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2460D29"/>
    <w:multiLevelType w:val="hybridMultilevel"/>
    <w:tmpl w:val="0F440BFA"/>
    <w:lvl w:ilvl="0" w:tplc="D5580F0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FD6F23"/>
    <w:multiLevelType w:val="hybridMultilevel"/>
    <w:tmpl w:val="B21EDC10"/>
    <w:lvl w:ilvl="0" w:tplc="DEBA3C50">
      <w:start w:val="1"/>
      <w:numFmt w:val="bullet"/>
      <w:pStyle w:val="Bulleted"/>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83C41D1"/>
    <w:multiLevelType w:val="multilevel"/>
    <w:tmpl w:val="0F440BF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96C4915"/>
    <w:multiLevelType w:val="hybridMultilevel"/>
    <w:tmpl w:val="E6A2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27B2D"/>
    <w:multiLevelType w:val="hybridMultilevel"/>
    <w:tmpl w:val="5F4C5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902408"/>
    <w:multiLevelType w:val="hybridMultilevel"/>
    <w:tmpl w:val="1060B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42FF0"/>
    <w:multiLevelType w:val="hybridMultilevel"/>
    <w:tmpl w:val="80D0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F71473"/>
    <w:multiLevelType w:val="hybridMultilevel"/>
    <w:tmpl w:val="5EB8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57DB0"/>
    <w:multiLevelType w:val="hybridMultilevel"/>
    <w:tmpl w:val="401C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30FA5"/>
    <w:multiLevelType w:val="hybridMultilevel"/>
    <w:tmpl w:val="E2C66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8A9494A"/>
    <w:multiLevelType w:val="hybridMultilevel"/>
    <w:tmpl w:val="ABECEF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766539"/>
    <w:multiLevelType w:val="hybridMultilevel"/>
    <w:tmpl w:val="F66A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F584D"/>
    <w:multiLevelType w:val="hybridMultilevel"/>
    <w:tmpl w:val="B93E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3862A0"/>
    <w:multiLevelType w:val="hybridMultilevel"/>
    <w:tmpl w:val="E2FC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804120"/>
    <w:multiLevelType w:val="hybridMultilevel"/>
    <w:tmpl w:val="57E6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340421"/>
    <w:multiLevelType w:val="hybridMultilevel"/>
    <w:tmpl w:val="0708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5E542A"/>
    <w:multiLevelType w:val="hybridMultilevel"/>
    <w:tmpl w:val="08585F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9518D"/>
    <w:multiLevelType w:val="hybridMultilevel"/>
    <w:tmpl w:val="9C22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8178D7"/>
    <w:multiLevelType w:val="hybridMultilevel"/>
    <w:tmpl w:val="A916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0E0AA7"/>
    <w:multiLevelType w:val="hybridMultilevel"/>
    <w:tmpl w:val="A754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0296B"/>
    <w:multiLevelType w:val="hybridMultilevel"/>
    <w:tmpl w:val="693A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B5733C"/>
    <w:multiLevelType w:val="hybridMultilevel"/>
    <w:tmpl w:val="2E16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BF4B9D"/>
    <w:multiLevelType w:val="hybridMultilevel"/>
    <w:tmpl w:val="070CB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2AC00E8"/>
    <w:multiLevelType w:val="hybridMultilevel"/>
    <w:tmpl w:val="F712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814D8E"/>
    <w:multiLevelType w:val="hybridMultilevel"/>
    <w:tmpl w:val="1922A6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922F76"/>
    <w:multiLevelType w:val="hybridMultilevel"/>
    <w:tmpl w:val="10E6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1402B3"/>
    <w:multiLevelType w:val="hybridMultilevel"/>
    <w:tmpl w:val="44026C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9AE51DB"/>
    <w:multiLevelType w:val="hybridMultilevel"/>
    <w:tmpl w:val="F29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4A2E61"/>
    <w:multiLevelType w:val="hybridMultilevel"/>
    <w:tmpl w:val="F80A56C6"/>
    <w:lvl w:ilvl="0" w:tplc="36641098">
      <w:start w:val="1"/>
      <w:numFmt w:val="bullet"/>
      <w:pStyle w:val="Bulleted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312F55"/>
    <w:multiLevelType w:val="hybridMultilevel"/>
    <w:tmpl w:val="28F0FB94"/>
    <w:lvl w:ilvl="0" w:tplc="10090001">
      <w:start w:val="1"/>
      <w:numFmt w:val="bullet"/>
      <w:lvlText w:val=""/>
      <w:lvlJc w:val="left"/>
      <w:pPr>
        <w:ind w:left="776" w:hanging="360"/>
      </w:pPr>
      <w:rPr>
        <w:rFonts w:ascii="Symbol" w:hAnsi="Symbol" w:hint="default"/>
      </w:rPr>
    </w:lvl>
    <w:lvl w:ilvl="1" w:tplc="10090003" w:tentative="1">
      <w:start w:val="1"/>
      <w:numFmt w:val="bullet"/>
      <w:lvlText w:val="o"/>
      <w:lvlJc w:val="left"/>
      <w:pPr>
        <w:ind w:left="1496" w:hanging="360"/>
      </w:pPr>
      <w:rPr>
        <w:rFonts w:ascii="Courier New" w:hAnsi="Courier New" w:cs="Courier New" w:hint="default"/>
      </w:rPr>
    </w:lvl>
    <w:lvl w:ilvl="2" w:tplc="10090005" w:tentative="1">
      <w:start w:val="1"/>
      <w:numFmt w:val="bullet"/>
      <w:lvlText w:val=""/>
      <w:lvlJc w:val="left"/>
      <w:pPr>
        <w:ind w:left="2216" w:hanging="360"/>
      </w:pPr>
      <w:rPr>
        <w:rFonts w:ascii="Wingdings" w:hAnsi="Wingdings" w:hint="default"/>
      </w:rPr>
    </w:lvl>
    <w:lvl w:ilvl="3" w:tplc="10090001" w:tentative="1">
      <w:start w:val="1"/>
      <w:numFmt w:val="bullet"/>
      <w:lvlText w:val=""/>
      <w:lvlJc w:val="left"/>
      <w:pPr>
        <w:ind w:left="2936" w:hanging="360"/>
      </w:pPr>
      <w:rPr>
        <w:rFonts w:ascii="Symbol" w:hAnsi="Symbol" w:hint="default"/>
      </w:rPr>
    </w:lvl>
    <w:lvl w:ilvl="4" w:tplc="10090003" w:tentative="1">
      <w:start w:val="1"/>
      <w:numFmt w:val="bullet"/>
      <w:lvlText w:val="o"/>
      <w:lvlJc w:val="left"/>
      <w:pPr>
        <w:ind w:left="3656" w:hanging="360"/>
      </w:pPr>
      <w:rPr>
        <w:rFonts w:ascii="Courier New" w:hAnsi="Courier New" w:cs="Courier New" w:hint="default"/>
      </w:rPr>
    </w:lvl>
    <w:lvl w:ilvl="5" w:tplc="10090005" w:tentative="1">
      <w:start w:val="1"/>
      <w:numFmt w:val="bullet"/>
      <w:lvlText w:val=""/>
      <w:lvlJc w:val="left"/>
      <w:pPr>
        <w:ind w:left="4376" w:hanging="360"/>
      </w:pPr>
      <w:rPr>
        <w:rFonts w:ascii="Wingdings" w:hAnsi="Wingdings" w:hint="default"/>
      </w:rPr>
    </w:lvl>
    <w:lvl w:ilvl="6" w:tplc="10090001" w:tentative="1">
      <w:start w:val="1"/>
      <w:numFmt w:val="bullet"/>
      <w:lvlText w:val=""/>
      <w:lvlJc w:val="left"/>
      <w:pPr>
        <w:ind w:left="5096" w:hanging="360"/>
      </w:pPr>
      <w:rPr>
        <w:rFonts w:ascii="Symbol" w:hAnsi="Symbol" w:hint="default"/>
      </w:rPr>
    </w:lvl>
    <w:lvl w:ilvl="7" w:tplc="10090003" w:tentative="1">
      <w:start w:val="1"/>
      <w:numFmt w:val="bullet"/>
      <w:lvlText w:val="o"/>
      <w:lvlJc w:val="left"/>
      <w:pPr>
        <w:ind w:left="5816" w:hanging="360"/>
      </w:pPr>
      <w:rPr>
        <w:rFonts w:ascii="Courier New" w:hAnsi="Courier New" w:cs="Courier New" w:hint="default"/>
      </w:rPr>
    </w:lvl>
    <w:lvl w:ilvl="8" w:tplc="10090005" w:tentative="1">
      <w:start w:val="1"/>
      <w:numFmt w:val="bullet"/>
      <w:lvlText w:val=""/>
      <w:lvlJc w:val="left"/>
      <w:pPr>
        <w:ind w:left="6536" w:hanging="360"/>
      </w:pPr>
      <w:rPr>
        <w:rFonts w:ascii="Wingdings" w:hAnsi="Wingdings" w:hint="default"/>
      </w:rPr>
    </w:lvl>
  </w:abstractNum>
  <w:abstractNum w:abstractNumId="42" w15:restartNumberingAfterBreak="0">
    <w:nsid w:val="7D9B0A0D"/>
    <w:multiLevelType w:val="hybridMultilevel"/>
    <w:tmpl w:val="46C42AD4"/>
    <w:lvl w:ilvl="0" w:tplc="80780148">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E8A4FF0"/>
    <w:multiLevelType w:val="hybridMultilevel"/>
    <w:tmpl w:val="03F05B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40"/>
  </w:num>
  <w:num w:numId="3">
    <w:abstractNumId w:val="2"/>
  </w:num>
  <w:num w:numId="4">
    <w:abstractNumId w:val="0"/>
  </w:num>
  <w:num w:numId="5">
    <w:abstractNumId w:val="23"/>
  </w:num>
  <w:num w:numId="6">
    <w:abstractNumId w:val="16"/>
  </w:num>
  <w:num w:numId="7">
    <w:abstractNumId w:val="7"/>
  </w:num>
  <w:num w:numId="8">
    <w:abstractNumId w:val="4"/>
  </w:num>
  <w:num w:numId="9">
    <w:abstractNumId w:val="8"/>
  </w:num>
  <w:num w:numId="10">
    <w:abstractNumId w:val="37"/>
  </w:num>
  <w:num w:numId="11">
    <w:abstractNumId w:val="30"/>
  </w:num>
  <w:num w:numId="12">
    <w:abstractNumId w:val="20"/>
  </w:num>
  <w:num w:numId="13">
    <w:abstractNumId w:val="1"/>
  </w:num>
  <w:num w:numId="14">
    <w:abstractNumId w:val="25"/>
  </w:num>
  <w:num w:numId="15">
    <w:abstractNumId w:val="33"/>
  </w:num>
  <w:num w:numId="16">
    <w:abstractNumId w:val="32"/>
  </w:num>
  <w:num w:numId="17">
    <w:abstractNumId w:val="18"/>
  </w:num>
  <w:num w:numId="18">
    <w:abstractNumId w:val="35"/>
  </w:num>
  <w:num w:numId="19">
    <w:abstractNumId w:val="12"/>
  </w:num>
  <w:num w:numId="20">
    <w:abstractNumId w:val="14"/>
  </w:num>
  <w:num w:numId="21">
    <w:abstractNumId w:val="15"/>
  </w:num>
  <w:num w:numId="22">
    <w:abstractNumId w:val="39"/>
  </w:num>
  <w:num w:numId="23">
    <w:abstractNumId w:val="29"/>
  </w:num>
  <w:num w:numId="24">
    <w:abstractNumId w:val="26"/>
  </w:num>
  <w:num w:numId="25">
    <w:abstractNumId w:val="31"/>
  </w:num>
  <w:num w:numId="26">
    <w:abstractNumId w:val="24"/>
  </w:num>
  <w:num w:numId="27">
    <w:abstractNumId w:val="19"/>
  </w:num>
  <w:num w:numId="28">
    <w:abstractNumId w:val="17"/>
  </w:num>
  <w:num w:numId="29">
    <w:abstractNumId w:val="38"/>
  </w:num>
  <w:num w:numId="30">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40"/>
  </w:num>
  <w:num w:numId="35">
    <w:abstractNumId w:val="42"/>
  </w:num>
  <w:num w:numId="36">
    <w:abstractNumId w:val="28"/>
  </w:num>
  <w:num w:numId="37">
    <w:abstractNumId w:val="9"/>
  </w:num>
  <w:num w:numId="38">
    <w:abstractNumId w:val="13"/>
  </w:num>
  <w:num w:numId="39">
    <w:abstractNumId w:val="41"/>
  </w:num>
  <w:num w:numId="40">
    <w:abstractNumId w:val="21"/>
  </w:num>
  <w:num w:numId="41">
    <w:abstractNumId w:val="43"/>
  </w:num>
  <w:num w:numId="42">
    <w:abstractNumId w:val="34"/>
  </w:num>
  <w:num w:numId="43">
    <w:abstractNumId w:val="5"/>
  </w:num>
  <w:num w:numId="44">
    <w:abstractNumId w:val="6"/>
  </w:num>
  <w:num w:numId="45">
    <w:abstractNumId w:val="10"/>
  </w:num>
  <w:num w:numId="46">
    <w:abstractNumId w:val="22"/>
  </w:num>
  <w:num w:numId="47">
    <w:abstractNumId w:val="36"/>
  </w:num>
  <w:num w:numId="48">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560"/>
    <w:rsid w:val="0006676B"/>
    <w:rsid w:val="0006697F"/>
    <w:rsid w:val="00067839"/>
    <w:rsid w:val="000864A3"/>
    <w:rsid w:val="00095E29"/>
    <w:rsid w:val="000B50E9"/>
    <w:rsid w:val="000D3A02"/>
    <w:rsid w:val="000E550B"/>
    <w:rsid w:val="001009CE"/>
    <w:rsid w:val="00103D22"/>
    <w:rsid w:val="00121F87"/>
    <w:rsid w:val="00143472"/>
    <w:rsid w:val="0014472A"/>
    <w:rsid w:val="00147CC7"/>
    <w:rsid w:val="00172E8F"/>
    <w:rsid w:val="00173194"/>
    <w:rsid w:val="001953E3"/>
    <w:rsid w:val="001F40EC"/>
    <w:rsid w:val="00203C34"/>
    <w:rsid w:val="00212B4A"/>
    <w:rsid w:val="00271DB1"/>
    <w:rsid w:val="00315C3E"/>
    <w:rsid w:val="003675FF"/>
    <w:rsid w:val="003A3AAA"/>
    <w:rsid w:val="003D1909"/>
    <w:rsid w:val="003E03D1"/>
    <w:rsid w:val="00430E22"/>
    <w:rsid w:val="00456427"/>
    <w:rsid w:val="00485E3F"/>
    <w:rsid w:val="004A0939"/>
    <w:rsid w:val="004A25BB"/>
    <w:rsid w:val="004D1B2F"/>
    <w:rsid w:val="0052586C"/>
    <w:rsid w:val="005B1BCE"/>
    <w:rsid w:val="005E2520"/>
    <w:rsid w:val="00626D70"/>
    <w:rsid w:val="0062771F"/>
    <w:rsid w:val="00637ECB"/>
    <w:rsid w:val="00652F25"/>
    <w:rsid w:val="00653560"/>
    <w:rsid w:val="00671D0C"/>
    <w:rsid w:val="006C5D7C"/>
    <w:rsid w:val="00761966"/>
    <w:rsid w:val="00765443"/>
    <w:rsid w:val="007E5068"/>
    <w:rsid w:val="0086383E"/>
    <w:rsid w:val="008B061D"/>
    <w:rsid w:val="008B6C77"/>
    <w:rsid w:val="009130DB"/>
    <w:rsid w:val="009443F1"/>
    <w:rsid w:val="009C56BC"/>
    <w:rsid w:val="00A06B55"/>
    <w:rsid w:val="00A42F68"/>
    <w:rsid w:val="00A742EA"/>
    <w:rsid w:val="00AA0435"/>
    <w:rsid w:val="00AB7758"/>
    <w:rsid w:val="00AD1116"/>
    <w:rsid w:val="00AD1AD3"/>
    <w:rsid w:val="00AF19F5"/>
    <w:rsid w:val="00B07378"/>
    <w:rsid w:val="00B12414"/>
    <w:rsid w:val="00B7047A"/>
    <w:rsid w:val="00B7154C"/>
    <w:rsid w:val="00BF1DE3"/>
    <w:rsid w:val="00C54B89"/>
    <w:rsid w:val="00C64C48"/>
    <w:rsid w:val="00C8431A"/>
    <w:rsid w:val="00CF59B7"/>
    <w:rsid w:val="00CF6E7B"/>
    <w:rsid w:val="00DA5B42"/>
    <w:rsid w:val="00DC26AD"/>
    <w:rsid w:val="00DF14AC"/>
    <w:rsid w:val="00E021CE"/>
    <w:rsid w:val="00E53143"/>
    <w:rsid w:val="00E61B75"/>
    <w:rsid w:val="00E76A07"/>
    <w:rsid w:val="00E809EF"/>
    <w:rsid w:val="00EC3A31"/>
    <w:rsid w:val="00EF5B41"/>
    <w:rsid w:val="00F32587"/>
    <w:rsid w:val="00F41F15"/>
    <w:rsid w:val="00F745D8"/>
    <w:rsid w:val="00FB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859F49-6B7B-4163-80DF-F2264AE1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3AAA"/>
    <w:pPr>
      <w:spacing w:after="200" w:line="276" w:lineRule="auto"/>
    </w:pPr>
    <w:rPr>
      <w:sz w:val="22"/>
      <w:szCs w:val="22"/>
      <w:lang w:bidi="en-US"/>
    </w:rPr>
  </w:style>
  <w:style w:type="paragraph" w:styleId="Heading1">
    <w:name w:val="heading 1"/>
    <w:basedOn w:val="Normal"/>
    <w:next w:val="Normal"/>
    <w:link w:val="Heading1Char"/>
    <w:uiPriority w:val="9"/>
    <w:qFormat/>
    <w:rsid w:val="003A3AAA"/>
    <w:pPr>
      <w:keepNext/>
      <w:keepLines/>
      <w:spacing w:before="480" w:after="240"/>
      <w:outlineLvl w:val="0"/>
    </w:pPr>
    <w:rPr>
      <w:rFonts w:ascii="Cambria" w:eastAsiaTheme="majorEastAsia" w:hAnsi="Cambria" w:cstheme="majorBidi"/>
      <w:b/>
      <w:bCs/>
      <w:color w:val="365F91"/>
      <w:sz w:val="28"/>
      <w:szCs w:val="28"/>
    </w:rPr>
  </w:style>
  <w:style w:type="paragraph" w:styleId="Heading2">
    <w:name w:val="heading 2"/>
    <w:basedOn w:val="Normal"/>
    <w:next w:val="Normal"/>
    <w:link w:val="Heading2Char"/>
    <w:uiPriority w:val="9"/>
    <w:qFormat/>
    <w:rsid w:val="003A3AAA"/>
    <w:pPr>
      <w:keepNext/>
      <w:keepLines/>
      <w:spacing w:before="200" w:after="120"/>
      <w:outlineLvl w:val="1"/>
    </w:pPr>
    <w:rPr>
      <w:rFonts w:ascii="Cambria" w:eastAsiaTheme="majorEastAsia" w:hAnsi="Cambria" w:cstheme="majorBidi"/>
      <w:b/>
      <w:bCs/>
      <w:color w:val="4F81BD"/>
      <w:sz w:val="26"/>
      <w:szCs w:val="26"/>
    </w:rPr>
  </w:style>
  <w:style w:type="paragraph" w:styleId="Heading3">
    <w:name w:val="heading 3"/>
    <w:basedOn w:val="Normal"/>
    <w:next w:val="Normal"/>
    <w:link w:val="Heading3Char"/>
    <w:uiPriority w:val="9"/>
    <w:qFormat/>
    <w:rsid w:val="003A3AAA"/>
    <w:pPr>
      <w:keepNext/>
      <w:keepLines/>
      <w:spacing w:before="200" w:after="0"/>
      <w:outlineLvl w:val="2"/>
    </w:pPr>
    <w:rPr>
      <w:rFonts w:ascii="Cambria" w:eastAsiaTheme="majorEastAsia" w:hAnsi="Cambria" w:cstheme="majorBidi"/>
      <w:b/>
      <w:bCs/>
      <w:color w:val="4F81BD"/>
      <w:sz w:val="20"/>
      <w:szCs w:val="20"/>
      <w:lang w:bidi="ar-SA"/>
    </w:rPr>
  </w:style>
  <w:style w:type="paragraph" w:styleId="Heading4">
    <w:name w:val="heading 4"/>
    <w:basedOn w:val="Normal"/>
    <w:next w:val="Normal"/>
    <w:link w:val="Heading4Char"/>
    <w:uiPriority w:val="9"/>
    <w:qFormat/>
    <w:rsid w:val="003A3AAA"/>
    <w:pPr>
      <w:keepNext/>
      <w:keepLines/>
      <w:spacing w:before="200" w:after="0"/>
      <w:outlineLvl w:val="3"/>
    </w:pPr>
    <w:rPr>
      <w:rFonts w:ascii="Cambria" w:eastAsiaTheme="majorEastAsia" w:hAnsi="Cambria" w:cstheme="majorBidi"/>
      <w:b/>
      <w:bCs/>
      <w:i/>
      <w:iCs/>
      <w:color w:val="4F81BD"/>
      <w:sz w:val="20"/>
      <w:szCs w:val="20"/>
      <w:lang w:bidi="ar-SA"/>
    </w:rPr>
  </w:style>
  <w:style w:type="paragraph" w:styleId="Heading5">
    <w:name w:val="heading 5"/>
    <w:basedOn w:val="Normal"/>
    <w:next w:val="Normal"/>
    <w:link w:val="Heading5Char"/>
    <w:uiPriority w:val="9"/>
    <w:qFormat/>
    <w:rsid w:val="003A3AAA"/>
    <w:pPr>
      <w:keepNext/>
      <w:keepLines/>
      <w:spacing w:before="200" w:after="0"/>
      <w:outlineLvl w:val="4"/>
    </w:pPr>
    <w:rPr>
      <w:rFonts w:ascii="Cambria" w:eastAsiaTheme="majorEastAsia" w:hAnsi="Cambria" w:cstheme="majorBidi"/>
      <w:color w:val="243F60"/>
      <w:sz w:val="20"/>
      <w:szCs w:val="20"/>
      <w:lang w:bidi="ar-SA"/>
    </w:rPr>
  </w:style>
  <w:style w:type="paragraph" w:styleId="Heading6">
    <w:name w:val="heading 6"/>
    <w:basedOn w:val="Normal"/>
    <w:next w:val="Normal"/>
    <w:link w:val="Heading6Char"/>
    <w:uiPriority w:val="9"/>
    <w:qFormat/>
    <w:rsid w:val="003A3AAA"/>
    <w:pPr>
      <w:keepNext/>
      <w:keepLines/>
      <w:spacing w:before="200" w:after="0"/>
      <w:outlineLvl w:val="5"/>
    </w:pPr>
    <w:rPr>
      <w:rFonts w:ascii="Cambria" w:eastAsiaTheme="majorEastAsia" w:hAnsi="Cambria" w:cstheme="majorBidi"/>
      <w:i/>
      <w:iCs/>
      <w:color w:val="243F60"/>
      <w:sz w:val="20"/>
      <w:szCs w:val="20"/>
      <w:lang w:bidi="ar-SA"/>
    </w:rPr>
  </w:style>
  <w:style w:type="paragraph" w:styleId="Heading7">
    <w:name w:val="heading 7"/>
    <w:basedOn w:val="Normal"/>
    <w:next w:val="Normal"/>
    <w:link w:val="Heading7Char"/>
    <w:uiPriority w:val="9"/>
    <w:qFormat/>
    <w:rsid w:val="003A3AAA"/>
    <w:pPr>
      <w:keepNext/>
      <w:keepLines/>
      <w:spacing w:before="200" w:after="0"/>
      <w:outlineLvl w:val="6"/>
    </w:pPr>
    <w:rPr>
      <w:rFonts w:ascii="Cambria" w:eastAsiaTheme="majorEastAsia" w:hAnsi="Cambria" w:cstheme="majorBidi"/>
      <w:i/>
      <w:iCs/>
      <w:color w:val="404040"/>
      <w:sz w:val="20"/>
      <w:szCs w:val="20"/>
      <w:lang w:bidi="ar-SA"/>
    </w:rPr>
  </w:style>
  <w:style w:type="paragraph" w:styleId="Heading8">
    <w:name w:val="heading 8"/>
    <w:basedOn w:val="Normal"/>
    <w:next w:val="Normal"/>
    <w:link w:val="Heading8Char"/>
    <w:uiPriority w:val="9"/>
    <w:qFormat/>
    <w:rsid w:val="003A3AAA"/>
    <w:pPr>
      <w:keepNext/>
      <w:keepLines/>
      <w:spacing w:before="200" w:after="0"/>
      <w:outlineLvl w:val="7"/>
    </w:pPr>
    <w:rPr>
      <w:rFonts w:ascii="Cambria" w:eastAsiaTheme="majorEastAsia" w:hAnsi="Cambria" w:cstheme="majorBidi"/>
      <w:color w:val="4F81BD"/>
      <w:sz w:val="20"/>
      <w:szCs w:val="20"/>
      <w:lang w:bidi="ar-SA"/>
    </w:rPr>
  </w:style>
  <w:style w:type="paragraph" w:styleId="Heading9">
    <w:name w:val="heading 9"/>
    <w:basedOn w:val="Normal"/>
    <w:next w:val="Normal"/>
    <w:link w:val="Heading9Char"/>
    <w:uiPriority w:val="9"/>
    <w:qFormat/>
    <w:rsid w:val="003A3AAA"/>
    <w:pPr>
      <w:keepNext/>
      <w:keepLines/>
      <w:spacing w:before="200" w:after="0"/>
      <w:outlineLvl w:val="8"/>
    </w:pPr>
    <w:rPr>
      <w:rFonts w:ascii="Cambria" w:eastAsiaTheme="majorEastAsia" w:hAnsi="Cambria" w:cstheme="majorBidi"/>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A3AAA"/>
    <w:rPr>
      <w:rFonts w:ascii="Cambria" w:eastAsiaTheme="majorEastAsia" w:hAnsi="Cambria" w:cstheme="majorBidi"/>
      <w:b/>
      <w:bCs/>
      <w:color w:val="365F91"/>
      <w:sz w:val="28"/>
      <w:szCs w:val="28"/>
      <w:lang w:bidi="en-US"/>
    </w:rPr>
  </w:style>
  <w:style w:type="character" w:customStyle="1" w:styleId="Heading2Char">
    <w:name w:val="Heading 2 Char"/>
    <w:link w:val="Heading2"/>
    <w:uiPriority w:val="9"/>
    <w:rsid w:val="003A3AAA"/>
    <w:rPr>
      <w:rFonts w:ascii="Cambria" w:eastAsiaTheme="majorEastAsia" w:hAnsi="Cambria" w:cstheme="majorBidi"/>
      <w:b/>
      <w:bCs/>
      <w:color w:val="4F81BD"/>
      <w:sz w:val="26"/>
      <w:szCs w:val="26"/>
      <w:lang w:bidi="en-US"/>
    </w:rPr>
  </w:style>
  <w:style w:type="paragraph" w:styleId="Title">
    <w:name w:val="Title"/>
    <w:aliases w:val="TOC Title"/>
    <w:basedOn w:val="Normal"/>
    <w:next w:val="Normal"/>
    <w:link w:val="TitleChar"/>
    <w:uiPriority w:val="10"/>
    <w:qFormat/>
    <w:rsid w:val="003A3AAA"/>
    <w:pPr>
      <w:pBdr>
        <w:bottom w:val="single" w:sz="8" w:space="4" w:color="4F81BD"/>
      </w:pBdr>
      <w:spacing w:after="300" w:line="240" w:lineRule="auto"/>
      <w:contextualSpacing/>
    </w:pPr>
    <w:rPr>
      <w:rFonts w:ascii="Cambria" w:eastAsiaTheme="majorEastAsia" w:hAnsi="Cambria" w:cstheme="majorBidi"/>
      <w:color w:val="17365D"/>
      <w:spacing w:val="5"/>
      <w:kern w:val="28"/>
      <w:sz w:val="52"/>
      <w:szCs w:val="52"/>
      <w:lang w:bidi="ar-SA"/>
    </w:rPr>
  </w:style>
  <w:style w:type="character" w:customStyle="1" w:styleId="TitleChar">
    <w:name w:val="Title Char"/>
    <w:aliases w:val="TOC Title Char"/>
    <w:link w:val="Title"/>
    <w:uiPriority w:val="10"/>
    <w:rsid w:val="003A3AAA"/>
    <w:rPr>
      <w:rFonts w:ascii="Cambria" w:eastAsiaTheme="majorEastAsia" w:hAnsi="Cambria" w:cstheme="majorBidi"/>
      <w:color w:val="17365D"/>
      <w:spacing w:val="5"/>
      <w:kern w:val="28"/>
      <w:sz w:val="52"/>
      <w:szCs w:val="52"/>
    </w:rPr>
  </w:style>
  <w:style w:type="paragraph" w:styleId="TOC1">
    <w:name w:val="toc 1"/>
    <w:basedOn w:val="Normal"/>
    <w:next w:val="Normal"/>
    <w:autoRedefine/>
    <w:uiPriority w:val="39"/>
    <w:unhideWhenUsed/>
    <w:rsid w:val="00BF44DD"/>
    <w:pPr>
      <w:spacing w:before="240" w:after="120"/>
    </w:pPr>
    <w:rPr>
      <w:b/>
      <w:bCs/>
      <w:szCs w:val="20"/>
    </w:rPr>
  </w:style>
  <w:style w:type="paragraph" w:styleId="TOC2">
    <w:name w:val="toc 2"/>
    <w:basedOn w:val="Normal"/>
    <w:next w:val="Normal"/>
    <w:autoRedefine/>
    <w:uiPriority w:val="39"/>
    <w:unhideWhenUsed/>
    <w:rsid w:val="00BF44DD"/>
    <w:pPr>
      <w:spacing w:before="120"/>
      <w:ind w:left="240"/>
    </w:pPr>
    <w:rPr>
      <w:i/>
      <w:iCs/>
      <w:szCs w:val="20"/>
    </w:rPr>
  </w:style>
  <w:style w:type="character" w:styleId="Hyperlink">
    <w:name w:val="Hyperlink"/>
    <w:basedOn w:val="DefaultParagraphFont"/>
    <w:uiPriority w:val="99"/>
    <w:unhideWhenUsed/>
    <w:rsid w:val="00BF44DD"/>
    <w:rPr>
      <w:color w:val="0000FF"/>
      <w:u w:val="single"/>
    </w:rPr>
  </w:style>
  <w:style w:type="paragraph" w:styleId="Footer">
    <w:name w:val="footer"/>
    <w:basedOn w:val="Normal"/>
    <w:link w:val="FooterChar"/>
    <w:uiPriority w:val="99"/>
    <w:unhideWhenUsed/>
    <w:rsid w:val="00BF44DD"/>
    <w:pPr>
      <w:tabs>
        <w:tab w:val="center" w:pos="4680"/>
        <w:tab w:val="right" w:pos="9360"/>
      </w:tabs>
    </w:pPr>
  </w:style>
  <w:style w:type="character" w:customStyle="1" w:styleId="FooterChar">
    <w:name w:val="Footer Char"/>
    <w:basedOn w:val="DefaultParagraphFont"/>
    <w:link w:val="Footer"/>
    <w:uiPriority w:val="99"/>
    <w:rsid w:val="00BF44DD"/>
    <w:rPr>
      <w:rFonts w:eastAsia="Times New Roman"/>
      <w:lang w:bidi="en-US"/>
    </w:rPr>
  </w:style>
  <w:style w:type="character" w:customStyle="1" w:styleId="Tips">
    <w:name w:val="Tips"/>
    <w:basedOn w:val="DefaultParagraphFont"/>
    <w:rsid w:val="00DC52C2"/>
    <w:rPr>
      <w:i/>
      <w:iCs/>
    </w:rPr>
  </w:style>
  <w:style w:type="paragraph" w:customStyle="1" w:styleId="Copyright">
    <w:name w:val="Copyright"/>
    <w:basedOn w:val="Title"/>
    <w:rsid w:val="00BF44DD"/>
    <w:rPr>
      <w:szCs w:val="20"/>
    </w:rPr>
  </w:style>
  <w:style w:type="numbering" w:customStyle="1" w:styleId="ModuleSummary">
    <w:name w:val="Module Summary"/>
    <w:basedOn w:val="NoList"/>
    <w:rsid w:val="00BF44DD"/>
    <w:pPr>
      <w:numPr>
        <w:numId w:val="1"/>
      </w:numPr>
    </w:pPr>
  </w:style>
  <w:style w:type="paragraph" w:styleId="BalloonText">
    <w:name w:val="Balloon Text"/>
    <w:basedOn w:val="Normal"/>
    <w:link w:val="BalloonTextChar"/>
    <w:uiPriority w:val="99"/>
    <w:semiHidden/>
    <w:unhideWhenUsed/>
    <w:rsid w:val="00BF4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4DD"/>
    <w:rPr>
      <w:rFonts w:ascii="Tahoma" w:eastAsia="Times New Roman" w:hAnsi="Tahoma" w:cs="Tahoma"/>
      <w:sz w:val="16"/>
      <w:szCs w:val="16"/>
      <w:lang w:bidi="en-US"/>
    </w:rPr>
  </w:style>
  <w:style w:type="character" w:customStyle="1" w:styleId="Heading3Char">
    <w:name w:val="Heading 3 Char"/>
    <w:link w:val="Heading3"/>
    <w:uiPriority w:val="9"/>
    <w:rsid w:val="003A3AAA"/>
    <w:rPr>
      <w:rFonts w:ascii="Cambria" w:eastAsiaTheme="majorEastAsia" w:hAnsi="Cambria" w:cstheme="majorBidi"/>
      <w:b/>
      <w:bCs/>
      <w:color w:val="4F81BD"/>
    </w:rPr>
  </w:style>
  <w:style w:type="character" w:customStyle="1" w:styleId="Heading4Char">
    <w:name w:val="Heading 4 Char"/>
    <w:link w:val="Heading4"/>
    <w:uiPriority w:val="9"/>
    <w:rsid w:val="003A3AAA"/>
    <w:rPr>
      <w:rFonts w:ascii="Cambria" w:eastAsiaTheme="majorEastAsia" w:hAnsi="Cambria" w:cstheme="majorBidi"/>
      <w:b/>
      <w:bCs/>
      <w:i/>
      <w:iCs/>
      <w:color w:val="4F81BD"/>
    </w:rPr>
  </w:style>
  <w:style w:type="character" w:customStyle="1" w:styleId="Heading5Char">
    <w:name w:val="Heading 5 Char"/>
    <w:link w:val="Heading5"/>
    <w:uiPriority w:val="9"/>
    <w:rsid w:val="003A3AAA"/>
    <w:rPr>
      <w:rFonts w:ascii="Cambria" w:eastAsiaTheme="majorEastAsia" w:hAnsi="Cambria" w:cstheme="majorBidi"/>
      <w:color w:val="243F60"/>
    </w:rPr>
  </w:style>
  <w:style w:type="character" w:customStyle="1" w:styleId="Heading6Char">
    <w:name w:val="Heading 6 Char"/>
    <w:link w:val="Heading6"/>
    <w:uiPriority w:val="9"/>
    <w:rsid w:val="003A3AAA"/>
    <w:rPr>
      <w:rFonts w:ascii="Cambria" w:eastAsiaTheme="majorEastAsia" w:hAnsi="Cambria" w:cstheme="majorBidi"/>
      <w:i/>
      <w:iCs/>
      <w:color w:val="243F60"/>
    </w:rPr>
  </w:style>
  <w:style w:type="character" w:customStyle="1" w:styleId="Heading7Char">
    <w:name w:val="Heading 7 Char"/>
    <w:link w:val="Heading7"/>
    <w:uiPriority w:val="9"/>
    <w:rsid w:val="003A3AAA"/>
    <w:rPr>
      <w:rFonts w:ascii="Cambria" w:eastAsiaTheme="majorEastAsia" w:hAnsi="Cambria" w:cstheme="majorBidi"/>
      <w:i/>
      <w:iCs/>
      <w:color w:val="404040"/>
    </w:rPr>
  </w:style>
  <w:style w:type="character" w:customStyle="1" w:styleId="Heading8Char">
    <w:name w:val="Heading 8 Char"/>
    <w:link w:val="Heading8"/>
    <w:uiPriority w:val="9"/>
    <w:rsid w:val="003A3AAA"/>
    <w:rPr>
      <w:rFonts w:ascii="Cambria" w:eastAsiaTheme="majorEastAsia" w:hAnsi="Cambria" w:cstheme="majorBidi"/>
      <w:color w:val="4F81BD"/>
    </w:rPr>
  </w:style>
  <w:style w:type="character" w:customStyle="1" w:styleId="Heading9Char">
    <w:name w:val="Heading 9 Char"/>
    <w:link w:val="Heading9"/>
    <w:uiPriority w:val="9"/>
    <w:rsid w:val="003A3AAA"/>
    <w:rPr>
      <w:rFonts w:ascii="Cambria" w:eastAsiaTheme="majorEastAsia" w:hAnsi="Cambria" w:cstheme="majorBidi"/>
      <w:i/>
      <w:iCs/>
      <w:color w:val="404040"/>
    </w:rPr>
  </w:style>
  <w:style w:type="paragraph" w:styleId="Caption">
    <w:name w:val="caption"/>
    <w:basedOn w:val="Normal"/>
    <w:next w:val="Normal"/>
    <w:uiPriority w:val="35"/>
    <w:qFormat/>
    <w:rsid w:val="003A3AAA"/>
    <w:pPr>
      <w:spacing w:line="240" w:lineRule="auto"/>
    </w:pPr>
    <w:rPr>
      <w:b/>
      <w:bCs/>
      <w:color w:val="4F81BD"/>
      <w:sz w:val="18"/>
      <w:szCs w:val="18"/>
    </w:rPr>
  </w:style>
  <w:style w:type="paragraph" w:styleId="Subtitle">
    <w:name w:val="Subtitle"/>
    <w:basedOn w:val="Normal"/>
    <w:next w:val="Normal"/>
    <w:link w:val="SubtitleChar"/>
    <w:uiPriority w:val="11"/>
    <w:qFormat/>
    <w:rsid w:val="003A3AAA"/>
    <w:pPr>
      <w:numPr>
        <w:ilvl w:val="1"/>
      </w:numPr>
    </w:pPr>
    <w:rPr>
      <w:rFonts w:ascii="Cambria" w:eastAsiaTheme="majorEastAsia" w:hAnsi="Cambria" w:cstheme="majorBidi"/>
      <w:i/>
      <w:iCs/>
      <w:color w:val="4F81BD"/>
      <w:spacing w:val="15"/>
      <w:sz w:val="24"/>
      <w:szCs w:val="24"/>
      <w:lang w:bidi="ar-SA"/>
    </w:rPr>
  </w:style>
  <w:style w:type="character" w:customStyle="1" w:styleId="SubtitleChar">
    <w:name w:val="Subtitle Char"/>
    <w:link w:val="Subtitle"/>
    <w:uiPriority w:val="11"/>
    <w:rsid w:val="003A3AAA"/>
    <w:rPr>
      <w:rFonts w:ascii="Cambria" w:eastAsiaTheme="majorEastAsia" w:hAnsi="Cambria" w:cstheme="majorBidi"/>
      <w:i/>
      <w:iCs/>
      <w:color w:val="4F81BD"/>
      <w:spacing w:val="15"/>
      <w:sz w:val="24"/>
      <w:szCs w:val="24"/>
    </w:rPr>
  </w:style>
  <w:style w:type="character" w:styleId="Strong">
    <w:name w:val="Strong"/>
    <w:uiPriority w:val="22"/>
    <w:qFormat/>
    <w:rsid w:val="003A3AAA"/>
    <w:rPr>
      <w:b/>
      <w:bCs/>
    </w:rPr>
  </w:style>
  <w:style w:type="character" w:styleId="Emphasis">
    <w:name w:val="Emphasis"/>
    <w:uiPriority w:val="20"/>
    <w:qFormat/>
    <w:rsid w:val="003A3AAA"/>
    <w:rPr>
      <w:i/>
      <w:iCs/>
    </w:rPr>
  </w:style>
  <w:style w:type="paragraph" w:customStyle="1" w:styleId="NoSpacing1">
    <w:name w:val="No Spacing1"/>
    <w:uiPriority w:val="1"/>
    <w:rsid w:val="00BF44DD"/>
    <w:rPr>
      <w:sz w:val="22"/>
      <w:szCs w:val="22"/>
      <w:lang w:bidi="en-US"/>
    </w:rPr>
  </w:style>
  <w:style w:type="paragraph" w:customStyle="1" w:styleId="ColorfulList-Accent11">
    <w:name w:val="Colorful List - Accent 11"/>
    <w:basedOn w:val="Normal"/>
    <w:uiPriority w:val="34"/>
    <w:rsid w:val="00BF44DD"/>
    <w:pPr>
      <w:ind w:left="720"/>
      <w:contextualSpacing/>
    </w:pPr>
  </w:style>
  <w:style w:type="paragraph" w:customStyle="1" w:styleId="ColorfulGrid-Accent11">
    <w:name w:val="Colorful Grid - Accent 11"/>
    <w:basedOn w:val="Normal"/>
    <w:next w:val="Normal"/>
    <w:link w:val="ColorfulGrid-Accent1Char"/>
    <w:uiPriority w:val="29"/>
    <w:rsid w:val="00BF44DD"/>
    <w:rPr>
      <w:i/>
      <w:iCs/>
      <w:color w:val="000000"/>
    </w:rPr>
  </w:style>
  <w:style w:type="character" w:customStyle="1" w:styleId="ColorfulGrid-Accent1Char">
    <w:name w:val="Colorful Grid - Accent 1 Char"/>
    <w:basedOn w:val="DefaultParagraphFont"/>
    <w:link w:val="ColorfulGrid-Accent11"/>
    <w:uiPriority w:val="29"/>
    <w:rsid w:val="00BF44DD"/>
    <w:rPr>
      <w:i/>
      <w:iCs/>
      <w:color w:val="000000"/>
    </w:rPr>
  </w:style>
  <w:style w:type="paragraph" w:customStyle="1" w:styleId="LightShading-Accent21">
    <w:name w:val="Light Shading - Accent 21"/>
    <w:basedOn w:val="Normal"/>
    <w:next w:val="Normal"/>
    <w:link w:val="LightShading-Accent2Char"/>
    <w:uiPriority w:val="30"/>
    <w:rsid w:val="00BF44DD"/>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basedOn w:val="DefaultParagraphFont"/>
    <w:link w:val="LightShading-Accent21"/>
    <w:uiPriority w:val="30"/>
    <w:rsid w:val="00BF44DD"/>
    <w:rPr>
      <w:b/>
      <w:bCs/>
      <w:i/>
      <w:iCs/>
      <w:color w:val="4F81BD"/>
    </w:rPr>
  </w:style>
  <w:style w:type="character" w:customStyle="1" w:styleId="SubtleEmphasis1">
    <w:name w:val="Subtle Emphasis1"/>
    <w:basedOn w:val="DefaultParagraphFont"/>
    <w:uiPriority w:val="19"/>
    <w:rsid w:val="00BF44DD"/>
    <w:rPr>
      <w:i/>
      <w:iCs/>
      <w:color w:val="808080"/>
    </w:rPr>
  </w:style>
  <w:style w:type="character" w:customStyle="1" w:styleId="IntenseEmphasis1">
    <w:name w:val="Intense Emphasis1"/>
    <w:basedOn w:val="DefaultParagraphFont"/>
    <w:uiPriority w:val="21"/>
    <w:rsid w:val="00BF44DD"/>
    <w:rPr>
      <w:b/>
      <w:bCs/>
      <w:i/>
      <w:iCs/>
      <w:color w:val="4F81BD"/>
    </w:rPr>
  </w:style>
  <w:style w:type="character" w:customStyle="1" w:styleId="SubtleReference1">
    <w:name w:val="Subtle Reference1"/>
    <w:basedOn w:val="DefaultParagraphFont"/>
    <w:uiPriority w:val="31"/>
    <w:rsid w:val="00BF44DD"/>
    <w:rPr>
      <w:smallCaps/>
      <w:color w:val="C0504D"/>
      <w:u w:val="single"/>
    </w:rPr>
  </w:style>
  <w:style w:type="character" w:customStyle="1" w:styleId="IntenseReference1">
    <w:name w:val="Intense Reference1"/>
    <w:basedOn w:val="DefaultParagraphFont"/>
    <w:uiPriority w:val="32"/>
    <w:rsid w:val="00BF44DD"/>
    <w:rPr>
      <w:b/>
      <w:bCs/>
      <w:smallCaps/>
      <w:color w:val="C0504D"/>
      <w:spacing w:val="5"/>
      <w:u w:val="single"/>
    </w:rPr>
  </w:style>
  <w:style w:type="character" w:customStyle="1" w:styleId="BookTitle1">
    <w:name w:val="Book Title1"/>
    <w:basedOn w:val="DefaultParagraphFont"/>
    <w:uiPriority w:val="33"/>
    <w:qFormat/>
    <w:rsid w:val="00BF44DD"/>
    <w:rPr>
      <w:b/>
      <w:bCs/>
      <w:smallCaps/>
      <w:spacing w:val="5"/>
    </w:rPr>
  </w:style>
  <w:style w:type="paragraph" w:customStyle="1" w:styleId="TOCHeading1">
    <w:name w:val="TOC Heading1"/>
    <w:basedOn w:val="Heading1"/>
    <w:next w:val="Normal"/>
    <w:uiPriority w:val="39"/>
    <w:semiHidden/>
    <w:unhideWhenUsed/>
    <w:rsid w:val="00BF44DD"/>
    <w:pPr>
      <w:outlineLvl w:val="9"/>
    </w:pPr>
  </w:style>
  <w:style w:type="paragraph" w:styleId="TOC3">
    <w:name w:val="toc 3"/>
    <w:basedOn w:val="Normal"/>
    <w:next w:val="Normal"/>
    <w:autoRedefine/>
    <w:uiPriority w:val="39"/>
    <w:unhideWhenUsed/>
    <w:rsid w:val="00622352"/>
    <w:pPr>
      <w:ind w:left="440"/>
    </w:pPr>
  </w:style>
  <w:style w:type="character" w:customStyle="1" w:styleId="BookReferences">
    <w:name w:val="Book References"/>
    <w:basedOn w:val="DefaultParagraphFont"/>
    <w:rsid w:val="00DC52C2"/>
    <w:rPr>
      <w:u w:val="single"/>
    </w:rPr>
  </w:style>
  <w:style w:type="character" w:customStyle="1" w:styleId="H3Character">
    <w:name w:val="H3 Character"/>
    <w:qFormat/>
    <w:rsid w:val="003A3AAA"/>
    <w:rPr>
      <w:b/>
      <w:bCs/>
      <w:smallCaps/>
    </w:rPr>
  </w:style>
  <w:style w:type="paragraph" w:styleId="NormalWeb">
    <w:name w:val="Normal (Web)"/>
    <w:basedOn w:val="Normal"/>
    <w:uiPriority w:val="99"/>
    <w:unhideWhenUsed/>
    <w:rsid w:val="003A4A73"/>
    <w:pPr>
      <w:spacing w:before="100" w:beforeAutospacing="1" w:after="100" w:afterAutospacing="1" w:line="240" w:lineRule="auto"/>
    </w:pPr>
    <w:rPr>
      <w:rFonts w:ascii="Times New Roman" w:hAnsi="Times New Roman"/>
      <w:sz w:val="24"/>
      <w:szCs w:val="24"/>
      <w:lang w:bidi="ar-SA"/>
    </w:rPr>
  </w:style>
  <w:style w:type="character" w:styleId="FollowedHyperlink">
    <w:name w:val="FollowedHyperlink"/>
    <w:basedOn w:val="DefaultParagraphFont"/>
    <w:uiPriority w:val="99"/>
    <w:semiHidden/>
    <w:unhideWhenUsed/>
    <w:rsid w:val="008E4532"/>
    <w:rPr>
      <w:color w:val="800080"/>
      <w:u w:val="single"/>
    </w:rPr>
  </w:style>
  <w:style w:type="paragraph" w:styleId="BodyText2">
    <w:name w:val="Body Text 2"/>
    <w:basedOn w:val="Normal"/>
    <w:link w:val="BodyText2Char"/>
    <w:semiHidden/>
    <w:rsid w:val="00771489"/>
    <w:pPr>
      <w:tabs>
        <w:tab w:val="left" w:pos="-720"/>
      </w:tabs>
      <w:suppressAutoHyphens/>
      <w:spacing w:after="0" w:line="240" w:lineRule="auto"/>
      <w:jc w:val="both"/>
    </w:pPr>
    <w:rPr>
      <w:rFonts w:ascii="Times New Roman" w:hAnsi="Times New Roman"/>
      <w:sz w:val="28"/>
      <w:szCs w:val="20"/>
      <w:lang w:val="en-GB" w:bidi="ar-SA"/>
    </w:rPr>
  </w:style>
  <w:style w:type="character" w:customStyle="1" w:styleId="BodyText2Char">
    <w:name w:val="Body Text 2 Char"/>
    <w:basedOn w:val="DefaultParagraphFont"/>
    <w:link w:val="BodyText2"/>
    <w:semiHidden/>
    <w:rsid w:val="00771489"/>
    <w:rPr>
      <w:rFonts w:ascii="Times New Roman" w:hAnsi="Times New Roman"/>
      <w:sz w:val="28"/>
      <w:lang w:val="en-GB"/>
    </w:rPr>
  </w:style>
  <w:style w:type="table" w:styleId="TableGrid">
    <w:name w:val="Table Grid"/>
    <w:basedOn w:val="TableNormal"/>
    <w:uiPriority w:val="59"/>
    <w:rsid w:val="00EF53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3-Accent2">
    <w:name w:val="Medium Grid 3 Accent 2"/>
    <w:basedOn w:val="TableNormal"/>
    <w:uiPriority w:val="60"/>
    <w:rsid w:val="00EF532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Shading11">
    <w:name w:val="Medium Shading 11"/>
    <w:basedOn w:val="TableNormal"/>
    <w:uiPriority w:val="63"/>
    <w:rsid w:val="00EF532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1">
    <w:name w:val="Light Grid1"/>
    <w:basedOn w:val="TableNormal"/>
    <w:uiPriority w:val="62"/>
    <w:rsid w:val="00EF532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ms Rmn" w:eastAsia="Times New Roman" w:hAnsi="Tms Rm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ms Rmn" w:eastAsia="Times New Roman" w:hAnsi="Tms Rm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Header">
    <w:name w:val="header"/>
    <w:basedOn w:val="Normal"/>
    <w:link w:val="HeaderChar"/>
    <w:uiPriority w:val="99"/>
    <w:semiHidden/>
    <w:unhideWhenUsed/>
    <w:rsid w:val="000C5A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5A27"/>
    <w:rPr>
      <w:sz w:val="22"/>
      <w:szCs w:val="22"/>
      <w:lang w:val="en-US" w:eastAsia="en-US" w:bidi="en-US"/>
    </w:rPr>
  </w:style>
  <w:style w:type="paragraph" w:customStyle="1" w:styleId="BulletedPoints">
    <w:name w:val="Bulleted Points"/>
    <w:basedOn w:val="Normal"/>
    <w:link w:val="BulletedPointsChar"/>
    <w:qFormat/>
    <w:rsid w:val="003A3AAA"/>
    <w:pPr>
      <w:numPr>
        <w:numId w:val="34"/>
      </w:numPr>
    </w:pPr>
  </w:style>
  <w:style w:type="paragraph" w:styleId="DocumentMap">
    <w:name w:val="Document Map"/>
    <w:basedOn w:val="Normal"/>
    <w:link w:val="DocumentMapChar"/>
    <w:uiPriority w:val="99"/>
    <w:semiHidden/>
    <w:unhideWhenUsed/>
    <w:rsid w:val="000C5A27"/>
    <w:pPr>
      <w:spacing w:after="0" w:line="240" w:lineRule="auto"/>
    </w:pPr>
    <w:rPr>
      <w:rFonts w:ascii="Tahoma" w:hAnsi="Tahoma" w:cs="Tahoma"/>
      <w:sz w:val="16"/>
      <w:szCs w:val="16"/>
    </w:rPr>
  </w:style>
  <w:style w:type="character" w:customStyle="1" w:styleId="BulletedPointsChar">
    <w:name w:val="Bulleted Points Char"/>
    <w:basedOn w:val="DefaultParagraphFont"/>
    <w:link w:val="BulletedPoints"/>
    <w:rsid w:val="000C5A27"/>
    <w:rPr>
      <w:sz w:val="22"/>
      <w:szCs w:val="22"/>
      <w:lang w:bidi="en-US"/>
    </w:rPr>
  </w:style>
  <w:style w:type="character" w:customStyle="1" w:styleId="DocumentMapChar">
    <w:name w:val="Document Map Char"/>
    <w:basedOn w:val="DefaultParagraphFont"/>
    <w:link w:val="DocumentMap"/>
    <w:uiPriority w:val="99"/>
    <w:semiHidden/>
    <w:rsid w:val="000C5A27"/>
    <w:rPr>
      <w:rFonts w:ascii="Tahoma" w:hAnsi="Tahoma" w:cs="Tahoma"/>
      <w:sz w:val="16"/>
      <w:szCs w:val="16"/>
      <w:lang w:val="en-US" w:eastAsia="en-US" w:bidi="en-US"/>
    </w:rPr>
  </w:style>
  <w:style w:type="table" w:customStyle="1" w:styleId="LightShading-Accent11">
    <w:name w:val="Light Shading - Accent 11"/>
    <w:basedOn w:val="TableNormal"/>
    <w:uiPriority w:val="60"/>
    <w:rsid w:val="0071471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EvaluationNumbers">
    <w:name w:val="Evaluation Numbers"/>
    <w:basedOn w:val="Normal"/>
    <w:rsid w:val="0071471A"/>
    <w:pPr>
      <w:jc w:val="center"/>
    </w:pPr>
    <w:rPr>
      <w:b/>
      <w:bCs/>
      <w:smallCaps/>
      <w:szCs w:val="20"/>
    </w:rPr>
  </w:style>
  <w:style w:type="paragraph" w:customStyle="1" w:styleId="TableTextStudent">
    <w:name w:val="Table Text Student"/>
    <w:basedOn w:val="Normal"/>
    <w:rsid w:val="00810C74"/>
    <w:pPr>
      <w:spacing w:after="0" w:line="240" w:lineRule="auto"/>
    </w:pPr>
    <w:rPr>
      <w:szCs w:val="20"/>
    </w:rPr>
  </w:style>
  <w:style w:type="character" w:customStyle="1" w:styleId="TableHeadings">
    <w:name w:val="Table Headings"/>
    <w:basedOn w:val="DefaultParagraphFont"/>
    <w:rsid w:val="00C6476F"/>
    <w:rPr>
      <w:b/>
      <w:bCs/>
      <w:color w:val="365F91"/>
    </w:rPr>
  </w:style>
  <w:style w:type="character" w:customStyle="1" w:styleId="TableTextInstructor">
    <w:name w:val="Table Text Instructor"/>
    <w:basedOn w:val="DefaultParagraphFont"/>
    <w:qFormat/>
    <w:rsid w:val="003A3AAA"/>
    <w:rPr>
      <w:color w:val="365F91"/>
    </w:rPr>
  </w:style>
  <w:style w:type="paragraph" w:customStyle="1" w:styleId="Bibliography1">
    <w:name w:val="Bibliography1"/>
    <w:basedOn w:val="Normal"/>
    <w:next w:val="Normal"/>
    <w:uiPriority w:val="37"/>
    <w:unhideWhenUsed/>
    <w:rsid w:val="00B81A90"/>
  </w:style>
  <w:style w:type="paragraph" w:styleId="PlainText">
    <w:name w:val="Plain Text"/>
    <w:basedOn w:val="Normal"/>
    <w:link w:val="PlainTextChar"/>
    <w:uiPriority w:val="99"/>
    <w:unhideWhenUsed/>
    <w:rsid w:val="00D20107"/>
    <w:pPr>
      <w:spacing w:after="0" w:line="240" w:lineRule="auto"/>
    </w:pPr>
    <w:rPr>
      <w:rFonts w:ascii="Courier" w:eastAsia="Cambria" w:hAnsi="Courier"/>
      <w:sz w:val="21"/>
      <w:szCs w:val="21"/>
      <w:lang w:bidi="ar-SA"/>
    </w:rPr>
  </w:style>
  <w:style w:type="character" w:customStyle="1" w:styleId="PlainTextChar">
    <w:name w:val="Plain Text Char"/>
    <w:basedOn w:val="DefaultParagraphFont"/>
    <w:link w:val="PlainText"/>
    <w:uiPriority w:val="99"/>
    <w:rsid w:val="00D20107"/>
    <w:rPr>
      <w:rFonts w:ascii="Courier" w:eastAsia="Cambria" w:hAnsi="Courier"/>
      <w:sz w:val="21"/>
      <w:szCs w:val="21"/>
    </w:rPr>
  </w:style>
  <w:style w:type="paragraph" w:styleId="TOC4">
    <w:name w:val="toc 4"/>
    <w:basedOn w:val="Normal"/>
    <w:next w:val="Normal"/>
    <w:autoRedefine/>
    <w:uiPriority w:val="39"/>
    <w:unhideWhenUsed/>
    <w:rsid w:val="00990FFB"/>
    <w:pPr>
      <w:spacing w:after="100" w:line="240" w:lineRule="auto"/>
      <w:ind w:left="720"/>
    </w:pPr>
    <w:rPr>
      <w:rFonts w:ascii="Cambria" w:hAnsi="Cambria"/>
      <w:sz w:val="24"/>
      <w:szCs w:val="24"/>
      <w:lang w:bidi="ar-SA"/>
    </w:rPr>
  </w:style>
  <w:style w:type="paragraph" w:styleId="TOC5">
    <w:name w:val="toc 5"/>
    <w:basedOn w:val="Normal"/>
    <w:next w:val="Normal"/>
    <w:autoRedefine/>
    <w:uiPriority w:val="39"/>
    <w:unhideWhenUsed/>
    <w:rsid w:val="00990FFB"/>
    <w:pPr>
      <w:spacing w:after="100" w:line="240" w:lineRule="auto"/>
      <w:ind w:left="960"/>
    </w:pPr>
    <w:rPr>
      <w:rFonts w:ascii="Cambria" w:hAnsi="Cambria"/>
      <w:sz w:val="24"/>
      <w:szCs w:val="24"/>
      <w:lang w:bidi="ar-SA"/>
    </w:rPr>
  </w:style>
  <w:style w:type="paragraph" w:styleId="TOC6">
    <w:name w:val="toc 6"/>
    <w:basedOn w:val="Normal"/>
    <w:next w:val="Normal"/>
    <w:autoRedefine/>
    <w:uiPriority w:val="39"/>
    <w:unhideWhenUsed/>
    <w:rsid w:val="00990FFB"/>
    <w:pPr>
      <w:spacing w:after="100" w:line="240" w:lineRule="auto"/>
      <w:ind w:left="1200"/>
    </w:pPr>
    <w:rPr>
      <w:rFonts w:ascii="Cambria" w:hAnsi="Cambria"/>
      <w:sz w:val="24"/>
      <w:szCs w:val="24"/>
      <w:lang w:bidi="ar-SA"/>
    </w:rPr>
  </w:style>
  <w:style w:type="paragraph" w:styleId="TOC7">
    <w:name w:val="toc 7"/>
    <w:basedOn w:val="Normal"/>
    <w:next w:val="Normal"/>
    <w:autoRedefine/>
    <w:uiPriority w:val="39"/>
    <w:unhideWhenUsed/>
    <w:rsid w:val="00990FFB"/>
    <w:pPr>
      <w:spacing w:after="100" w:line="240" w:lineRule="auto"/>
      <w:ind w:left="1440"/>
    </w:pPr>
    <w:rPr>
      <w:rFonts w:ascii="Cambria" w:hAnsi="Cambria"/>
      <w:sz w:val="24"/>
      <w:szCs w:val="24"/>
      <w:lang w:bidi="ar-SA"/>
    </w:rPr>
  </w:style>
  <w:style w:type="paragraph" w:styleId="TOC8">
    <w:name w:val="toc 8"/>
    <w:basedOn w:val="Normal"/>
    <w:next w:val="Normal"/>
    <w:autoRedefine/>
    <w:uiPriority w:val="39"/>
    <w:unhideWhenUsed/>
    <w:rsid w:val="00990FFB"/>
    <w:pPr>
      <w:spacing w:after="100" w:line="240" w:lineRule="auto"/>
      <w:ind w:left="1680"/>
    </w:pPr>
    <w:rPr>
      <w:rFonts w:ascii="Cambria" w:hAnsi="Cambria"/>
      <w:sz w:val="24"/>
      <w:szCs w:val="24"/>
      <w:lang w:bidi="ar-SA"/>
    </w:rPr>
  </w:style>
  <w:style w:type="paragraph" w:styleId="TOC9">
    <w:name w:val="toc 9"/>
    <w:basedOn w:val="Normal"/>
    <w:next w:val="Normal"/>
    <w:autoRedefine/>
    <w:uiPriority w:val="39"/>
    <w:unhideWhenUsed/>
    <w:rsid w:val="00990FFB"/>
    <w:pPr>
      <w:spacing w:after="100" w:line="240" w:lineRule="auto"/>
      <w:ind w:left="1920"/>
    </w:pPr>
    <w:rPr>
      <w:rFonts w:ascii="Cambria" w:hAnsi="Cambria"/>
      <w:sz w:val="24"/>
      <w:szCs w:val="24"/>
      <w:lang w:bidi="ar-SA"/>
    </w:rPr>
  </w:style>
  <w:style w:type="paragraph" w:styleId="BodyText">
    <w:name w:val="Body Text"/>
    <w:basedOn w:val="Normal"/>
    <w:link w:val="BodyTextChar"/>
    <w:rsid w:val="00C8431A"/>
    <w:pPr>
      <w:spacing w:after="120" w:line="240" w:lineRule="auto"/>
    </w:pPr>
    <w:rPr>
      <w:rFonts w:ascii="Times" w:eastAsia="Times" w:hAnsi="Times"/>
      <w:sz w:val="24"/>
      <w:szCs w:val="20"/>
      <w:lang w:eastAsia="en-GB" w:bidi="ar-SA"/>
    </w:rPr>
  </w:style>
  <w:style w:type="character" w:customStyle="1" w:styleId="BodyTextChar">
    <w:name w:val="Body Text Char"/>
    <w:basedOn w:val="DefaultParagraphFont"/>
    <w:link w:val="BodyText"/>
    <w:rsid w:val="00C8431A"/>
    <w:rPr>
      <w:rFonts w:ascii="Times" w:eastAsia="Times" w:hAnsi="Times"/>
      <w:sz w:val="24"/>
      <w:lang w:val="en-US" w:eastAsia="en-GB"/>
    </w:rPr>
  </w:style>
  <w:style w:type="paragraph" w:customStyle="1" w:styleId="Bulleted">
    <w:name w:val="Bulleted"/>
    <w:basedOn w:val="Normal"/>
    <w:next w:val="BulletedPoints"/>
    <w:link w:val="BulletedChar"/>
    <w:qFormat/>
    <w:rsid w:val="004A25BB"/>
    <w:pPr>
      <w:numPr>
        <w:numId w:val="38"/>
      </w:numPr>
      <w:ind w:left="1440"/>
    </w:pPr>
    <w:rPr>
      <w:lang w:eastAsia="zh-TW"/>
    </w:rPr>
  </w:style>
  <w:style w:type="character" w:customStyle="1" w:styleId="BulletedChar">
    <w:name w:val="Bulleted Char"/>
    <w:basedOn w:val="DefaultParagraphFont"/>
    <w:link w:val="Bulleted"/>
    <w:rsid w:val="004A25BB"/>
    <w:rPr>
      <w:sz w:val="22"/>
      <w:szCs w:val="22"/>
      <w:lang w:eastAsia="zh-TW" w:bidi="en-US"/>
    </w:rPr>
  </w:style>
  <w:style w:type="paragraph" w:styleId="NoSpacing">
    <w:name w:val="No Spacing"/>
    <w:uiPriority w:val="1"/>
    <w:qFormat/>
    <w:rsid w:val="003A3AAA"/>
    <w:rPr>
      <w:sz w:val="22"/>
      <w:szCs w:val="22"/>
      <w:lang w:bidi="en-US"/>
    </w:rPr>
  </w:style>
  <w:style w:type="paragraph" w:styleId="ListParagraph">
    <w:name w:val="List Paragraph"/>
    <w:basedOn w:val="Normal"/>
    <w:qFormat/>
    <w:rsid w:val="003A3AAA"/>
    <w:pPr>
      <w:ind w:left="720"/>
      <w:contextualSpacing/>
    </w:pPr>
  </w:style>
  <w:style w:type="paragraph" w:styleId="Quote">
    <w:name w:val="Quote"/>
    <w:basedOn w:val="Normal"/>
    <w:next w:val="Normal"/>
    <w:link w:val="QuoteChar"/>
    <w:uiPriority w:val="29"/>
    <w:qFormat/>
    <w:rsid w:val="003A3AAA"/>
    <w:rPr>
      <w:i/>
      <w:iCs/>
      <w:color w:val="000000"/>
      <w:sz w:val="20"/>
      <w:szCs w:val="20"/>
      <w:lang w:bidi="ar-SA"/>
    </w:rPr>
  </w:style>
  <w:style w:type="character" w:customStyle="1" w:styleId="QuoteChar">
    <w:name w:val="Quote Char"/>
    <w:link w:val="Quote"/>
    <w:uiPriority w:val="29"/>
    <w:rsid w:val="003A3AAA"/>
    <w:rPr>
      <w:i/>
      <w:iCs/>
      <w:color w:val="000000"/>
    </w:rPr>
  </w:style>
  <w:style w:type="paragraph" w:styleId="IntenseQuote">
    <w:name w:val="Intense Quote"/>
    <w:basedOn w:val="Normal"/>
    <w:next w:val="Normal"/>
    <w:link w:val="IntenseQuoteChar"/>
    <w:uiPriority w:val="30"/>
    <w:qFormat/>
    <w:rsid w:val="003A3AAA"/>
    <w:pPr>
      <w:pBdr>
        <w:bottom w:val="single" w:sz="4" w:space="4" w:color="4F81BD"/>
      </w:pBdr>
      <w:spacing w:before="200" w:after="280"/>
      <w:ind w:left="936" w:right="936"/>
    </w:pPr>
    <w:rPr>
      <w:rFonts w:eastAsiaTheme="majorEastAsia" w:cstheme="majorBidi"/>
      <w:b/>
      <w:bCs/>
      <w:i/>
      <w:iCs/>
      <w:color w:val="4F81BD"/>
      <w:sz w:val="20"/>
      <w:szCs w:val="20"/>
      <w:lang w:bidi="ar-SA"/>
    </w:rPr>
  </w:style>
  <w:style w:type="character" w:customStyle="1" w:styleId="IntenseQuoteChar">
    <w:name w:val="Intense Quote Char"/>
    <w:link w:val="IntenseQuote"/>
    <w:uiPriority w:val="30"/>
    <w:rsid w:val="003A3AAA"/>
    <w:rPr>
      <w:rFonts w:eastAsiaTheme="majorEastAsia" w:cstheme="majorBidi"/>
      <w:b/>
      <w:bCs/>
      <w:i/>
      <w:iCs/>
      <w:color w:val="4F81BD"/>
    </w:rPr>
  </w:style>
  <w:style w:type="character" w:styleId="SubtleEmphasis">
    <w:name w:val="Subtle Emphasis"/>
    <w:uiPriority w:val="19"/>
    <w:qFormat/>
    <w:rsid w:val="003A3AAA"/>
    <w:rPr>
      <w:i/>
      <w:iCs/>
      <w:color w:val="808080"/>
    </w:rPr>
  </w:style>
  <w:style w:type="character" w:styleId="IntenseEmphasis">
    <w:name w:val="Intense Emphasis"/>
    <w:uiPriority w:val="21"/>
    <w:qFormat/>
    <w:rsid w:val="003A3AAA"/>
    <w:rPr>
      <w:b/>
      <w:bCs/>
      <w:i/>
      <w:iCs/>
      <w:color w:val="4F81BD"/>
    </w:rPr>
  </w:style>
  <w:style w:type="character" w:styleId="SubtleReference">
    <w:name w:val="Subtle Reference"/>
    <w:uiPriority w:val="31"/>
    <w:qFormat/>
    <w:rsid w:val="003A3AAA"/>
    <w:rPr>
      <w:smallCaps/>
      <w:color w:val="C0504D"/>
      <w:u w:val="single"/>
    </w:rPr>
  </w:style>
  <w:style w:type="character" w:styleId="IntenseReference">
    <w:name w:val="Intense Reference"/>
    <w:uiPriority w:val="32"/>
    <w:qFormat/>
    <w:rsid w:val="003A3AAA"/>
    <w:rPr>
      <w:b/>
      <w:bCs/>
      <w:smallCaps/>
      <w:color w:val="C0504D"/>
      <w:spacing w:val="5"/>
      <w:u w:val="single"/>
    </w:rPr>
  </w:style>
  <w:style w:type="character" w:styleId="BookTitle">
    <w:name w:val="Book Title"/>
    <w:uiPriority w:val="33"/>
    <w:qFormat/>
    <w:rsid w:val="003A3AAA"/>
    <w:rPr>
      <w:b/>
      <w:bCs/>
      <w:smallCaps/>
      <w:spacing w:val="5"/>
    </w:rPr>
  </w:style>
  <w:style w:type="paragraph" w:styleId="TOCHeading">
    <w:name w:val="TOC Heading"/>
    <w:basedOn w:val="Heading1"/>
    <w:next w:val="Normal"/>
    <w:uiPriority w:val="39"/>
    <w:qFormat/>
    <w:rsid w:val="003A3AAA"/>
    <w:pPr>
      <w:outlineLvl w:val="9"/>
    </w:pPr>
  </w:style>
  <w:style w:type="paragraph" w:styleId="BodyText3">
    <w:name w:val="Body Text 3"/>
    <w:basedOn w:val="Normal"/>
    <w:link w:val="BodyText3Char"/>
    <w:rsid w:val="00315C3E"/>
    <w:pPr>
      <w:spacing w:after="120"/>
    </w:pPr>
    <w:rPr>
      <w:sz w:val="16"/>
      <w:szCs w:val="16"/>
    </w:rPr>
  </w:style>
  <w:style w:type="character" w:customStyle="1" w:styleId="BodyText3Char">
    <w:name w:val="Body Text 3 Char"/>
    <w:basedOn w:val="DefaultParagraphFont"/>
    <w:link w:val="BodyText3"/>
    <w:rsid w:val="00315C3E"/>
    <w:rPr>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94051">
      <w:bodyDiv w:val="1"/>
      <w:marLeft w:val="0"/>
      <w:marRight w:val="0"/>
      <w:marTop w:val="0"/>
      <w:marBottom w:val="0"/>
      <w:divBdr>
        <w:top w:val="none" w:sz="0" w:space="0" w:color="auto"/>
        <w:left w:val="none" w:sz="0" w:space="0" w:color="auto"/>
        <w:bottom w:val="none" w:sz="0" w:space="0" w:color="auto"/>
        <w:right w:val="none" w:sz="0" w:space="0" w:color="auto"/>
      </w:divBdr>
      <w:divsChild>
        <w:div w:id="913856448">
          <w:marLeft w:val="0"/>
          <w:marRight w:val="0"/>
          <w:marTop w:val="0"/>
          <w:marBottom w:val="0"/>
          <w:divBdr>
            <w:top w:val="none" w:sz="0" w:space="0" w:color="auto"/>
            <w:left w:val="none" w:sz="0" w:space="0" w:color="auto"/>
            <w:bottom w:val="none" w:sz="0" w:space="0" w:color="auto"/>
            <w:right w:val="none" w:sz="0" w:space="0" w:color="auto"/>
          </w:divBdr>
          <w:divsChild>
            <w:div w:id="936181811">
              <w:marLeft w:val="0"/>
              <w:marRight w:val="0"/>
              <w:marTop w:val="0"/>
              <w:marBottom w:val="0"/>
              <w:divBdr>
                <w:top w:val="none" w:sz="0" w:space="0" w:color="auto"/>
                <w:left w:val="none" w:sz="0" w:space="0" w:color="auto"/>
                <w:bottom w:val="none" w:sz="0" w:space="0" w:color="auto"/>
                <w:right w:val="none" w:sz="0" w:space="0" w:color="auto"/>
              </w:divBdr>
              <w:divsChild>
                <w:div w:id="19217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5843">
      <w:bodyDiv w:val="1"/>
      <w:marLeft w:val="0"/>
      <w:marRight w:val="0"/>
      <w:marTop w:val="0"/>
      <w:marBottom w:val="0"/>
      <w:divBdr>
        <w:top w:val="none" w:sz="0" w:space="0" w:color="auto"/>
        <w:left w:val="none" w:sz="0" w:space="0" w:color="auto"/>
        <w:bottom w:val="none" w:sz="0" w:space="0" w:color="auto"/>
        <w:right w:val="none" w:sz="0" w:space="0" w:color="auto"/>
      </w:divBdr>
    </w:div>
    <w:div w:id="342779013">
      <w:bodyDiv w:val="1"/>
      <w:marLeft w:val="0"/>
      <w:marRight w:val="0"/>
      <w:marTop w:val="0"/>
      <w:marBottom w:val="0"/>
      <w:divBdr>
        <w:top w:val="none" w:sz="0" w:space="0" w:color="auto"/>
        <w:left w:val="none" w:sz="0" w:space="0" w:color="auto"/>
        <w:bottom w:val="none" w:sz="0" w:space="0" w:color="auto"/>
        <w:right w:val="none" w:sz="0" w:space="0" w:color="auto"/>
      </w:divBdr>
      <w:divsChild>
        <w:div w:id="1281495785">
          <w:marLeft w:val="0"/>
          <w:marRight w:val="0"/>
          <w:marTop w:val="0"/>
          <w:marBottom w:val="0"/>
          <w:divBdr>
            <w:top w:val="none" w:sz="0" w:space="0" w:color="auto"/>
            <w:left w:val="none" w:sz="0" w:space="0" w:color="auto"/>
            <w:bottom w:val="none" w:sz="0" w:space="0" w:color="auto"/>
            <w:right w:val="none" w:sz="0" w:space="0" w:color="auto"/>
          </w:divBdr>
          <w:divsChild>
            <w:div w:id="2009088864">
              <w:marLeft w:val="0"/>
              <w:marRight w:val="0"/>
              <w:marTop w:val="0"/>
              <w:marBottom w:val="0"/>
              <w:divBdr>
                <w:top w:val="none" w:sz="0" w:space="0" w:color="auto"/>
                <w:left w:val="none" w:sz="0" w:space="0" w:color="auto"/>
                <w:bottom w:val="none" w:sz="0" w:space="0" w:color="auto"/>
                <w:right w:val="none" w:sz="0" w:space="0" w:color="auto"/>
              </w:divBdr>
              <w:divsChild>
                <w:div w:id="11513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59216">
      <w:bodyDiv w:val="1"/>
      <w:marLeft w:val="0"/>
      <w:marRight w:val="0"/>
      <w:marTop w:val="0"/>
      <w:marBottom w:val="0"/>
      <w:divBdr>
        <w:top w:val="none" w:sz="0" w:space="0" w:color="auto"/>
        <w:left w:val="none" w:sz="0" w:space="0" w:color="auto"/>
        <w:bottom w:val="none" w:sz="0" w:space="0" w:color="auto"/>
        <w:right w:val="none" w:sz="0" w:space="0" w:color="auto"/>
      </w:divBdr>
      <w:divsChild>
        <w:div w:id="1852716397">
          <w:marLeft w:val="0"/>
          <w:marRight w:val="0"/>
          <w:marTop w:val="0"/>
          <w:marBottom w:val="0"/>
          <w:divBdr>
            <w:top w:val="none" w:sz="0" w:space="0" w:color="auto"/>
            <w:left w:val="none" w:sz="0" w:space="0" w:color="auto"/>
            <w:bottom w:val="none" w:sz="0" w:space="0" w:color="auto"/>
            <w:right w:val="none" w:sz="0" w:space="0" w:color="auto"/>
          </w:divBdr>
          <w:divsChild>
            <w:div w:id="1853252398">
              <w:marLeft w:val="0"/>
              <w:marRight w:val="0"/>
              <w:marTop w:val="0"/>
              <w:marBottom w:val="0"/>
              <w:divBdr>
                <w:top w:val="none" w:sz="0" w:space="0" w:color="auto"/>
                <w:left w:val="none" w:sz="0" w:space="0" w:color="auto"/>
                <w:bottom w:val="none" w:sz="0" w:space="0" w:color="auto"/>
                <w:right w:val="none" w:sz="0" w:space="0" w:color="auto"/>
              </w:divBdr>
              <w:divsChild>
                <w:div w:id="1814251121">
                  <w:marLeft w:val="0"/>
                  <w:marRight w:val="0"/>
                  <w:marTop w:val="0"/>
                  <w:marBottom w:val="0"/>
                  <w:divBdr>
                    <w:top w:val="none" w:sz="0" w:space="0" w:color="auto"/>
                    <w:left w:val="none" w:sz="0" w:space="0" w:color="auto"/>
                    <w:bottom w:val="none" w:sz="0" w:space="0" w:color="auto"/>
                    <w:right w:val="none" w:sz="0" w:space="0" w:color="auto"/>
                  </w:divBdr>
                  <w:divsChild>
                    <w:div w:id="1949004304">
                      <w:marLeft w:val="0"/>
                      <w:marRight w:val="0"/>
                      <w:marTop w:val="0"/>
                      <w:marBottom w:val="0"/>
                      <w:divBdr>
                        <w:top w:val="none" w:sz="0" w:space="0" w:color="auto"/>
                        <w:left w:val="none" w:sz="0" w:space="0" w:color="auto"/>
                        <w:bottom w:val="none" w:sz="0" w:space="0" w:color="auto"/>
                        <w:right w:val="none" w:sz="0" w:space="0" w:color="auto"/>
                      </w:divBdr>
                      <w:divsChild>
                        <w:div w:id="1703626666">
                          <w:marLeft w:val="0"/>
                          <w:marRight w:val="0"/>
                          <w:marTop w:val="0"/>
                          <w:marBottom w:val="0"/>
                          <w:divBdr>
                            <w:top w:val="none" w:sz="0" w:space="0" w:color="auto"/>
                            <w:left w:val="none" w:sz="0" w:space="0" w:color="auto"/>
                            <w:bottom w:val="none" w:sz="0" w:space="0" w:color="auto"/>
                            <w:right w:val="none" w:sz="0" w:space="0" w:color="auto"/>
                          </w:divBdr>
                          <w:divsChild>
                            <w:div w:id="2079741690">
                              <w:marLeft w:val="0"/>
                              <w:marRight w:val="0"/>
                              <w:marTop w:val="0"/>
                              <w:marBottom w:val="0"/>
                              <w:divBdr>
                                <w:top w:val="none" w:sz="0" w:space="0" w:color="auto"/>
                                <w:left w:val="none" w:sz="0" w:space="0" w:color="auto"/>
                                <w:bottom w:val="none" w:sz="0" w:space="0" w:color="auto"/>
                                <w:right w:val="none" w:sz="0" w:space="0" w:color="auto"/>
                              </w:divBdr>
                              <w:divsChild>
                                <w:div w:id="1228221540">
                                  <w:marLeft w:val="0"/>
                                  <w:marRight w:val="0"/>
                                  <w:marTop w:val="0"/>
                                  <w:marBottom w:val="0"/>
                                  <w:divBdr>
                                    <w:top w:val="none" w:sz="0" w:space="0" w:color="auto"/>
                                    <w:left w:val="none" w:sz="0" w:space="0" w:color="auto"/>
                                    <w:bottom w:val="none" w:sz="0" w:space="0" w:color="auto"/>
                                    <w:right w:val="none" w:sz="0" w:space="0" w:color="auto"/>
                                  </w:divBdr>
                                  <w:divsChild>
                                    <w:div w:id="14298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569596">
      <w:bodyDiv w:val="1"/>
      <w:marLeft w:val="0"/>
      <w:marRight w:val="0"/>
      <w:marTop w:val="0"/>
      <w:marBottom w:val="0"/>
      <w:divBdr>
        <w:top w:val="none" w:sz="0" w:space="0" w:color="auto"/>
        <w:left w:val="none" w:sz="0" w:space="0" w:color="auto"/>
        <w:bottom w:val="none" w:sz="0" w:space="0" w:color="auto"/>
        <w:right w:val="none" w:sz="0" w:space="0" w:color="auto"/>
      </w:divBdr>
    </w:div>
    <w:div w:id="833762819">
      <w:bodyDiv w:val="1"/>
      <w:marLeft w:val="0"/>
      <w:marRight w:val="0"/>
      <w:marTop w:val="0"/>
      <w:marBottom w:val="0"/>
      <w:divBdr>
        <w:top w:val="none" w:sz="0" w:space="0" w:color="auto"/>
        <w:left w:val="none" w:sz="0" w:space="0" w:color="auto"/>
        <w:bottom w:val="none" w:sz="0" w:space="0" w:color="auto"/>
        <w:right w:val="none" w:sz="0" w:space="0" w:color="auto"/>
      </w:divBdr>
      <w:divsChild>
        <w:div w:id="139276079">
          <w:marLeft w:val="0"/>
          <w:marRight w:val="0"/>
          <w:marTop w:val="0"/>
          <w:marBottom w:val="0"/>
          <w:divBdr>
            <w:top w:val="none" w:sz="0" w:space="0" w:color="auto"/>
            <w:left w:val="none" w:sz="0" w:space="0" w:color="auto"/>
            <w:bottom w:val="none" w:sz="0" w:space="0" w:color="auto"/>
            <w:right w:val="none" w:sz="0" w:space="0" w:color="auto"/>
          </w:divBdr>
          <w:divsChild>
            <w:div w:id="348483979">
              <w:marLeft w:val="0"/>
              <w:marRight w:val="0"/>
              <w:marTop w:val="0"/>
              <w:marBottom w:val="0"/>
              <w:divBdr>
                <w:top w:val="none" w:sz="0" w:space="0" w:color="auto"/>
                <w:left w:val="none" w:sz="0" w:space="0" w:color="auto"/>
                <w:bottom w:val="none" w:sz="0" w:space="0" w:color="auto"/>
                <w:right w:val="none" w:sz="0" w:space="0" w:color="auto"/>
              </w:divBdr>
              <w:divsChild>
                <w:div w:id="1850295955">
                  <w:marLeft w:val="0"/>
                  <w:marRight w:val="0"/>
                  <w:marTop w:val="0"/>
                  <w:marBottom w:val="0"/>
                  <w:divBdr>
                    <w:top w:val="none" w:sz="0" w:space="0" w:color="auto"/>
                    <w:left w:val="none" w:sz="0" w:space="0" w:color="auto"/>
                    <w:bottom w:val="none" w:sz="0" w:space="0" w:color="auto"/>
                    <w:right w:val="none" w:sz="0" w:space="0" w:color="auto"/>
                  </w:divBdr>
                  <w:divsChild>
                    <w:div w:id="2050496503">
                      <w:marLeft w:val="0"/>
                      <w:marRight w:val="0"/>
                      <w:marTop w:val="0"/>
                      <w:marBottom w:val="0"/>
                      <w:divBdr>
                        <w:top w:val="none" w:sz="0" w:space="0" w:color="auto"/>
                        <w:left w:val="none" w:sz="0" w:space="0" w:color="auto"/>
                        <w:bottom w:val="none" w:sz="0" w:space="0" w:color="auto"/>
                        <w:right w:val="none" w:sz="0" w:space="0" w:color="auto"/>
                      </w:divBdr>
                      <w:divsChild>
                        <w:div w:id="1226141874">
                          <w:marLeft w:val="0"/>
                          <w:marRight w:val="0"/>
                          <w:marTop w:val="0"/>
                          <w:marBottom w:val="0"/>
                          <w:divBdr>
                            <w:top w:val="none" w:sz="0" w:space="0" w:color="auto"/>
                            <w:left w:val="none" w:sz="0" w:space="0" w:color="auto"/>
                            <w:bottom w:val="none" w:sz="0" w:space="0" w:color="auto"/>
                            <w:right w:val="none" w:sz="0" w:space="0" w:color="auto"/>
                          </w:divBdr>
                          <w:divsChild>
                            <w:div w:id="1919708773">
                              <w:marLeft w:val="0"/>
                              <w:marRight w:val="0"/>
                              <w:marTop w:val="0"/>
                              <w:marBottom w:val="0"/>
                              <w:divBdr>
                                <w:top w:val="none" w:sz="0" w:space="0" w:color="auto"/>
                                <w:left w:val="none" w:sz="0" w:space="0" w:color="auto"/>
                                <w:bottom w:val="none" w:sz="0" w:space="0" w:color="auto"/>
                                <w:right w:val="none" w:sz="0" w:space="0" w:color="auto"/>
                              </w:divBdr>
                              <w:divsChild>
                                <w:div w:id="796410537">
                                  <w:marLeft w:val="0"/>
                                  <w:marRight w:val="0"/>
                                  <w:marTop w:val="0"/>
                                  <w:marBottom w:val="0"/>
                                  <w:divBdr>
                                    <w:top w:val="none" w:sz="0" w:space="0" w:color="auto"/>
                                    <w:left w:val="none" w:sz="0" w:space="0" w:color="auto"/>
                                    <w:bottom w:val="none" w:sz="0" w:space="0" w:color="auto"/>
                                    <w:right w:val="none" w:sz="0" w:space="0" w:color="auto"/>
                                  </w:divBdr>
                                  <w:divsChild>
                                    <w:div w:id="10939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061457">
      <w:bodyDiv w:val="1"/>
      <w:marLeft w:val="0"/>
      <w:marRight w:val="0"/>
      <w:marTop w:val="0"/>
      <w:marBottom w:val="0"/>
      <w:divBdr>
        <w:top w:val="none" w:sz="0" w:space="0" w:color="auto"/>
        <w:left w:val="none" w:sz="0" w:space="0" w:color="auto"/>
        <w:bottom w:val="none" w:sz="0" w:space="0" w:color="auto"/>
        <w:right w:val="none" w:sz="0" w:space="0" w:color="auto"/>
      </w:divBdr>
      <w:divsChild>
        <w:div w:id="543294168">
          <w:marLeft w:val="150"/>
          <w:marRight w:val="150"/>
          <w:marTop w:val="0"/>
          <w:marBottom w:val="0"/>
          <w:divBdr>
            <w:top w:val="none" w:sz="0" w:space="0" w:color="auto"/>
            <w:left w:val="none" w:sz="0" w:space="0" w:color="auto"/>
            <w:bottom w:val="none" w:sz="0" w:space="0" w:color="auto"/>
            <w:right w:val="none" w:sz="0" w:space="0" w:color="auto"/>
          </w:divBdr>
          <w:divsChild>
            <w:div w:id="903415212">
              <w:marLeft w:val="240"/>
              <w:marRight w:val="240"/>
              <w:marTop w:val="0"/>
              <w:marBottom w:val="0"/>
              <w:divBdr>
                <w:top w:val="dotted" w:sz="6" w:space="0" w:color="auto"/>
                <w:left w:val="dotted" w:sz="6" w:space="6" w:color="auto"/>
                <w:bottom w:val="dotted" w:sz="6" w:space="0" w:color="auto"/>
                <w:right w:val="dotted" w:sz="6" w:space="6" w:color="auto"/>
              </w:divBdr>
              <w:divsChild>
                <w:div w:id="11827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051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67">
          <w:marLeft w:val="0"/>
          <w:marRight w:val="0"/>
          <w:marTop w:val="0"/>
          <w:marBottom w:val="0"/>
          <w:divBdr>
            <w:top w:val="none" w:sz="0" w:space="0" w:color="auto"/>
            <w:left w:val="none" w:sz="0" w:space="0" w:color="auto"/>
            <w:bottom w:val="none" w:sz="0" w:space="0" w:color="auto"/>
            <w:right w:val="none" w:sz="0" w:space="0" w:color="auto"/>
          </w:divBdr>
          <w:divsChild>
            <w:div w:id="1602882052">
              <w:marLeft w:val="0"/>
              <w:marRight w:val="0"/>
              <w:marTop w:val="0"/>
              <w:marBottom w:val="0"/>
              <w:divBdr>
                <w:top w:val="none" w:sz="0" w:space="0" w:color="auto"/>
                <w:left w:val="none" w:sz="0" w:space="0" w:color="auto"/>
                <w:bottom w:val="none" w:sz="0" w:space="0" w:color="auto"/>
                <w:right w:val="none" w:sz="0" w:space="0" w:color="auto"/>
              </w:divBdr>
              <w:divsChild>
                <w:div w:id="7412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4055">
      <w:bodyDiv w:val="1"/>
      <w:marLeft w:val="0"/>
      <w:marRight w:val="0"/>
      <w:marTop w:val="0"/>
      <w:marBottom w:val="0"/>
      <w:divBdr>
        <w:top w:val="none" w:sz="0" w:space="0" w:color="auto"/>
        <w:left w:val="none" w:sz="0" w:space="0" w:color="auto"/>
        <w:bottom w:val="none" w:sz="0" w:space="0" w:color="auto"/>
        <w:right w:val="none" w:sz="0" w:space="0" w:color="auto"/>
      </w:divBdr>
      <w:divsChild>
        <w:div w:id="449084383">
          <w:marLeft w:val="0"/>
          <w:marRight w:val="0"/>
          <w:marTop w:val="0"/>
          <w:marBottom w:val="0"/>
          <w:divBdr>
            <w:top w:val="none" w:sz="0" w:space="0" w:color="auto"/>
            <w:left w:val="none" w:sz="0" w:space="0" w:color="auto"/>
            <w:bottom w:val="none" w:sz="0" w:space="0" w:color="auto"/>
            <w:right w:val="none" w:sz="0" w:space="0" w:color="auto"/>
          </w:divBdr>
          <w:divsChild>
            <w:div w:id="980230060">
              <w:marLeft w:val="0"/>
              <w:marRight w:val="0"/>
              <w:marTop w:val="0"/>
              <w:marBottom w:val="0"/>
              <w:divBdr>
                <w:top w:val="none" w:sz="0" w:space="0" w:color="auto"/>
                <w:left w:val="none" w:sz="0" w:space="0" w:color="auto"/>
                <w:bottom w:val="none" w:sz="0" w:space="0" w:color="auto"/>
                <w:right w:val="none" w:sz="0" w:space="0" w:color="auto"/>
              </w:divBdr>
              <w:divsChild>
                <w:div w:id="8905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1534">
      <w:bodyDiv w:val="1"/>
      <w:marLeft w:val="0"/>
      <w:marRight w:val="0"/>
      <w:marTop w:val="0"/>
      <w:marBottom w:val="0"/>
      <w:divBdr>
        <w:top w:val="none" w:sz="0" w:space="0" w:color="auto"/>
        <w:left w:val="none" w:sz="0" w:space="0" w:color="auto"/>
        <w:bottom w:val="none" w:sz="0" w:space="0" w:color="auto"/>
        <w:right w:val="none" w:sz="0" w:space="0" w:color="auto"/>
      </w:divBdr>
      <w:divsChild>
        <w:div w:id="273287037">
          <w:marLeft w:val="0"/>
          <w:marRight w:val="0"/>
          <w:marTop w:val="0"/>
          <w:marBottom w:val="0"/>
          <w:divBdr>
            <w:top w:val="none" w:sz="0" w:space="0" w:color="auto"/>
            <w:left w:val="none" w:sz="0" w:space="0" w:color="auto"/>
            <w:bottom w:val="none" w:sz="0" w:space="0" w:color="auto"/>
            <w:right w:val="none" w:sz="0" w:space="0" w:color="auto"/>
          </w:divBdr>
        </w:div>
      </w:divsChild>
    </w:div>
    <w:div w:id="1419250970">
      <w:bodyDiv w:val="1"/>
      <w:marLeft w:val="0"/>
      <w:marRight w:val="0"/>
      <w:marTop w:val="0"/>
      <w:marBottom w:val="0"/>
      <w:divBdr>
        <w:top w:val="none" w:sz="0" w:space="0" w:color="auto"/>
        <w:left w:val="none" w:sz="0" w:space="0" w:color="auto"/>
        <w:bottom w:val="none" w:sz="0" w:space="0" w:color="auto"/>
        <w:right w:val="none" w:sz="0" w:space="0" w:color="auto"/>
      </w:divBdr>
      <w:divsChild>
        <w:div w:id="468472126">
          <w:marLeft w:val="0"/>
          <w:marRight w:val="0"/>
          <w:marTop w:val="0"/>
          <w:marBottom w:val="0"/>
          <w:divBdr>
            <w:top w:val="none" w:sz="0" w:space="0" w:color="auto"/>
            <w:left w:val="none" w:sz="0" w:space="0" w:color="auto"/>
            <w:bottom w:val="none" w:sz="0" w:space="0" w:color="auto"/>
            <w:right w:val="none" w:sz="0" w:space="0" w:color="auto"/>
          </w:divBdr>
          <w:divsChild>
            <w:div w:id="46417435">
              <w:marLeft w:val="0"/>
              <w:marRight w:val="0"/>
              <w:marTop w:val="0"/>
              <w:marBottom w:val="0"/>
              <w:divBdr>
                <w:top w:val="none" w:sz="0" w:space="0" w:color="auto"/>
                <w:left w:val="none" w:sz="0" w:space="0" w:color="auto"/>
                <w:bottom w:val="none" w:sz="0" w:space="0" w:color="auto"/>
                <w:right w:val="none" w:sz="0" w:space="0" w:color="auto"/>
              </w:divBdr>
              <w:divsChild>
                <w:div w:id="354771084">
                  <w:marLeft w:val="0"/>
                  <w:marRight w:val="0"/>
                  <w:marTop w:val="0"/>
                  <w:marBottom w:val="0"/>
                  <w:divBdr>
                    <w:top w:val="none" w:sz="0" w:space="0" w:color="auto"/>
                    <w:left w:val="none" w:sz="0" w:space="0" w:color="auto"/>
                    <w:bottom w:val="none" w:sz="0" w:space="0" w:color="auto"/>
                    <w:right w:val="none" w:sz="0" w:space="0" w:color="auto"/>
                  </w:divBdr>
                  <w:divsChild>
                    <w:div w:id="635961828">
                      <w:marLeft w:val="0"/>
                      <w:marRight w:val="0"/>
                      <w:marTop w:val="0"/>
                      <w:marBottom w:val="0"/>
                      <w:divBdr>
                        <w:top w:val="none" w:sz="0" w:space="0" w:color="auto"/>
                        <w:left w:val="none" w:sz="0" w:space="0" w:color="auto"/>
                        <w:bottom w:val="none" w:sz="0" w:space="0" w:color="auto"/>
                        <w:right w:val="none" w:sz="0" w:space="0" w:color="auto"/>
                      </w:divBdr>
                      <w:divsChild>
                        <w:div w:id="1629166755">
                          <w:marLeft w:val="0"/>
                          <w:marRight w:val="0"/>
                          <w:marTop w:val="0"/>
                          <w:marBottom w:val="0"/>
                          <w:divBdr>
                            <w:top w:val="none" w:sz="0" w:space="0" w:color="auto"/>
                            <w:left w:val="none" w:sz="0" w:space="0" w:color="auto"/>
                            <w:bottom w:val="none" w:sz="0" w:space="0" w:color="auto"/>
                            <w:right w:val="none" w:sz="0" w:space="0" w:color="auto"/>
                          </w:divBdr>
                          <w:divsChild>
                            <w:div w:id="909004631">
                              <w:marLeft w:val="0"/>
                              <w:marRight w:val="0"/>
                              <w:marTop w:val="0"/>
                              <w:marBottom w:val="0"/>
                              <w:divBdr>
                                <w:top w:val="none" w:sz="0" w:space="0" w:color="auto"/>
                                <w:left w:val="none" w:sz="0" w:space="0" w:color="auto"/>
                                <w:bottom w:val="none" w:sz="0" w:space="0" w:color="auto"/>
                                <w:right w:val="none" w:sz="0" w:space="0" w:color="auto"/>
                              </w:divBdr>
                              <w:divsChild>
                                <w:div w:id="1349141170">
                                  <w:marLeft w:val="0"/>
                                  <w:marRight w:val="0"/>
                                  <w:marTop w:val="0"/>
                                  <w:marBottom w:val="0"/>
                                  <w:divBdr>
                                    <w:top w:val="none" w:sz="0" w:space="0" w:color="auto"/>
                                    <w:left w:val="none" w:sz="0" w:space="0" w:color="auto"/>
                                    <w:bottom w:val="none" w:sz="0" w:space="0" w:color="auto"/>
                                    <w:right w:val="none" w:sz="0" w:space="0" w:color="auto"/>
                                  </w:divBdr>
                                  <w:divsChild>
                                    <w:div w:id="1245460303">
                                      <w:marLeft w:val="0"/>
                                      <w:marRight w:val="0"/>
                                      <w:marTop w:val="0"/>
                                      <w:marBottom w:val="0"/>
                                      <w:divBdr>
                                        <w:top w:val="none" w:sz="0" w:space="0" w:color="auto"/>
                                        <w:left w:val="none" w:sz="0" w:space="0" w:color="auto"/>
                                        <w:bottom w:val="none" w:sz="0" w:space="0" w:color="auto"/>
                                        <w:right w:val="none" w:sz="0" w:space="0" w:color="auto"/>
                                      </w:divBdr>
                                    </w:div>
                                    <w:div w:id="19175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542789">
      <w:bodyDiv w:val="1"/>
      <w:marLeft w:val="0"/>
      <w:marRight w:val="0"/>
      <w:marTop w:val="0"/>
      <w:marBottom w:val="0"/>
      <w:divBdr>
        <w:top w:val="none" w:sz="0" w:space="0" w:color="auto"/>
        <w:left w:val="none" w:sz="0" w:space="0" w:color="auto"/>
        <w:bottom w:val="none" w:sz="0" w:space="0" w:color="auto"/>
        <w:right w:val="none" w:sz="0" w:space="0" w:color="auto"/>
      </w:divBdr>
      <w:divsChild>
        <w:div w:id="273367190">
          <w:marLeft w:val="0"/>
          <w:marRight w:val="0"/>
          <w:marTop w:val="0"/>
          <w:marBottom w:val="0"/>
          <w:divBdr>
            <w:top w:val="none" w:sz="0" w:space="0" w:color="auto"/>
            <w:left w:val="none" w:sz="0" w:space="0" w:color="auto"/>
            <w:bottom w:val="none" w:sz="0" w:space="0" w:color="auto"/>
            <w:right w:val="none" w:sz="0" w:space="0" w:color="auto"/>
          </w:divBdr>
          <w:divsChild>
            <w:div w:id="1049105767">
              <w:marLeft w:val="0"/>
              <w:marRight w:val="0"/>
              <w:marTop w:val="0"/>
              <w:marBottom w:val="0"/>
              <w:divBdr>
                <w:top w:val="none" w:sz="0" w:space="0" w:color="auto"/>
                <w:left w:val="none" w:sz="0" w:space="0" w:color="auto"/>
                <w:bottom w:val="none" w:sz="0" w:space="0" w:color="auto"/>
                <w:right w:val="none" w:sz="0" w:space="0" w:color="auto"/>
              </w:divBdr>
              <w:divsChild>
                <w:div w:id="287318987">
                  <w:marLeft w:val="0"/>
                  <w:marRight w:val="0"/>
                  <w:marTop w:val="0"/>
                  <w:marBottom w:val="0"/>
                  <w:divBdr>
                    <w:top w:val="none" w:sz="0" w:space="0" w:color="auto"/>
                    <w:left w:val="none" w:sz="0" w:space="0" w:color="auto"/>
                    <w:bottom w:val="none" w:sz="0" w:space="0" w:color="auto"/>
                    <w:right w:val="none" w:sz="0" w:space="0" w:color="auto"/>
                  </w:divBdr>
                </w:div>
                <w:div w:id="689138363">
                  <w:marLeft w:val="0"/>
                  <w:marRight w:val="0"/>
                  <w:marTop w:val="0"/>
                  <w:marBottom w:val="0"/>
                  <w:divBdr>
                    <w:top w:val="none" w:sz="0" w:space="0" w:color="auto"/>
                    <w:left w:val="none" w:sz="0" w:space="0" w:color="auto"/>
                    <w:bottom w:val="none" w:sz="0" w:space="0" w:color="auto"/>
                    <w:right w:val="none" w:sz="0" w:space="0" w:color="auto"/>
                  </w:divBdr>
                </w:div>
              </w:divsChild>
            </w:div>
            <w:div w:id="1963920651">
              <w:marLeft w:val="0"/>
              <w:marRight w:val="0"/>
              <w:marTop w:val="0"/>
              <w:marBottom w:val="0"/>
              <w:divBdr>
                <w:top w:val="none" w:sz="0" w:space="0" w:color="auto"/>
                <w:left w:val="none" w:sz="0" w:space="0" w:color="auto"/>
                <w:bottom w:val="none" w:sz="0" w:space="0" w:color="auto"/>
                <w:right w:val="none" w:sz="0" w:space="0" w:color="auto"/>
              </w:divBdr>
              <w:divsChild>
                <w:div w:id="108596355">
                  <w:marLeft w:val="0"/>
                  <w:marRight w:val="0"/>
                  <w:marTop w:val="0"/>
                  <w:marBottom w:val="0"/>
                  <w:divBdr>
                    <w:top w:val="none" w:sz="0" w:space="0" w:color="auto"/>
                    <w:left w:val="none" w:sz="0" w:space="0" w:color="auto"/>
                    <w:bottom w:val="none" w:sz="0" w:space="0" w:color="auto"/>
                    <w:right w:val="none" w:sz="0" w:space="0" w:color="auto"/>
                  </w:divBdr>
                  <w:divsChild>
                    <w:div w:id="217282490">
                      <w:marLeft w:val="0"/>
                      <w:marRight w:val="0"/>
                      <w:marTop w:val="0"/>
                      <w:marBottom w:val="0"/>
                      <w:divBdr>
                        <w:top w:val="none" w:sz="0" w:space="0" w:color="auto"/>
                        <w:left w:val="none" w:sz="0" w:space="0" w:color="auto"/>
                        <w:bottom w:val="none" w:sz="0" w:space="0" w:color="auto"/>
                        <w:right w:val="none" w:sz="0" w:space="0" w:color="auto"/>
                      </w:divBdr>
                      <w:divsChild>
                        <w:div w:id="1266425805">
                          <w:marLeft w:val="0"/>
                          <w:marRight w:val="0"/>
                          <w:marTop w:val="0"/>
                          <w:marBottom w:val="0"/>
                          <w:divBdr>
                            <w:top w:val="none" w:sz="0" w:space="0" w:color="auto"/>
                            <w:left w:val="none" w:sz="0" w:space="0" w:color="auto"/>
                            <w:bottom w:val="none" w:sz="0" w:space="0" w:color="auto"/>
                            <w:right w:val="none" w:sz="0" w:space="0" w:color="auto"/>
                          </w:divBdr>
                        </w:div>
                      </w:divsChild>
                    </w:div>
                    <w:div w:id="262691097">
                      <w:marLeft w:val="0"/>
                      <w:marRight w:val="0"/>
                      <w:marTop w:val="0"/>
                      <w:marBottom w:val="0"/>
                      <w:divBdr>
                        <w:top w:val="none" w:sz="0" w:space="0" w:color="auto"/>
                        <w:left w:val="none" w:sz="0" w:space="0" w:color="auto"/>
                        <w:bottom w:val="none" w:sz="0" w:space="0" w:color="auto"/>
                        <w:right w:val="none" w:sz="0" w:space="0" w:color="auto"/>
                      </w:divBdr>
                    </w:div>
                    <w:div w:id="310794360">
                      <w:marLeft w:val="0"/>
                      <w:marRight w:val="0"/>
                      <w:marTop w:val="0"/>
                      <w:marBottom w:val="0"/>
                      <w:divBdr>
                        <w:top w:val="none" w:sz="0" w:space="0" w:color="auto"/>
                        <w:left w:val="none" w:sz="0" w:space="0" w:color="auto"/>
                        <w:bottom w:val="none" w:sz="0" w:space="0" w:color="auto"/>
                        <w:right w:val="none" w:sz="0" w:space="0" w:color="auto"/>
                      </w:divBdr>
                      <w:divsChild>
                        <w:div w:id="88429047">
                          <w:marLeft w:val="0"/>
                          <w:marRight w:val="0"/>
                          <w:marTop w:val="0"/>
                          <w:marBottom w:val="0"/>
                          <w:divBdr>
                            <w:top w:val="none" w:sz="0" w:space="0" w:color="auto"/>
                            <w:left w:val="none" w:sz="0" w:space="0" w:color="auto"/>
                            <w:bottom w:val="none" w:sz="0" w:space="0" w:color="auto"/>
                            <w:right w:val="none" w:sz="0" w:space="0" w:color="auto"/>
                          </w:divBdr>
                          <w:divsChild>
                            <w:div w:id="93333557">
                              <w:marLeft w:val="0"/>
                              <w:marRight w:val="0"/>
                              <w:marTop w:val="0"/>
                              <w:marBottom w:val="0"/>
                              <w:divBdr>
                                <w:top w:val="none" w:sz="0" w:space="0" w:color="auto"/>
                                <w:left w:val="none" w:sz="0" w:space="0" w:color="auto"/>
                                <w:bottom w:val="none" w:sz="0" w:space="0" w:color="auto"/>
                                <w:right w:val="none" w:sz="0" w:space="0" w:color="auto"/>
                              </w:divBdr>
                              <w:divsChild>
                                <w:div w:id="7892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71791">
                      <w:marLeft w:val="0"/>
                      <w:marRight w:val="0"/>
                      <w:marTop w:val="0"/>
                      <w:marBottom w:val="0"/>
                      <w:divBdr>
                        <w:top w:val="none" w:sz="0" w:space="0" w:color="auto"/>
                        <w:left w:val="none" w:sz="0" w:space="0" w:color="auto"/>
                        <w:bottom w:val="none" w:sz="0" w:space="0" w:color="auto"/>
                        <w:right w:val="none" w:sz="0" w:space="0" w:color="auto"/>
                      </w:divBdr>
                      <w:divsChild>
                        <w:div w:id="1288003099">
                          <w:marLeft w:val="0"/>
                          <w:marRight w:val="0"/>
                          <w:marTop w:val="0"/>
                          <w:marBottom w:val="0"/>
                          <w:divBdr>
                            <w:top w:val="none" w:sz="0" w:space="0" w:color="auto"/>
                            <w:left w:val="none" w:sz="0" w:space="0" w:color="auto"/>
                            <w:bottom w:val="none" w:sz="0" w:space="0" w:color="auto"/>
                            <w:right w:val="none" w:sz="0" w:space="0" w:color="auto"/>
                          </w:divBdr>
                          <w:divsChild>
                            <w:div w:id="1193225291">
                              <w:marLeft w:val="0"/>
                              <w:marRight w:val="0"/>
                              <w:marTop w:val="0"/>
                              <w:marBottom w:val="0"/>
                              <w:divBdr>
                                <w:top w:val="none" w:sz="0" w:space="0" w:color="auto"/>
                                <w:left w:val="none" w:sz="0" w:space="0" w:color="auto"/>
                                <w:bottom w:val="none" w:sz="0" w:space="0" w:color="auto"/>
                                <w:right w:val="none" w:sz="0" w:space="0" w:color="auto"/>
                              </w:divBdr>
                              <w:divsChild>
                                <w:div w:id="293566277">
                                  <w:marLeft w:val="0"/>
                                  <w:marRight w:val="0"/>
                                  <w:marTop w:val="0"/>
                                  <w:marBottom w:val="0"/>
                                  <w:divBdr>
                                    <w:top w:val="none" w:sz="0" w:space="0" w:color="auto"/>
                                    <w:left w:val="none" w:sz="0" w:space="0" w:color="auto"/>
                                    <w:bottom w:val="none" w:sz="0" w:space="0" w:color="auto"/>
                                    <w:right w:val="none" w:sz="0" w:space="0" w:color="auto"/>
                                  </w:divBdr>
                                </w:div>
                              </w:divsChild>
                            </w:div>
                            <w:div w:id="1302808762">
                              <w:marLeft w:val="0"/>
                              <w:marRight w:val="0"/>
                              <w:marTop w:val="0"/>
                              <w:marBottom w:val="0"/>
                              <w:divBdr>
                                <w:top w:val="none" w:sz="0" w:space="0" w:color="auto"/>
                                <w:left w:val="none" w:sz="0" w:space="0" w:color="auto"/>
                                <w:bottom w:val="none" w:sz="0" w:space="0" w:color="auto"/>
                                <w:right w:val="none" w:sz="0" w:space="0" w:color="auto"/>
                              </w:divBdr>
                              <w:divsChild>
                                <w:div w:id="1096513969">
                                  <w:marLeft w:val="0"/>
                                  <w:marRight w:val="0"/>
                                  <w:marTop w:val="0"/>
                                  <w:marBottom w:val="0"/>
                                  <w:divBdr>
                                    <w:top w:val="none" w:sz="0" w:space="0" w:color="auto"/>
                                    <w:left w:val="none" w:sz="0" w:space="0" w:color="auto"/>
                                    <w:bottom w:val="none" w:sz="0" w:space="0" w:color="auto"/>
                                    <w:right w:val="none" w:sz="0" w:space="0" w:color="auto"/>
                                  </w:divBdr>
                                </w:div>
                              </w:divsChild>
                            </w:div>
                            <w:div w:id="15093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3638">
                      <w:marLeft w:val="0"/>
                      <w:marRight w:val="0"/>
                      <w:marTop w:val="0"/>
                      <w:marBottom w:val="0"/>
                      <w:divBdr>
                        <w:top w:val="none" w:sz="0" w:space="0" w:color="auto"/>
                        <w:left w:val="none" w:sz="0" w:space="0" w:color="auto"/>
                        <w:bottom w:val="none" w:sz="0" w:space="0" w:color="auto"/>
                        <w:right w:val="none" w:sz="0" w:space="0" w:color="auto"/>
                      </w:divBdr>
                      <w:divsChild>
                        <w:div w:id="122113776">
                          <w:marLeft w:val="0"/>
                          <w:marRight w:val="0"/>
                          <w:marTop w:val="0"/>
                          <w:marBottom w:val="0"/>
                          <w:divBdr>
                            <w:top w:val="none" w:sz="0" w:space="0" w:color="auto"/>
                            <w:left w:val="none" w:sz="0" w:space="0" w:color="auto"/>
                            <w:bottom w:val="none" w:sz="0" w:space="0" w:color="auto"/>
                            <w:right w:val="none" w:sz="0" w:space="0" w:color="auto"/>
                          </w:divBdr>
                        </w:div>
                        <w:div w:id="154496189">
                          <w:marLeft w:val="0"/>
                          <w:marRight w:val="0"/>
                          <w:marTop w:val="0"/>
                          <w:marBottom w:val="0"/>
                          <w:divBdr>
                            <w:top w:val="none" w:sz="0" w:space="0" w:color="auto"/>
                            <w:left w:val="none" w:sz="0" w:space="0" w:color="auto"/>
                            <w:bottom w:val="none" w:sz="0" w:space="0" w:color="auto"/>
                            <w:right w:val="none" w:sz="0" w:space="0" w:color="auto"/>
                          </w:divBdr>
                        </w:div>
                        <w:div w:id="242423174">
                          <w:marLeft w:val="0"/>
                          <w:marRight w:val="0"/>
                          <w:marTop w:val="0"/>
                          <w:marBottom w:val="0"/>
                          <w:divBdr>
                            <w:top w:val="none" w:sz="0" w:space="0" w:color="auto"/>
                            <w:left w:val="none" w:sz="0" w:space="0" w:color="auto"/>
                            <w:bottom w:val="none" w:sz="0" w:space="0" w:color="auto"/>
                            <w:right w:val="none" w:sz="0" w:space="0" w:color="auto"/>
                          </w:divBdr>
                        </w:div>
                        <w:div w:id="264923331">
                          <w:marLeft w:val="0"/>
                          <w:marRight w:val="0"/>
                          <w:marTop w:val="0"/>
                          <w:marBottom w:val="0"/>
                          <w:divBdr>
                            <w:top w:val="none" w:sz="0" w:space="0" w:color="auto"/>
                            <w:left w:val="none" w:sz="0" w:space="0" w:color="auto"/>
                            <w:bottom w:val="none" w:sz="0" w:space="0" w:color="auto"/>
                            <w:right w:val="none" w:sz="0" w:space="0" w:color="auto"/>
                          </w:divBdr>
                          <w:divsChild>
                            <w:div w:id="1402751472">
                              <w:marLeft w:val="0"/>
                              <w:marRight w:val="0"/>
                              <w:marTop w:val="0"/>
                              <w:marBottom w:val="0"/>
                              <w:divBdr>
                                <w:top w:val="none" w:sz="0" w:space="0" w:color="auto"/>
                                <w:left w:val="none" w:sz="0" w:space="0" w:color="auto"/>
                                <w:bottom w:val="none" w:sz="0" w:space="0" w:color="auto"/>
                                <w:right w:val="none" w:sz="0" w:space="0" w:color="auto"/>
                              </w:divBdr>
                              <w:divsChild>
                                <w:div w:id="20054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94474">
                          <w:marLeft w:val="0"/>
                          <w:marRight w:val="0"/>
                          <w:marTop w:val="0"/>
                          <w:marBottom w:val="0"/>
                          <w:divBdr>
                            <w:top w:val="none" w:sz="0" w:space="0" w:color="auto"/>
                            <w:left w:val="none" w:sz="0" w:space="0" w:color="auto"/>
                            <w:bottom w:val="none" w:sz="0" w:space="0" w:color="auto"/>
                            <w:right w:val="none" w:sz="0" w:space="0" w:color="auto"/>
                          </w:divBdr>
                          <w:divsChild>
                            <w:div w:id="1576891811">
                              <w:marLeft w:val="0"/>
                              <w:marRight w:val="0"/>
                              <w:marTop w:val="0"/>
                              <w:marBottom w:val="0"/>
                              <w:divBdr>
                                <w:top w:val="none" w:sz="0" w:space="0" w:color="auto"/>
                                <w:left w:val="none" w:sz="0" w:space="0" w:color="auto"/>
                                <w:bottom w:val="none" w:sz="0" w:space="0" w:color="auto"/>
                                <w:right w:val="none" w:sz="0" w:space="0" w:color="auto"/>
                              </w:divBdr>
                              <w:divsChild>
                                <w:div w:id="9641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2484">
                          <w:marLeft w:val="0"/>
                          <w:marRight w:val="0"/>
                          <w:marTop w:val="0"/>
                          <w:marBottom w:val="0"/>
                          <w:divBdr>
                            <w:top w:val="none" w:sz="0" w:space="0" w:color="auto"/>
                            <w:left w:val="none" w:sz="0" w:space="0" w:color="auto"/>
                            <w:bottom w:val="none" w:sz="0" w:space="0" w:color="auto"/>
                            <w:right w:val="none" w:sz="0" w:space="0" w:color="auto"/>
                          </w:divBdr>
                        </w:div>
                        <w:div w:id="387341944">
                          <w:marLeft w:val="0"/>
                          <w:marRight w:val="0"/>
                          <w:marTop w:val="0"/>
                          <w:marBottom w:val="0"/>
                          <w:divBdr>
                            <w:top w:val="none" w:sz="0" w:space="0" w:color="auto"/>
                            <w:left w:val="none" w:sz="0" w:space="0" w:color="auto"/>
                            <w:bottom w:val="none" w:sz="0" w:space="0" w:color="auto"/>
                            <w:right w:val="none" w:sz="0" w:space="0" w:color="auto"/>
                          </w:divBdr>
                        </w:div>
                        <w:div w:id="439835933">
                          <w:marLeft w:val="0"/>
                          <w:marRight w:val="0"/>
                          <w:marTop w:val="0"/>
                          <w:marBottom w:val="0"/>
                          <w:divBdr>
                            <w:top w:val="none" w:sz="0" w:space="0" w:color="auto"/>
                            <w:left w:val="none" w:sz="0" w:space="0" w:color="auto"/>
                            <w:bottom w:val="none" w:sz="0" w:space="0" w:color="auto"/>
                            <w:right w:val="none" w:sz="0" w:space="0" w:color="auto"/>
                          </w:divBdr>
                          <w:divsChild>
                            <w:div w:id="336688160">
                              <w:marLeft w:val="0"/>
                              <w:marRight w:val="0"/>
                              <w:marTop w:val="0"/>
                              <w:marBottom w:val="0"/>
                              <w:divBdr>
                                <w:top w:val="none" w:sz="0" w:space="0" w:color="auto"/>
                                <w:left w:val="none" w:sz="0" w:space="0" w:color="auto"/>
                                <w:bottom w:val="none" w:sz="0" w:space="0" w:color="auto"/>
                                <w:right w:val="none" w:sz="0" w:space="0" w:color="auto"/>
                              </w:divBdr>
                              <w:divsChild>
                                <w:div w:id="16192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6138">
                          <w:marLeft w:val="0"/>
                          <w:marRight w:val="0"/>
                          <w:marTop w:val="0"/>
                          <w:marBottom w:val="0"/>
                          <w:divBdr>
                            <w:top w:val="none" w:sz="0" w:space="0" w:color="auto"/>
                            <w:left w:val="none" w:sz="0" w:space="0" w:color="auto"/>
                            <w:bottom w:val="none" w:sz="0" w:space="0" w:color="auto"/>
                            <w:right w:val="none" w:sz="0" w:space="0" w:color="auto"/>
                          </w:divBdr>
                        </w:div>
                        <w:div w:id="511653793">
                          <w:marLeft w:val="0"/>
                          <w:marRight w:val="0"/>
                          <w:marTop w:val="0"/>
                          <w:marBottom w:val="0"/>
                          <w:divBdr>
                            <w:top w:val="none" w:sz="0" w:space="0" w:color="auto"/>
                            <w:left w:val="none" w:sz="0" w:space="0" w:color="auto"/>
                            <w:bottom w:val="none" w:sz="0" w:space="0" w:color="auto"/>
                            <w:right w:val="none" w:sz="0" w:space="0" w:color="auto"/>
                          </w:divBdr>
                          <w:divsChild>
                            <w:div w:id="792747893">
                              <w:marLeft w:val="0"/>
                              <w:marRight w:val="0"/>
                              <w:marTop w:val="0"/>
                              <w:marBottom w:val="0"/>
                              <w:divBdr>
                                <w:top w:val="none" w:sz="0" w:space="0" w:color="auto"/>
                                <w:left w:val="none" w:sz="0" w:space="0" w:color="auto"/>
                                <w:bottom w:val="none" w:sz="0" w:space="0" w:color="auto"/>
                                <w:right w:val="none" w:sz="0" w:space="0" w:color="auto"/>
                              </w:divBdr>
                              <w:divsChild>
                                <w:div w:id="17525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065">
                          <w:marLeft w:val="0"/>
                          <w:marRight w:val="0"/>
                          <w:marTop w:val="0"/>
                          <w:marBottom w:val="0"/>
                          <w:divBdr>
                            <w:top w:val="none" w:sz="0" w:space="0" w:color="auto"/>
                            <w:left w:val="none" w:sz="0" w:space="0" w:color="auto"/>
                            <w:bottom w:val="none" w:sz="0" w:space="0" w:color="auto"/>
                            <w:right w:val="none" w:sz="0" w:space="0" w:color="auto"/>
                          </w:divBdr>
                          <w:divsChild>
                            <w:div w:id="737358702">
                              <w:marLeft w:val="0"/>
                              <w:marRight w:val="0"/>
                              <w:marTop w:val="0"/>
                              <w:marBottom w:val="0"/>
                              <w:divBdr>
                                <w:top w:val="none" w:sz="0" w:space="0" w:color="auto"/>
                                <w:left w:val="none" w:sz="0" w:space="0" w:color="auto"/>
                                <w:bottom w:val="none" w:sz="0" w:space="0" w:color="auto"/>
                                <w:right w:val="none" w:sz="0" w:space="0" w:color="auto"/>
                              </w:divBdr>
                              <w:divsChild>
                                <w:div w:id="3991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9437">
                          <w:marLeft w:val="0"/>
                          <w:marRight w:val="0"/>
                          <w:marTop w:val="0"/>
                          <w:marBottom w:val="0"/>
                          <w:divBdr>
                            <w:top w:val="none" w:sz="0" w:space="0" w:color="auto"/>
                            <w:left w:val="none" w:sz="0" w:space="0" w:color="auto"/>
                            <w:bottom w:val="none" w:sz="0" w:space="0" w:color="auto"/>
                            <w:right w:val="none" w:sz="0" w:space="0" w:color="auto"/>
                          </w:divBdr>
                          <w:divsChild>
                            <w:div w:id="571081329">
                              <w:marLeft w:val="0"/>
                              <w:marRight w:val="0"/>
                              <w:marTop w:val="0"/>
                              <w:marBottom w:val="0"/>
                              <w:divBdr>
                                <w:top w:val="none" w:sz="0" w:space="0" w:color="auto"/>
                                <w:left w:val="none" w:sz="0" w:space="0" w:color="auto"/>
                                <w:bottom w:val="none" w:sz="0" w:space="0" w:color="auto"/>
                                <w:right w:val="none" w:sz="0" w:space="0" w:color="auto"/>
                              </w:divBdr>
                              <w:divsChild>
                                <w:div w:id="9460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6029">
                          <w:marLeft w:val="0"/>
                          <w:marRight w:val="0"/>
                          <w:marTop w:val="0"/>
                          <w:marBottom w:val="0"/>
                          <w:divBdr>
                            <w:top w:val="none" w:sz="0" w:space="0" w:color="auto"/>
                            <w:left w:val="none" w:sz="0" w:space="0" w:color="auto"/>
                            <w:bottom w:val="none" w:sz="0" w:space="0" w:color="auto"/>
                            <w:right w:val="none" w:sz="0" w:space="0" w:color="auto"/>
                          </w:divBdr>
                        </w:div>
                        <w:div w:id="623999093">
                          <w:marLeft w:val="0"/>
                          <w:marRight w:val="0"/>
                          <w:marTop w:val="0"/>
                          <w:marBottom w:val="0"/>
                          <w:divBdr>
                            <w:top w:val="none" w:sz="0" w:space="0" w:color="auto"/>
                            <w:left w:val="none" w:sz="0" w:space="0" w:color="auto"/>
                            <w:bottom w:val="none" w:sz="0" w:space="0" w:color="auto"/>
                            <w:right w:val="none" w:sz="0" w:space="0" w:color="auto"/>
                          </w:divBdr>
                        </w:div>
                        <w:div w:id="690764694">
                          <w:marLeft w:val="0"/>
                          <w:marRight w:val="0"/>
                          <w:marTop w:val="0"/>
                          <w:marBottom w:val="0"/>
                          <w:divBdr>
                            <w:top w:val="none" w:sz="0" w:space="0" w:color="auto"/>
                            <w:left w:val="none" w:sz="0" w:space="0" w:color="auto"/>
                            <w:bottom w:val="none" w:sz="0" w:space="0" w:color="auto"/>
                            <w:right w:val="none" w:sz="0" w:space="0" w:color="auto"/>
                          </w:divBdr>
                          <w:divsChild>
                            <w:div w:id="682509525">
                              <w:marLeft w:val="0"/>
                              <w:marRight w:val="0"/>
                              <w:marTop w:val="0"/>
                              <w:marBottom w:val="0"/>
                              <w:divBdr>
                                <w:top w:val="none" w:sz="0" w:space="0" w:color="auto"/>
                                <w:left w:val="none" w:sz="0" w:space="0" w:color="auto"/>
                                <w:bottom w:val="none" w:sz="0" w:space="0" w:color="auto"/>
                                <w:right w:val="none" w:sz="0" w:space="0" w:color="auto"/>
                              </w:divBdr>
                              <w:divsChild>
                                <w:div w:id="8338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8706">
                          <w:marLeft w:val="0"/>
                          <w:marRight w:val="0"/>
                          <w:marTop w:val="0"/>
                          <w:marBottom w:val="0"/>
                          <w:divBdr>
                            <w:top w:val="none" w:sz="0" w:space="0" w:color="auto"/>
                            <w:left w:val="none" w:sz="0" w:space="0" w:color="auto"/>
                            <w:bottom w:val="none" w:sz="0" w:space="0" w:color="auto"/>
                            <w:right w:val="none" w:sz="0" w:space="0" w:color="auto"/>
                          </w:divBdr>
                          <w:divsChild>
                            <w:div w:id="1352301795">
                              <w:marLeft w:val="0"/>
                              <w:marRight w:val="0"/>
                              <w:marTop w:val="0"/>
                              <w:marBottom w:val="0"/>
                              <w:divBdr>
                                <w:top w:val="none" w:sz="0" w:space="0" w:color="auto"/>
                                <w:left w:val="none" w:sz="0" w:space="0" w:color="auto"/>
                                <w:bottom w:val="none" w:sz="0" w:space="0" w:color="auto"/>
                                <w:right w:val="none" w:sz="0" w:space="0" w:color="auto"/>
                              </w:divBdr>
                              <w:divsChild>
                                <w:div w:id="1300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434">
                          <w:marLeft w:val="0"/>
                          <w:marRight w:val="0"/>
                          <w:marTop w:val="0"/>
                          <w:marBottom w:val="0"/>
                          <w:divBdr>
                            <w:top w:val="none" w:sz="0" w:space="0" w:color="auto"/>
                            <w:left w:val="none" w:sz="0" w:space="0" w:color="auto"/>
                            <w:bottom w:val="none" w:sz="0" w:space="0" w:color="auto"/>
                            <w:right w:val="none" w:sz="0" w:space="0" w:color="auto"/>
                          </w:divBdr>
                          <w:divsChild>
                            <w:div w:id="1306928682">
                              <w:marLeft w:val="0"/>
                              <w:marRight w:val="0"/>
                              <w:marTop w:val="0"/>
                              <w:marBottom w:val="0"/>
                              <w:divBdr>
                                <w:top w:val="none" w:sz="0" w:space="0" w:color="auto"/>
                                <w:left w:val="none" w:sz="0" w:space="0" w:color="auto"/>
                                <w:bottom w:val="none" w:sz="0" w:space="0" w:color="auto"/>
                                <w:right w:val="none" w:sz="0" w:space="0" w:color="auto"/>
                              </w:divBdr>
                              <w:divsChild>
                                <w:div w:id="4753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0902">
                          <w:marLeft w:val="0"/>
                          <w:marRight w:val="0"/>
                          <w:marTop w:val="0"/>
                          <w:marBottom w:val="0"/>
                          <w:divBdr>
                            <w:top w:val="none" w:sz="0" w:space="0" w:color="auto"/>
                            <w:left w:val="none" w:sz="0" w:space="0" w:color="auto"/>
                            <w:bottom w:val="none" w:sz="0" w:space="0" w:color="auto"/>
                            <w:right w:val="none" w:sz="0" w:space="0" w:color="auto"/>
                          </w:divBdr>
                          <w:divsChild>
                            <w:div w:id="1229994616">
                              <w:marLeft w:val="0"/>
                              <w:marRight w:val="0"/>
                              <w:marTop w:val="0"/>
                              <w:marBottom w:val="0"/>
                              <w:divBdr>
                                <w:top w:val="none" w:sz="0" w:space="0" w:color="auto"/>
                                <w:left w:val="none" w:sz="0" w:space="0" w:color="auto"/>
                                <w:bottom w:val="none" w:sz="0" w:space="0" w:color="auto"/>
                                <w:right w:val="none" w:sz="0" w:space="0" w:color="auto"/>
                              </w:divBdr>
                              <w:divsChild>
                                <w:div w:id="2094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1030">
                          <w:marLeft w:val="0"/>
                          <w:marRight w:val="0"/>
                          <w:marTop w:val="0"/>
                          <w:marBottom w:val="0"/>
                          <w:divBdr>
                            <w:top w:val="none" w:sz="0" w:space="0" w:color="auto"/>
                            <w:left w:val="none" w:sz="0" w:space="0" w:color="auto"/>
                            <w:bottom w:val="none" w:sz="0" w:space="0" w:color="auto"/>
                            <w:right w:val="none" w:sz="0" w:space="0" w:color="auto"/>
                          </w:divBdr>
                        </w:div>
                        <w:div w:id="1102336129">
                          <w:marLeft w:val="0"/>
                          <w:marRight w:val="0"/>
                          <w:marTop w:val="0"/>
                          <w:marBottom w:val="0"/>
                          <w:divBdr>
                            <w:top w:val="none" w:sz="0" w:space="0" w:color="auto"/>
                            <w:left w:val="none" w:sz="0" w:space="0" w:color="auto"/>
                            <w:bottom w:val="none" w:sz="0" w:space="0" w:color="auto"/>
                            <w:right w:val="none" w:sz="0" w:space="0" w:color="auto"/>
                          </w:divBdr>
                        </w:div>
                        <w:div w:id="1157454268">
                          <w:marLeft w:val="0"/>
                          <w:marRight w:val="0"/>
                          <w:marTop w:val="0"/>
                          <w:marBottom w:val="0"/>
                          <w:divBdr>
                            <w:top w:val="none" w:sz="0" w:space="0" w:color="auto"/>
                            <w:left w:val="none" w:sz="0" w:space="0" w:color="auto"/>
                            <w:bottom w:val="none" w:sz="0" w:space="0" w:color="auto"/>
                            <w:right w:val="none" w:sz="0" w:space="0" w:color="auto"/>
                          </w:divBdr>
                        </w:div>
                        <w:div w:id="1203178316">
                          <w:marLeft w:val="0"/>
                          <w:marRight w:val="0"/>
                          <w:marTop w:val="0"/>
                          <w:marBottom w:val="0"/>
                          <w:divBdr>
                            <w:top w:val="none" w:sz="0" w:space="0" w:color="auto"/>
                            <w:left w:val="none" w:sz="0" w:space="0" w:color="auto"/>
                            <w:bottom w:val="none" w:sz="0" w:space="0" w:color="auto"/>
                            <w:right w:val="none" w:sz="0" w:space="0" w:color="auto"/>
                          </w:divBdr>
                        </w:div>
                        <w:div w:id="1274899376">
                          <w:marLeft w:val="0"/>
                          <w:marRight w:val="0"/>
                          <w:marTop w:val="0"/>
                          <w:marBottom w:val="0"/>
                          <w:divBdr>
                            <w:top w:val="none" w:sz="0" w:space="0" w:color="auto"/>
                            <w:left w:val="none" w:sz="0" w:space="0" w:color="auto"/>
                            <w:bottom w:val="none" w:sz="0" w:space="0" w:color="auto"/>
                            <w:right w:val="none" w:sz="0" w:space="0" w:color="auto"/>
                          </w:divBdr>
                          <w:divsChild>
                            <w:div w:id="1475294557">
                              <w:marLeft w:val="0"/>
                              <w:marRight w:val="0"/>
                              <w:marTop w:val="0"/>
                              <w:marBottom w:val="0"/>
                              <w:divBdr>
                                <w:top w:val="none" w:sz="0" w:space="0" w:color="auto"/>
                                <w:left w:val="none" w:sz="0" w:space="0" w:color="auto"/>
                                <w:bottom w:val="none" w:sz="0" w:space="0" w:color="auto"/>
                                <w:right w:val="none" w:sz="0" w:space="0" w:color="auto"/>
                              </w:divBdr>
                            </w:div>
                          </w:divsChild>
                        </w:div>
                        <w:div w:id="1404333137">
                          <w:marLeft w:val="0"/>
                          <w:marRight w:val="0"/>
                          <w:marTop w:val="0"/>
                          <w:marBottom w:val="0"/>
                          <w:divBdr>
                            <w:top w:val="none" w:sz="0" w:space="0" w:color="auto"/>
                            <w:left w:val="none" w:sz="0" w:space="0" w:color="auto"/>
                            <w:bottom w:val="none" w:sz="0" w:space="0" w:color="auto"/>
                            <w:right w:val="none" w:sz="0" w:space="0" w:color="auto"/>
                          </w:divBdr>
                          <w:divsChild>
                            <w:div w:id="1044672348">
                              <w:marLeft w:val="0"/>
                              <w:marRight w:val="0"/>
                              <w:marTop w:val="0"/>
                              <w:marBottom w:val="0"/>
                              <w:divBdr>
                                <w:top w:val="none" w:sz="0" w:space="0" w:color="auto"/>
                                <w:left w:val="none" w:sz="0" w:space="0" w:color="auto"/>
                                <w:bottom w:val="none" w:sz="0" w:space="0" w:color="auto"/>
                                <w:right w:val="none" w:sz="0" w:space="0" w:color="auto"/>
                              </w:divBdr>
                              <w:divsChild>
                                <w:div w:id="1304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1934">
                          <w:marLeft w:val="0"/>
                          <w:marRight w:val="0"/>
                          <w:marTop w:val="0"/>
                          <w:marBottom w:val="0"/>
                          <w:divBdr>
                            <w:top w:val="none" w:sz="0" w:space="0" w:color="auto"/>
                            <w:left w:val="none" w:sz="0" w:space="0" w:color="auto"/>
                            <w:bottom w:val="none" w:sz="0" w:space="0" w:color="auto"/>
                            <w:right w:val="none" w:sz="0" w:space="0" w:color="auto"/>
                          </w:divBdr>
                          <w:divsChild>
                            <w:div w:id="1102722417">
                              <w:marLeft w:val="0"/>
                              <w:marRight w:val="0"/>
                              <w:marTop w:val="0"/>
                              <w:marBottom w:val="0"/>
                              <w:divBdr>
                                <w:top w:val="none" w:sz="0" w:space="0" w:color="auto"/>
                                <w:left w:val="none" w:sz="0" w:space="0" w:color="auto"/>
                                <w:bottom w:val="none" w:sz="0" w:space="0" w:color="auto"/>
                                <w:right w:val="none" w:sz="0" w:space="0" w:color="auto"/>
                              </w:divBdr>
                              <w:divsChild>
                                <w:div w:id="12737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8148">
                          <w:marLeft w:val="0"/>
                          <w:marRight w:val="0"/>
                          <w:marTop w:val="0"/>
                          <w:marBottom w:val="0"/>
                          <w:divBdr>
                            <w:top w:val="none" w:sz="0" w:space="0" w:color="auto"/>
                            <w:left w:val="none" w:sz="0" w:space="0" w:color="auto"/>
                            <w:bottom w:val="none" w:sz="0" w:space="0" w:color="auto"/>
                            <w:right w:val="none" w:sz="0" w:space="0" w:color="auto"/>
                          </w:divBdr>
                          <w:divsChild>
                            <w:div w:id="1108233220">
                              <w:marLeft w:val="0"/>
                              <w:marRight w:val="0"/>
                              <w:marTop w:val="0"/>
                              <w:marBottom w:val="0"/>
                              <w:divBdr>
                                <w:top w:val="none" w:sz="0" w:space="0" w:color="auto"/>
                                <w:left w:val="none" w:sz="0" w:space="0" w:color="auto"/>
                                <w:bottom w:val="none" w:sz="0" w:space="0" w:color="auto"/>
                                <w:right w:val="none" w:sz="0" w:space="0" w:color="auto"/>
                              </w:divBdr>
                              <w:divsChild>
                                <w:div w:id="16726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1844">
                          <w:marLeft w:val="0"/>
                          <w:marRight w:val="0"/>
                          <w:marTop w:val="0"/>
                          <w:marBottom w:val="0"/>
                          <w:divBdr>
                            <w:top w:val="none" w:sz="0" w:space="0" w:color="auto"/>
                            <w:left w:val="none" w:sz="0" w:space="0" w:color="auto"/>
                            <w:bottom w:val="none" w:sz="0" w:space="0" w:color="auto"/>
                            <w:right w:val="none" w:sz="0" w:space="0" w:color="auto"/>
                          </w:divBdr>
                          <w:divsChild>
                            <w:div w:id="1265646435">
                              <w:marLeft w:val="0"/>
                              <w:marRight w:val="0"/>
                              <w:marTop w:val="0"/>
                              <w:marBottom w:val="0"/>
                              <w:divBdr>
                                <w:top w:val="none" w:sz="0" w:space="0" w:color="auto"/>
                                <w:left w:val="none" w:sz="0" w:space="0" w:color="auto"/>
                                <w:bottom w:val="none" w:sz="0" w:space="0" w:color="auto"/>
                                <w:right w:val="none" w:sz="0" w:space="0" w:color="auto"/>
                              </w:divBdr>
                              <w:divsChild>
                                <w:div w:id="9526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927">
                          <w:marLeft w:val="0"/>
                          <w:marRight w:val="0"/>
                          <w:marTop w:val="0"/>
                          <w:marBottom w:val="0"/>
                          <w:divBdr>
                            <w:top w:val="none" w:sz="0" w:space="0" w:color="auto"/>
                            <w:left w:val="none" w:sz="0" w:space="0" w:color="auto"/>
                            <w:bottom w:val="none" w:sz="0" w:space="0" w:color="auto"/>
                            <w:right w:val="none" w:sz="0" w:space="0" w:color="auto"/>
                          </w:divBdr>
                        </w:div>
                        <w:div w:id="1545747527">
                          <w:marLeft w:val="0"/>
                          <w:marRight w:val="0"/>
                          <w:marTop w:val="0"/>
                          <w:marBottom w:val="0"/>
                          <w:divBdr>
                            <w:top w:val="none" w:sz="0" w:space="0" w:color="auto"/>
                            <w:left w:val="none" w:sz="0" w:space="0" w:color="auto"/>
                            <w:bottom w:val="none" w:sz="0" w:space="0" w:color="auto"/>
                            <w:right w:val="none" w:sz="0" w:space="0" w:color="auto"/>
                          </w:divBdr>
                        </w:div>
                        <w:div w:id="1787503561">
                          <w:marLeft w:val="0"/>
                          <w:marRight w:val="0"/>
                          <w:marTop w:val="0"/>
                          <w:marBottom w:val="0"/>
                          <w:divBdr>
                            <w:top w:val="none" w:sz="0" w:space="0" w:color="auto"/>
                            <w:left w:val="none" w:sz="0" w:space="0" w:color="auto"/>
                            <w:bottom w:val="none" w:sz="0" w:space="0" w:color="auto"/>
                            <w:right w:val="none" w:sz="0" w:space="0" w:color="auto"/>
                          </w:divBdr>
                          <w:divsChild>
                            <w:div w:id="1446728245">
                              <w:marLeft w:val="0"/>
                              <w:marRight w:val="0"/>
                              <w:marTop w:val="0"/>
                              <w:marBottom w:val="0"/>
                              <w:divBdr>
                                <w:top w:val="none" w:sz="0" w:space="0" w:color="auto"/>
                                <w:left w:val="none" w:sz="0" w:space="0" w:color="auto"/>
                                <w:bottom w:val="none" w:sz="0" w:space="0" w:color="auto"/>
                                <w:right w:val="none" w:sz="0" w:space="0" w:color="auto"/>
                              </w:divBdr>
                              <w:divsChild>
                                <w:div w:id="19844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755">
                          <w:marLeft w:val="0"/>
                          <w:marRight w:val="0"/>
                          <w:marTop w:val="0"/>
                          <w:marBottom w:val="0"/>
                          <w:divBdr>
                            <w:top w:val="none" w:sz="0" w:space="0" w:color="auto"/>
                            <w:left w:val="none" w:sz="0" w:space="0" w:color="auto"/>
                            <w:bottom w:val="none" w:sz="0" w:space="0" w:color="auto"/>
                            <w:right w:val="none" w:sz="0" w:space="0" w:color="auto"/>
                          </w:divBdr>
                          <w:divsChild>
                            <w:div w:id="353043482">
                              <w:marLeft w:val="0"/>
                              <w:marRight w:val="0"/>
                              <w:marTop w:val="0"/>
                              <w:marBottom w:val="0"/>
                              <w:divBdr>
                                <w:top w:val="none" w:sz="0" w:space="0" w:color="auto"/>
                                <w:left w:val="none" w:sz="0" w:space="0" w:color="auto"/>
                                <w:bottom w:val="none" w:sz="0" w:space="0" w:color="auto"/>
                                <w:right w:val="none" w:sz="0" w:space="0" w:color="auto"/>
                              </w:divBdr>
                              <w:divsChild>
                                <w:div w:id="12989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8532">
                          <w:marLeft w:val="0"/>
                          <w:marRight w:val="0"/>
                          <w:marTop w:val="0"/>
                          <w:marBottom w:val="0"/>
                          <w:divBdr>
                            <w:top w:val="none" w:sz="0" w:space="0" w:color="auto"/>
                            <w:left w:val="none" w:sz="0" w:space="0" w:color="auto"/>
                            <w:bottom w:val="none" w:sz="0" w:space="0" w:color="auto"/>
                            <w:right w:val="none" w:sz="0" w:space="0" w:color="auto"/>
                          </w:divBdr>
                        </w:div>
                        <w:div w:id="1840777652">
                          <w:marLeft w:val="0"/>
                          <w:marRight w:val="0"/>
                          <w:marTop w:val="0"/>
                          <w:marBottom w:val="0"/>
                          <w:divBdr>
                            <w:top w:val="none" w:sz="0" w:space="0" w:color="auto"/>
                            <w:left w:val="none" w:sz="0" w:space="0" w:color="auto"/>
                            <w:bottom w:val="none" w:sz="0" w:space="0" w:color="auto"/>
                            <w:right w:val="none" w:sz="0" w:space="0" w:color="auto"/>
                          </w:divBdr>
                        </w:div>
                        <w:div w:id="1957056771">
                          <w:marLeft w:val="0"/>
                          <w:marRight w:val="0"/>
                          <w:marTop w:val="0"/>
                          <w:marBottom w:val="0"/>
                          <w:divBdr>
                            <w:top w:val="none" w:sz="0" w:space="0" w:color="auto"/>
                            <w:left w:val="none" w:sz="0" w:space="0" w:color="auto"/>
                            <w:bottom w:val="none" w:sz="0" w:space="0" w:color="auto"/>
                            <w:right w:val="none" w:sz="0" w:space="0" w:color="auto"/>
                          </w:divBdr>
                        </w:div>
                        <w:div w:id="2098942637">
                          <w:marLeft w:val="0"/>
                          <w:marRight w:val="0"/>
                          <w:marTop w:val="0"/>
                          <w:marBottom w:val="0"/>
                          <w:divBdr>
                            <w:top w:val="none" w:sz="0" w:space="0" w:color="auto"/>
                            <w:left w:val="none" w:sz="0" w:space="0" w:color="auto"/>
                            <w:bottom w:val="none" w:sz="0" w:space="0" w:color="auto"/>
                            <w:right w:val="none" w:sz="0" w:space="0" w:color="auto"/>
                          </w:divBdr>
                          <w:divsChild>
                            <w:div w:id="104468484">
                              <w:marLeft w:val="0"/>
                              <w:marRight w:val="0"/>
                              <w:marTop w:val="0"/>
                              <w:marBottom w:val="0"/>
                              <w:divBdr>
                                <w:top w:val="none" w:sz="0" w:space="0" w:color="auto"/>
                                <w:left w:val="none" w:sz="0" w:space="0" w:color="auto"/>
                                <w:bottom w:val="none" w:sz="0" w:space="0" w:color="auto"/>
                                <w:right w:val="none" w:sz="0" w:space="0" w:color="auto"/>
                              </w:divBdr>
                              <w:divsChild>
                                <w:div w:id="3156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15720">
                  <w:marLeft w:val="0"/>
                  <w:marRight w:val="0"/>
                  <w:marTop w:val="0"/>
                  <w:marBottom w:val="0"/>
                  <w:divBdr>
                    <w:top w:val="none" w:sz="0" w:space="0" w:color="auto"/>
                    <w:left w:val="none" w:sz="0" w:space="0" w:color="auto"/>
                    <w:bottom w:val="none" w:sz="0" w:space="0" w:color="auto"/>
                    <w:right w:val="none" w:sz="0" w:space="0" w:color="auto"/>
                  </w:divBdr>
                  <w:divsChild>
                    <w:div w:id="61146596">
                      <w:marLeft w:val="0"/>
                      <w:marRight w:val="0"/>
                      <w:marTop w:val="0"/>
                      <w:marBottom w:val="0"/>
                      <w:divBdr>
                        <w:top w:val="none" w:sz="0" w:space="0" w:color="auto"/>
                        <w:left w:val="none" w:sz="0" w:space="0" w:color="auto"/>
                        <w:bottom w:val="none" w:sz="0" w:space="0" w:color="auto"/>
                        <w:right w:val="none" w:sz="0" w:space="0" w:color="auto"/>
                      </w:divBdr>
                      <w:divsChild>
                        <w:div w:id="100956192">
                          <w:marLeft w:val="0"/>
                          <w:marRight w:val="0"/>
                          <w:marTop w:val="0"/>
                          <w:marBottom w:val="0"/>
                          <w:divBdr>
                            <w:top w:val="none" w:sz="0" w:space="0" w:color="auto"/>
                            <w:left w:val="none" w:sz="0" w:space="0" w:color="auto"/>
                            <w:bottom w:val="none" w:sz="0" w:space="0" w:color="auto"/>
                            <w:right w:val="none" w:sz="0" w:space="0" w:color="auto"/>
                          </w:divBdr>
                        </w:div>
                        <w:div w:id="1898512521">
                          <w:marLeft w:val="0"/>
                          <w:marRight w:val="0"/>
                          <w:marTop w:val="0"/>
                          <w:marBottom w:val="0"/>
                          <w:divBdr>
                            <w:top w:val="none" w:sz="0" w:space="0" w:color="auto"/>
                            <w:left w:val="none" w:sz="0" w:space="0" w:color="auto"/>
                            <w:bottom w:val="none" w:sz="0" w:space="0" w:color="auto"/>
                            <w:right w:val="none" w:sz="0" w:space="0" w:color="auto"/>
                          </w:divBdr>
                          <w:divsChild>
                            <w:div w:id="2816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3284">
                      <w:marLeft w:val="0"/>
                      <w:marRight w:val="0"/>
                      <w:marTop w:val="0"/>
                      <w:marBottom w:val="0"/>
                      <w:divBdr>
                        <w:top w:val="none" w:sz="0" w:space="0" w:color="auto"/>
                        <w:left w:val="none" w:sz="0" w:space="0" w:color="auto"/>
                        <w:bottom w:val="none" w:sz="0" w:space="0" w:color="auto"/>
                        <w:right w:val="none" w:sz="0" w:space="0" w:color="auto"/>
                      </w:divBdr>
                      <w:divsChild>
                        <w:div w:id="934216614">
                          <w:marLeft w:val="0"/>
                          <w:marRight w:val="0"/>
                          <w:marTop w:val="0"/>
                          <w:marBottom w:val="0"/>
                          <w:divBdr>
                            <w:top w:val="none" w:sz="0" w:space="0" w:color="auto"/>
                            <w:left w:val="none" w:sz="0" w:space="0" w:color="auto"/>
                            <w:bottom w:val="none" w:sz="0" w:space="0" w:color="auto"/>
                            <w:right w:val="none" w:sz="0" w:space="0" w:color="auto"/>
                          </w:divBdr>
                        </w:div>
                        <w:div w:id="1282957704">
                          <w:marLeft w:val="0"/>
                          <w:marRight w:val="0"/>
                          <w:marTop w:val="0"/>
                          <w:marBottom w:val="0"/>
                          <w:divBdr>
                            <w:top w:val="none" w:sz="0" w:space="0" w:color="auto"/>
                            <w:left w:val="none" w:sz="0" w:space="0" w:color="auto"/>
                            <w:bottom w:val="none" w:sz="0" w:space="0" w:color="auto"/>
                            <w:right w:val="none" w:sz="0" w:space="0" w:color="auto"/>
                          </w:divBdr>
                        </w:div>
                        <w:div w:id="1341004111">
                          <w:marLeft w:val="0"/>
                          <w:marRight w:val="0"/>
                          <w:marTop w:val="0"/>
                          <w:marBottom w:val="0"/>
                          <w:divBdr>
                            <w:top w:val="none" w:sz="0" w:space="0" w:color="auto"/>
                            <w:left w:val="none" w:sz="0" w:space="0" w:color="auto"/>
                            <w:bottom w:val="none" w:sz="0" w:space="0" w:color="auto"/>
                            <w:right w:val="none" w:sz="0" w:space="0" w:color="auto"/>
                          </w:divBdr>
                        </w:div>
                        <w:div w:id="2037000547">
                          <w:marLeft w:val="0"/>
                          <w:marRight w:val="0"/>
                          <w:marTop w:val="0"/>
                          <w:marBottom w:val="0"/>
                          <w:divBdr>
                            <w:top w:val="none" w:sz="0" w:space="0" w:color="auto"/>
                            <w:left w:val="none" w:sz="0" w:space="0" w:color="auto"/>
                            <w:bottom w:val="none" w:sz="0" w:space="0" w:color="auto"/>
                            <w:right w:val="none" w:sz="0" w:space="0" w:color="auto"/>
                          </w:divBdr>
                        </w:div>
                      </w:divsChild>
                    </w:div>
                    <w:div w:id="657996125">
                      <w:marLeft w:val="0"/>
                      <w:marRight w:val="0"/>
                      <w:marTop w:val="0"/>
                      <w:marBottom w:val="0"/>
                      <w:divBdr>
                        <w:top w:val="none" w:sz="0" w:space="0" w:color="auto"/>
                        <w:left w:val="none" w:sz="0" w:space="0" w:color="auto"/>
                        <w:bottom w:val="none" w:sz="0" w:space="0" w:color="auto"/>
                        <w:right w:val="none" w:sz="0" w:space="0" w:color="auto"/>
                      </w:divBdr>
                      <w:divsChild>
                        <w:div w:id="474105483">
                          <w:marLeft w:val="0"/>
                          <w:marRight w:val="0"/>
                          <w:marTop w:val="0"/>
                          <w:marBottom w:val="0"/>
                          <w:divBdr>
                            <w:top w:val="none" w:sz="0" w:space="0" w:color="auto"/>
                            <w:left w:val="none" w:sz="0" w:space="0" w:color="auto"/>
                            <w:bottom w:val="none" w:sz="0" w:space="0" w:color="auto"/>
                            <w:right w:val="none" w:sz="0" w:space="0" w:color="auto"/>
                          </w:divBdr>
                        </w:div>
                        <w:div w:id="594945959">
                          <w:marLeft w:val="0"/>
                          <w:marRight w:val="0"/>
                          <w:marTop w:val="0"/>
                          <w:marBottom w:val="0"/>
                          <w:divBdr>
                            <w:top w:val="none" w:sz="0" w:space="0" w:color="auto"/>
                            <w:left w:val="none" w:sz="0" w:space="0" w:color="auto"/>
                            <w:bottom w:val="none" w:sz="0" w:space="0" w:color="auto"/>
                            <w:right w:val="none" w:sz="0" w:space="0" w:color="auto"/>
                          </w:divBdr>
                        </w:div>
                        <w:div w:id="1471244403">
                          <w:marLeft w:val="0"/>
                          <w:marRight w:val="0"/>
                          <w:marTop w:val="0"/>
                          <w:marBottom w:val="0"/>
                          <w:divBdr>
                            <w:top w:val="none" w:sz="0" w:space="0" w:color="auto"/>
                            <w:left w:val="none" w:sz="0" w:space="0" w:color="auto"/>
                            <w:bottom w:val="none" w:sz="0" w:space="0" w:color="auto"/>
                            <w:right w:val="none" w:sz="0" w:space="0" w:color="auto"/>
                          </w:divBdr>
                        </w:div>
                        <w:div w:id="1862086994">
                          <w:marLeft w:val="0"/>
                          <w:marRight w:val="0"/>
                          <w:marTop w:val="0"/>
                          <w:marBottom w:val="0"/>
                          <w:divBdr>
                            <w:top w:val="none" w:sz="0" w:space="0" w:color="auto"/>
                            <w:left w:val="none" w:sz="0" w:space="0" w:color="auto"/>
                            <w:bottom w:val="none" w:sz="0" w:space="0" w:color="auto"/>
                            <w:right w:val="none" w:sz="0" w:space="0" w:color="auto"/>
                          </w:divBdr>
                        </w:div>
                      </w:divsChild>
                    </w:div>
                    <w:div w:id="981495303">
                      <w:marLeft w:val="0"/>
                      <w:marRight w:val="0"/>
                      <w:marTop w:val="0"/>
                      <w:marBottom w:val="0"/>
                      <w:divBdr>
                        <w:top w:val="none" w:sz="0" w:space="0" w:color="auto"/>
                        <w:left w:val="none" w:sz="0" w:space="0" w:color="auto"/>
                        <w:bottom w:val="none" w:sz="0" w:space="0" w:color="auto"/>
                        <w:right w:val="none" w:sz="0" w:space="0" w:color="auto"/>
                      </w:divBdr>
                      <w:divsChild>
                        <w:div w:id="1233931838">
                          <w:marLeft w:val="0"/>
                          <w:marRight w:val="0"/>
                          <w:marTop w:val="0"/>
                          <w:marBottom w:val="0"/>
                          <w:divBdr>
                            <w:top w:val="none" w:sz="0" w:space="0" w:color="auto"/>
                            <w:left w:val="none" w:sz="0" w:space="0" w:color="auto"/>
                            <w:bottom w:val="none" w:sz="0" w:space="0" w:color="auto"/>
                            <w:right w:val="none" w:sz="0" w:space="0" w:color="auto"/>
                          </w:divBdr>
                          <w:divsChild>
                            <w:div w:id="2125155338">
                              <w:marLeft w:val="0"/>
                              <w:marRight w:val="0"/>
                              <w:marTop w:val="0"/>
                              <w:marBottom w:val="0"/>
                              <w:divBdr>
                                <w:top w:val="none" w:sz="0" w:space="0" w:color="auto"/>
                                <w:left w:val="none" w:sz="0" w:space="0" w:color="auto"/>
                                <w:bottom w:val="none" w:sz="0" w:space="0" w:color="auto"/>
                                <w:right w:val="none" w:sz="0" w:space="0" w:color="auto"/>
                              </w:divBdr>
                              <w:divsChild>
                                <w:div w:id="2968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6914">
                      <w:marLeft w:val="0"/>
                      <w:marRight w:val="0"/>
                      <w:marTop w:val="0"/>
                      <w:marBottom w:val="0"/>
                      <w:divBdr>
                        <w:top w:val="none" w:sz="0" w:space="0" w:color="auto"/>
                        <w:left w:val="none" w:sz="0" w:space="0" w:color="auto"/>
                        <w:bottom w:val="none" w:sz="0" w:space="0" w:color="auto"/>
                        <w:right w:val="none" w:sz="0" w:space="0" w:color="auto"/>
                      </w:divBdr>
                      <w:divsChild>
                        <w:div w:id="836000313">
                          <w:marLeft w:val="0"/>
                          <w:marRight w:val="0"/>
                          <w:marTop w:val="0"/>
                          <w:marBottom w:val="0"/>
                          <w:divBdr>
                            <w:top w:val="none" w:sz="0" w:space="0" w:color="auto"/>
                            <w:left w:val="none" w:sz="0" w:space="0" w:color="auto"/>
                            <w:bottom w:val="none" w:sz="0" w:space="0" w:color="auto"/>
                            <w:right w:val="none" w:sz="0" w:space="0" w:color="auto"/>
                          </w:divBdr>
                        </w:div>
                      </w:divsChild>
                    </w:div>
                    <w:div w:id="20176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23237">
      <w:bodyDiv w:val="1"/>
      <w:marLeft w:val="0"/>
      <w:marRight w:val="0"/>
      <w:marTop w:val="0"/>
      <w:marBottom w:val="300"/>
      <w:divBdr>
        <w:top w:val="none" w:sz="0" w:space="0" w:color="auto"/>
        <w:left w:val="none" w:sz="0" w:space="0" w:color="auto"/>
        <w:bottom w:val="none" w:sz="0" w:space="0" w:color="auto"/>
        <w:right w:val="none" w:sz="0" w:space="0" w:color="auto"/>
      </w:divBdr>
      <w:divsChild>
        <w:div w:id="956447280">
          <w:marLeft w:val="0"/>
          <w:marRight w:val="0"/>
          <w:marTop w:val="0"/>
          <w:marBottom w:val="0"/>
          <w:divBdr>
            <w:top w:val="none" w:sz="0" w:space="0" w:color="auto"/>
            <w:left w:val="none" w:sz="0" w:space="0" w:color="auto"/>
            <w:bottom w:val="none" w:sz="0" w:space="0" w:color="auto"/>
            <w:right w:val="none" w:sz="0" w:space="0" w:color="auto"/>
          </w:divBdr>
        </w:div>
      </w:divsChild>
    </w:div>
    <w:div w:id="1941722694">
      <w:bodyDiv w:val="1"/>
      <w:marLeft w:val="0"/>
      <w:marRight w:val="0"/>
      <w:marTop w:val="0"/>
      <w:marBottom w:val="0"/>
      <w:divBdr>
        <w:top w:val="none" w:sz="0" w:space="0" w:color="auto"/>
        <w:left w:val="none" w:sz="0" w:space="0" w:color="auto"/>
        <w:bottom w:val="none" w:sz="0" w:space="0" w:color="auto"/>
        <w:right w:val="none" w:sz="0" w:space="0" w:color="auto"/>
      </w:divBdr>
      <w:divsChild>
        <w:div w:id="596324825">
          <w:marLeft w:val="0"/>
          <w:marRight w:val="0"/>
          <w:marTop w:val="0"/>
          <w:marBottom w:val="0"/>
          <w:divBdr>
            <w:top w:val="none" w:sz="0" w:space="0" w:color="auto"/>
            <w:left w:val="none" w:sz="0" w:space="0" w:color="auto"/>
            <w:bottom w:val="none" w:sz="0" w:space="0" w:color="auto"/>
            <w:right w:val="none" w:sz="0" w:space="0" w:color="auto"/>
          </w:divBdr>
          <w:divsChild>
            <w:div w:id="8897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9508">
      <w:bodyDiv w:val="1"/>
      <w:marLeft w:val="0"/>
      <w:marRight w:val="0"/>
      <w:marTop w:val="0"/>
      <w:marBottom w:val="0"/>
      <w:divBdr>
        <w:top w:val="none" w:sz="0" w:space="0" w:color="auto"/>
        <w:left w:val="none" w:sz="0" w:space="0" w:color="auto"/>
        <w:bottom w:val="none" w:sz="0" w:space="0" w:color="auto"/>
        <w:right w:val="none" w:sz="0" w:space="0" w:color="auto"/>
      </w:divBdr>
      <w:divsChild>
        <w:div w:id="1055619737">
          <w:marLeft w:val="0"/>
          <w:marRight w:val="0"/>
          <w:marTop w:val="0"/>
          <w:marBottom w:val="360"/>
          <w:divBdr>
            <w:top w:val="single" w:sz="18" w:space="0" w:color="FF3300"/>
            <w:left w:val="none" w:sz="0" w:space="0" w:color="auto"/>
            <w:bottom w:val="none" w:sz="0" w:space="0" w:color="auto"/>
            <w:right w:val="none" w:sz="0" w:space="0" w:color="auto"/>
          </w:divBdr>
          <w:divsChild>
            <w:div w:id="506672687">
              <w:marLeft w:val="0"/>
              <w:marRight w:val="0"/>
              <w:marTop w:val="0"/>
              <w:marBottom w:val="0"/>
              <w:divBdr>
                <w:top w:val="none" w:sz="0" w:space="0" w:color="auto"/>
                <w:left w:val="none" w:sz="0" w:space="0" w:color="auto"/>
                <w:bottom w:val="none" w:sz="0" w:space="0" w:color="auto"/>
                <w:right w:val="none" w:sz="0" w:space="0" w:color="auto"/>
              </w:divBdr>
              <w:divsChild>
                <w:div w:id="661929312">
                  <w:marLeft w:val="0"/>
                  <w:marRight w:val="-5040"/>
                  <w:marTop w:val="0"/>
                  <w:marBottom w:val="0"/>
                  <w:divBdr>
                    <w:top w:val="none" w:sz="0" w:space="0" w:color="auto"/>
                    <w:left w:val="none" w:sz="0" w:space="0" w:color="auto"/>
                    <w:bottom w:val="none" w:sz="0" w:space="0" w:color="auto"/>
                    <w:right w:val="none" w:sz="0" w:space="0" w:color="auto"/>
                  </w:divBdr>
                  <w:divsChild>
                    <w:div w:id="893849555">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012755030">
      <w:bodyDiv w:val="1"/>
      <w:marLeft w:val="0"/>
      <w:marRight w:val="0"/>
      <w:marTop w:val="0"/>
      <w:marBottom w:val="0"/>
      <w:divBdr>
        <w:top w:val="none" w:sz="0" w:space="0" w:color="auto"/>
        <w:left w:val="none" w:sz="0" w:space="0" w:color="auto"/>
        <w:bottom w:val="none" w:sz="0" w:space="0" w:color="auto"/>
        <w:right w:val="none" w:sz="0" w:space="0" w:color="auto"/>
      </w:divBdr>
      <w:divsChild>
        <w:div w:id="1261909916">
          <w:marLeft w:val="0"/>
          <w:marRight w:val="0"/>
          <w:marTop w:val="0"/>
          <w:marBottom w:val="0"/>
          <w:divBdr>
            <w:top w:val="none" w:sz="0" w:space="0" w:color="auto"/>
            <w:left w:val="none" w:sz="0" w:space="0" w:color="auto"/>
            <w:bottom w:val="none" w:sz="0" w:space="0" w:color="auto"/>
            <w:right w:val="none" w:sz="0" w:space="0" w:color="auto"/>
          </w:divBdr>
          <w:divsChild>
            <w:div w:id="67268865">
              <w:marLeft w:val="0"/>
              <w:marRight w:val="0"/>
              <w:marTop w:val="0"/>
              <w:marBottom w:val="0"/>
              <w:divBdr>
                <w:top w:val="none" w:sz="0" w:space="0" w:color="auto"/>
                <w:left w:val="none" w:sz="0" w:space="0" w:color="auto"/>
                <w:bottom w:val="none" w:sz="0" w:space="0" w:color="auto"/>
                <w:right w:val="none" w:sz="0" w:space="0" w:color="auto"/>
              </w:divBdr>
              <w:divsChild>
                <w:div w:id="9880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6635">
      <w:bodyDiv w:val="1"/>
      <w:marLeft w:val="0"/>
      <w:marRight w:val="0"/>
      <w:marTop w:val="0"/>
      <w:marBottom w:val="0"/>
      <w:divBdr>
        <w:top w:val="none" w:sz="0" w:space="0" w:color="auto"/>
        <w:left w:val="none" w:sz="0" w:space="0" w:color="auto"/>
        <w:bottom w:val="none" w:sz="0" w:space="0" w:color="auto"/>
        <w:right w:val="none" w:sz="0" w:space="0" w:color="auto"/>
      </w:divBdr>
      <w:divsChild>
        <w:div w:id="108935982">
          <w:marLeft w:val="0"/>
          <w:marRight w:val="0"/>
          <w:marTop w:val="0"/>
          <w:marBottom w:val="0"/>
          <w:divBdr>
            <w:top w:val="none" w:sz="0" w:space="0" w:color="auto"/>
            <w:left w:val="none" w:sz="0" w:space="0" w:color="auto"/>
            <w:bottom w:val="none" w:sz="0" w:space="0" w:color="auto"/>
            <w:right w:val="none" w:sz="0" w:space="0" w:color="auto"/>
          </w:divBdr>
          <w:divsChild>
            <w:div w:id="9920455">
              <w:marLeft w:val="0"/>
              <w:marRight w:val="0"/>
              <w:marTop w:val="0"/>
              <w:marBottom w:val="0"/>
              <w:divBdr>
                <w:top w:val="none" w:sz="0" w:space="0" w:color="auto"/>
                <w:left w:val="none" w:sz="0" w:space="0" w:color="auto"/>
                <w:bottom w:val="none" w:sz="0" w:space="0" w:color="auto"/>
                <w:right w:val="none" w:sz="0" w:space="0" w:color="auto"/>
              </w:divBdr>
              <w:divsChild>
                <w:div w:id="18262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wmf"/><Relationship Id="rId39" Type="http://schemas.openxmlformats.org/officeDocument/2006/relationships/image" Target="media/image27.wmf"/><Relationship Id="rId21" Type="http://schemas.openxmlformats.org/officeDocument/2006/relationships/image" Target="media/image14.wmf"/><Relationship Id="rId34" Type="http://schemas.microsoft.com/office/2007/relationships/diagramDrawing" Target="diagrams/drawing1.xml"/><Relationship Id="rId42" Type="http://schemas.openxmlformats.org/officeDocument/2006/relationships/image" Target="media/image30.wmf"/><Relationship Id="rId47" Type="http://schemas.openxmlformats.org/officeDocument/2006/relationships/image" Target="media/image35.wmf"/><Relationship Id="rId50" Type="http://schemas.openxmlformats.org/officeDocument/2006/relationships/image" Target="media/image38.wmf"/><Relationship Id="rId55" Type="http://schemas.openxmlformats.org/officeDocument/2006/relationships/image" Target="media/image43.wmf"/><Relationship Id="rId63" Type="http://schemas.openxmlformats.org/officeDocument/2006/relationships/image" Target="media/image51.wmf"/><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9"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wmf"/><Relationship Id="rId32" Type="http://schemas.openxmlformats.org/officeDocument/2006/relationships/diagramQuickStyle" Target="diagrams/quickStyle1.xml"/><Relationship Id="rId37" Type="http://schemas.openxmlformats.org/officeDocument/2006/relationships/image" Target="media/image25.png"/><Relationship Id="rId40" Type="http://schemas.openxmlformats.org/officeDocument/2006/relationships/image" Target="media/image28.wmf"/><Relationship Id="rId45" Type="http://schemas.openxmlformats.org/officeDocument/2006/relationships/image" Target="media/image33.png"/><Relationship Id="rId53" Type="http://schemas.openxmlformats.org/officeDocument/2006/relationships/image" Target="media/image41.wmf"/><Relationship Id="rId58" Type="http://schemas.openxmlformats.org/officeDocument/2006/relationships/image" Target="media/image46.jpeg"/><Relationship Id="rId66" Type="http://schemas.openxmlformats.org/officeDocument/2006/relationships/image" Target="media/image54.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4.wmf"/><Relationship Id="rId49" Type="http://schemas.openxmlformats.org/officeDocument/2006/relationships/image" Target="media/image37.jpeg"/><Relationship Id="rId57" Type="http://schemas.openxmlformats.org/officeDocument/2006/relationships/image" Target="media/image45.wmf"/><Relationship Id="rId61" Type="http://schemas.openxmlformats.org/officeDocument/2006/relationships/image" Target="media/image49.wmf"/><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diagramLayout" Target="diagrams/layout1.xml"/><Relationship Id="rId44" Type="http://schemas.openxmlformats.org/officeDocument/2006/relationships/image" Target="media/image32.jpeg"/><Relationship Id="rId52" Type="http://schemas.openxmlformats.org/officeDocument/2006/relationships/image" Target="media/image40.png"/><Relationship Id="rId60" Type="http://schemas.openxmlformats.org/officeDocument/2006/relationships/image" Target="media/image48.wmf"/><Relationship Id="rId65" Type="http://schemas.openxmlformats.org/officeDocument/2006/relationships/image" Target="media/image5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diagramData" Target="diagrams/data1.xml"/><Relationship Id="rId35" Type="http://schemas.openxmlformats.org/officeDocument/2006/relationships/image" Target="media/image23.wmf"/><Relationship Id="rId43" Type="http://schemas.openxmlformats.org/officeDocument/2006/relationships/image" Target="media/image31.wmf"/><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wmf"/><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9.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diagramColors" Target="diagrams/colors1.xml"/><Relationship Id="rId38" Type="http://schemas.openxmlformats.org/officeDocument/2006/relationships/image" Target="media/image26.wmf"/><Relationship Id="rId46" Type="http://schemas.openxmlformats.org/officeDocument/2006/relationships/image" Target="media/image34.jpeg"/><Relationship Id="rId59" Type="http://schemas.openxmlformats.org/officeDocument/2006/relationships/image" Target="media/image47.wmf"/><Relationship Id="rId67" Type="http://schemas.openxmlformats.org/officeDocument/2006/relationships/image" Target="media/image55.wmf"/><Relationship Id="rId20" Type="http://schemas.openxmlformats.org/officeDocument/2006/relationships/image" Target="media/image13.png"/><Relationship Id="rId41" Type="http://schemas.openxmlformats.org/officeDocument/2006/relationships/image" Target="media/image29.wmf"/><Relationship Id="rId54" Type="http://schemas.openxmlformats.org/officeDocument/2006/relationships/image" Target="media/image42.wmf"/><Relationship Id="rId62" Type="http://schemas.openxmlformats.org/officeDocument/2006/relationships/image" Target="media/image50.wmf"/><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M\Application%20Data\Microsoft\Templates\Instructor%20Manual.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E9C69E-230C-4999-BACF-6715A6FD80CE}" type="doc">
      <dgm:prSet loTypeId="urn:microsoft.com/office/officeart/2005/8/layout/hChevron3" loCatId="process" qsTypeId="urn:microsoft.com/office/officeart/2005/8/quickstyle/simple1" qsCatId="simple" csTypeId="urn:microsoft.com/office/officeart/2005/8/colors/colorful4" csCatId="colorful" phldr="1"/>
      <dgm:spPr/>
    </dgm:pt>
    <dgm:pt modelId="{3A55502B-40FB-4CA7-9076-E22FB883F947}">
      <dgm:prSet phldrT="[Text]"/>
      <dgm:spPr/>
      <dgm:t>
        <a:bodyPr/>
        <a:lstStyle/>
        <a:p>
          <a:r>
            <a:rPr lang="en-CA"/>
            <a:t>Preparation</a:t>
          </a:r>
        </a:p>
      </dgm:t>
    </dgm:pt>
    <dgm:pt modelId="{A2CC0FDE-1FE3-4185-97A0-7CE1F0D42641}" type="parTrans" cxnId="{A2C86724-04D9-4D3D-BF8F-202A9C4DA7CE}">
      <dgm:prSet/>
      <dgm:spPr/>
      <dgm:t>
        <a:bodyPr/>
        <a:lstStyle/>
        <a:p>
          <a:endParaRPr lang="en-CA"/>
        </a:p>
      </dgm:t>
    </dgm:pt>
    <dgm:pt modelId="{48AFA56A-3DA2-4544-8962-04147D9A2AA2}" type="sibTrans" cxnId="{A2C86724-04D9-4D3D-BF8F-202A9C4DA7CE}">
      <dgm:prSet/>
      <dgm:spPr/>
      <dgm:t>
        <a:bodyPr/>
        <a:lstStyle/>
        <a:p>
          <a:endParaRPr lang="en-CA"/>
        </a:p>
      </dgm:t>
    </dgm:pt>
    <dgm:pt modelId="{DD170CF3-F6DC-42CB-9382-802BC0B8E7BF}">
      <dgm:prSet phldrT="[Text]"/>
      <dgm:spPr/>
      <dgm:t>
        <a:bodyPr/>
        <a:lstStyle/>
        <a:p>
          <a:r>
            <a:rPr lang="en-CA"/>
            <a:t>Opening Position</a:t>
          </a:r>
        </a:p>
      </dgm:t>
    </dgm:pt>
    <dgm:pt modelId="{121A4399-D184-4021-962A-0630BF886A6B}" type="parTrans" cxnId="{0ACA456A-791E-4DDF-89F7-01E5F6777EAE}">
      <dgm:prSet/>
      <dgm:spPr/>
      <dgm:t>
        <a:bodyPr/>
        <a:lstStyle/>
        <a:p>
          <a:endParaRPr lang="en-CA"/>
        </a:p>
      </dgm:t>
    </dgm:pt>
    <dgm:pt modelId="{1433323B-2200-448E-BD04-34BBF1F45CE4}" type="sibTrans" cxnId="{0ACA456A-791E-4DDF-89F7-01E5F6777EAE}">
      <dgm:prSet/>
      <dgm:spPr/>
      <dgm:t>
        <a:bodyPr/>
        <a:lstStyle/>
        <a:p>
          <a:endParaRPr lang="en-CA"/>
        </a:p>
      </dgm:t>
    </dgm:pt>
    <dgm:pt modelId="{A486CB3D-B3FE-4B8C-95CC-E06EB4FD2344}">
      <dgm:prSet phldrT="[Text]"/>
      <dgm:spPr/>
      <dgm:t>
        <a:bodyPr/>
        <a:lstStyle/>
        <a:p>
          <a:r>
            <a:rPr lang="en-CA"/>
            <a:t>Bargaining</a:t>
          </a:r>
        </a:p>
      </dgm:t>
    </dgm:pt>
    <dgm:pt modelId="{389B80D7-9BBE-44A3-B825-5C8EB6DADFB2}" type="parTrans" cxnId="{795D42CB-C855-4191-AC49-81E0513EE532}">
      <dgm:prSet/>
      <dgm:spPr/>
      <dgm:t>
        <a:bodyPr/>
        <a:lstStyle/>
        <a:p>
          <a:endParaRPr lang="en-CA"/>
        </a:p>
      </dgm:t>
    </dgm:pt>
    <dgm:pt modelId="{F14145E9-1C2E-48E7-A03F-695484BC53E1}" type="sibTrans" cxnId="{795D42CB-C855-4191-AC49-81E0513EE532}">
      <dgm:prSet/>
      <dgm:spPr/>
      <dgm:t>
        <a:bodyPr/>
        <a:lstStyle/>
        <a:p>
          <a:endParaRPr lang="en-CA"/>
        </a:p>
      </dgm:t>
    </dgm:pt>
    <dgm:pt modelId="{0F13A85B-0500-4F30-BEF9-E658D99B011F}">
      <dgm:prSet/>
      <dgm:spPr/>
      <dgm:t>
        <a:bodyPr/>
        <a:lstStyle/>
        <a:p>
          <a:r>
            <a:rPr lang="en-CA"/>
            <a:t>Movement</a:t>
          </a:r>
        </a:p>
      </dgm:t>
    </dgm:pt>
    <dgm:pt modelId="{5A52C406-54FD-4BDC-A532-FB7DCE8FC675}" type="parTrans" cxnId="{C267404E-1E6D-4609-B9B3-98F6F9234586}">
      <dgm:prSet/>
      <dgm:spPr/>
      <dgm:t>
        <a:bodyPr/>
        <a:lstStyle/>
        <a:p>
          <a:endParaRPr lang="en-CA"/>
        </a:p>
      </dgm:t>
    </dgm:pt>
    <dgm:pt modelId="{1A9005AF-9BB8-4133-9EF3-52652B1F33D5}" type="sibTrans" cxnId="{C267404E-1E6D-4609-B9B3-98F6F9234586}">
      <dgm:prSet/>
      <dgm:spPr/>
      <dgm:t>
        <a:bodyPr/>
        <a:lstStyle/>
        <a:p>
          <a:endParaRPr lang="en-CA"/>
        </a:p>
      </dgm:t>
    </dgm:pt>
    <dgm:pt modelId="{768E0FA6-7486-466C-82DF-E786BAF67C49}">
      <dgm:prSet/>
      <dgm:spPr/>
      <dgm:t>
        <a:bodyPr/>
        <a:lstStyle/>
        <a:p>
          <a:r>
            <a:rPr lang="en-CA"/>
            <a:t>Closing</a:t>
          </a:r>
        </a:p>
      </dgm:t>
    </dgm:pt>
    <dgm:pt modelId="{9C0DF6C0-5E49-4ACA-AE0D-B39BF69C544D}" type="parTrans" cxnId="{32009720-5A6F-4F1D-843D-3D20FF905BEB}">
      <dgm:prSet/>
      <dgm:spPr/>
      <dgm:t>
        <a:bodyPr/>
        <a:lstStyle/>
        <a:p>
          <a:endParaRPr lang="en-CA"/>
        </a:p>
      </dgm:t>
    </dgm:pt>
    <dgm:pt modelId="{1B62EBB7-9D7B-444A-98AD-B03D7B7AFBAB}" type="sibTrans" cxnId="{32009720-5A6F-4F1D-843D-3D20FF905BEB}">
      <dgm:prSet/>
      <dgm:spPr/>
      <dgm:t>
        <a:bodyPr/>
        <a:lstStyle/>
        <a:p>
          <a:endParaRPr lang="en-CA"/>
        </a:p>
      </dgm:t>
    </dgm:pt>
    <dgm:pt modelId="{885B679C-734A-4991-B5DB-72B66CEB0269}" type="pres">
      <dgm:prSet presAssocID="{93E9C69E-230C-4999-BACF-6715A6FD80CE}" presName="Name0" presStyleCnt="0">
        <dgm:presLayoutVars>
          <dgm:dir/>
          <dgm:resizeHandles val="exact"/>
        </dgm:presLayoutVars>
      </dgm:prSet>
      <dgm:spPr/>
    </dgm:pt>
    <dgm:pt modelId="{B5A762C4-5B99-4F05-A8F2-DC1EB7830E49}" type="pres">
      <dgm:prSet presAssocID="{3A55502B-40FB-4CA7-9076-E22FB883F947}" presName="parTxOnly" presStyleLbl="node1" presStyleIdx="0" presStyleCnt="5">
        <dgm:presLayoutVars>
          <dgm:bulletEnabled val="1"/>
        </dgm:presLayoutVars>
      </dgm:prSet>
      <dgm:spPr/>
    </dgm:pt>
    <dgm:pt modelId="{AA404DCC-D6CC-4215-8054-7A661AEAF938}" type="pres">
      <dgm:prSet presAssocID="{48AFA56A-3DA2-4544-8962-04147D9A2AA2}" presName="parSpace" presStyleCnt="0"/>
      <dgm:spPr/>
    </dgm:pt>
    <dgm:pt modelId="{DE7C983C-19F9-4C14-AE62-A6C7581CFEF8}" type="pres">
      <dgm:prSet presAssocID="{DD170CF3-F6DC-42CB-9382-802BC0B8E7BF}" presName="parTxOnly" presStyleLbl="node1" presStyleIdx="1" presStyleCnt="5">
        <dgm:presLayoutVars>
          <dgm:bulletEnabled val="1"/>
        </dgm:presLayoutVars>
      </dgm:prSet>
      <dgm:spPr/>
    </dgm:pt>
    <dgm:pt modelId="{173F6F1D-1A85-40D1-A610-4F2BE7A23442}" type="pres">
      <dgm:prSet presAssocID="{1433323B-2200-448E-BD04-34BBF1F45CE4}" presName="parSpace" presStyleCnt="0"/>
      <dgm:spPr/>
    </dgm:pt>
    <dgm:pt modelId="{A5BF4F16-6B71-4C8F-8CAF-DE5F935F2714}" type="pres">
      <dgm:prSet presAssocID="{A486CB3D-B3FE-4B8C-95CC-E06EB4FD2344}" presName="parTxOnly" presStyleLbl="node1" presStyleIdx="2" presStyleCnt="5">
        <dgm:presLayoutVars>
          <dgm:bulletEnabled val="1"/>
        </dgm:presLayoutVars>
      </dgm:prSet>
      <dgm:spPr/>
    </dgm:pt>
    <dgm:pt modelId="{E4F6BA42-C0E3-4EFD-9DF8-68B465F8CDAE}" type="pres">
      <dgm:prSet presAssocID="{F14145E9-1C2E-48E7-A03F-695484BC53E1}" presName="parSpace" presStyleCnt="0"/>
      <dgm:spPr/>
    </dgm:pt>
    <dgm:pt modelId="{DA591F50-2251-4275-9E41-FF3A61422100}" type="pres">
      <dgm:prSet presAssocID="{0F13A85B-0500-4F30-BEF9-E658D99B011F}" presName="parTxOnly" presStyleLbl="node1" presStyleIdx="3" presStyleCnt="5">
        <dgm:presLayoutVars>
          <dgm:bulletEnabled val="1"/>
        </dgm:presLayoutVars>
      </dgm:prSet>
      <dgm:spPr/>
    </dgm:pt>
    <dgm:pt modelId="{56E2844A-F6C3-4D9F-B147-66A725CAB52E}" type="pres">
      <dgm:prSet presAssocID="{1A9005AF-9BB8-4133-9EF3-52652B1F33D5}" presName="parSpace" presStyleCnt="0"/>
      <dgm:spPr/>
    </dgm:pt>
    <dgm:pt modelId="{4E8A7150-847A-4467-9C8B-7F10512FC702}" type="pres">
      <dgm:prSet presAssocID="{768E0FA6-7486-466C-82DF-E786BAF67C49}" presName="parTxOnly" presStyleLbl="node1" presStyleIdx="4" presStyleCnt="5">
        <dgm:presLayoutVars>
          <dgm:bulletEnabled val="1"/>
        </dgm:presLayoutVars>
      </dgm:prSet>
      <dgm:spPr/>
    </dgm:pt>
  </dgm:ptLst>
  <dgm:cxnLst>
    <dgm:cxn modelId="{32009720-5A6F-4F1D-843D-3D20FF905BEB}" srcId="{93E9C69E-230C-4999-BACF-6715A6FD80CE}" destId="{768E0FA6-7486-466C-82DF-E786BAF67C49}" srcOrd="4" destOrd="0" parTransId="{9C0DF6C0-5E49-4ACA-AE0D-B39BF69C544D}" sibTransId="{1B62EBB7-9D7B-444A-98AD-B03D7B7AFBAB}"/>
    <dgm:cxn modelId="{A2C86724-04D9-4D3D-BF8F-202A9C4DA7CE}" srcId="{93E9C69E-230C-4999-BACF-6715A6FD80CE}" destId="{3A55502B-40FB-4CA7-9076-E22FB883F947}" srcOrd="0" destOrd="0" parTransId="{A2CC0FDE-1FE3-4185-97A0-7CE1F0D42641}" sibTransId="{48AFA56A-3DA2-4544-8962-04147D9A2AA2}"/>
    <dgm:cxn modelId="{A3DAD763-0389-420C-841C-6F864970F086}" type="presOf" srcId="{93E9C69E-230C-4999-BACF-6715A6FD80CE}" destId="{885B679C-734A-4991-B5DB-72B66CEB0269}" srcOrd="0" destOrd="0" presId="urn:microsoft.com/office/officeart/2005/8/layout/hChevron3"/>
    <dgm:cxn modelId="{F04E8249-5661-4A42-B0A9-6A0F8749ED5B}" type="presOf" srcId="{A486CB3D-B3FE-4B8C-95CC-E06EB4FD2344}" destId="{A5BF4F16-6B71-4C8F-8CAF-DE5F935F2714}" srcOrd="0" destOrd="0" presId="urn:microsoft.com/office/officeart/2005/8/layout/hChevron3"/>
    <dgm:cxn modelId="{0ACA456A-791E-4DDF-89F7-01E5F6777EAE}" srcId="{93E9C69E-230C-4999-BACF-6715A6FD80CE}" destId="{DD170CF3-F6DC-42CB-9382-802BC0B8E7BF}" srcOrd="1" destOrd="0" parTransId="{121A4399-D184-4021-962A-0630BF886A6B}" sibTransId="{1433323B-2200-448E-BD04-34BBF1F45CE4}"/>
    <dgm:cxn modelId="{C267404E-1E6D-4609-B9B3-98F6F9234586}" srcId="{93E9C69E-230C-4999-BACF-6715A6FD80CE}" destId="{0F13A85B-0500-4F30-BEF9-E658D99B011F}" srcOrd="3" destOrd="0" parTransId="{5A52C406-54FD-4BDC-A532-FB7DCE8FC675}" sibTransId="{1A9005AF-9BB8-4133-9EF3-52652B1F33D5}"/>
    <dgm:cxn modelId="{773D9DA3-3D9A-4387-A74E-D90AC4F9158A}" type="presOf" srcId="{DD170CF3-F6DC-42CB-9382-802BC0B8E7BF}" destId="{DE7C983C-19F9-4C14-AE62-A6C7581CFEF8}" srcOrd="0" destOrd="0" presId="urn:microsoft.com/office/officeart/2005/8/layout/hChevron3"/>
    <dgm:cxn modelId="{FF7ED4B0-AB2F-4749-B9A4-7902876793F6}" type="presOf" srcId="{0F13A85B-0500-4F30-BEF9-E658D99B011F}" destId="{DA591F50-2251-4275-9E41-FF3A61422100}" srcOrd="0" destOrd="0" presId="urn:microsoft.com/office/officeart/2005/8/layout/hChevron3"/>
    <dgm:cxn modelId="{645A11BC-B484-416F-967F-459341C0CB7D}" type="presOf" srcId="{3A55502B-40FB-4CA7-9076-E22FB883F947}" destId="{B5A762C4-5B99-4F05-A8F2-DC1EB7830E49}" srcOrd="0" destOrd="0" presId="urn:microsoft.com/office/officeart/2005/8/layout/hChevron3"/>
    <dgm:cxn modelId="{795D42CB-C855-4191-AC49-81E0513EE532}" srcId="{93E9C69E-230C-4999-BACF-6715A6FD80CE}" destId="{A486CB3D-B3FE-4B8C-95CC-E06EB4FD2344}" srcOrd="2" destOrd="0" parTransId="{389B80D7-9BBE-44A3-B825-5C8EB6DADFB2}" sibTransId="{F14145E9-1C2E-48E7-A03F-695484BC53E1}"/>
    <dgm:cxn modelId="{66BC9DF7-27BE-41F5-A857-23B326325873}" type="presOf" srcId="{768E0FA6-7486-466C-82DF-E786BAF67C49}" destId="{4E8A7150-847A-4467-9C8B-7F10512FC702}" srcOrd="0" destOrd="0" presId="urn:microsoft.com/office/officeart/2005/8/layout/hChevron3"/>
    <dgm:cxn modelId="{F2A4492D-A0DF-4484-BB18-AC40BBC480D3}" type="presParOf" srcId="{885B679C-734A-4991-B5DB-72B66CEB0269}" destId="{B5A762C4-5B99-4F05-A8F2-DC1EB7830E49}" srcOrd="0" destOrd="0" presId="urn:microsoft.com/office/officeart/2005/8/layout/hChevron3"/>
    <dgm:cxn modelId="{488E25FC-D8B8-4100-A81D-1758640AF578}" type="presParOf" srcId="{885B679C-734A-4991-B5DB-72B66CEB0269}" destId="{AA404DCC-D6CC-4215-8054-7A661AEAF938}" srcOrd="1" destOrd="0" presId="urn:microsoft.com/office/officeart/2005/8/layout/hChevron3"/>
    <dgm:cxn modelId="{CCA6EFA3-A681-4228-9C48-D10E2AD72344}" type="presParOf" srcId="{885B679C-734A-4991-B5DB-72B66CEB0269}" destId="{DE7C983C-19F9-4C14-AE62-A6C7581CFEF8}" srcOrd="2" destOrd="0" presId="urn:microsoft.com/office/officeart/2005/8/layout/hChevron3"/>
    <dgm:cxn modelId="{64ACDC31-B05C-44F3-AFFC-60FED3F27884}" type="presParOf" srcId="{885B679C-734A-4991-B5DB-72B66CEB0269}" destId="{173F6F1D-1A85-40D1-A610-4F2BE7A23442}" srcOrd="3" destOrd="0" presId="urn:microsoft.com/office/officeart/2005/8/layout/hChevron3"/>
    <dgm:cxn modelId="{630F1184-7091-43E6-B32D-AF8414252B7B}" type="presParOf" srcId="{885B679C-734A-4991-B5DB-72B66CEB0269}" destId="{A5BF4F16-6B71-4C8F-8CAF-DE5F935F2714}" srcOrd="4" destOrd="0" presId="urn:microsoft.com/office/officeart/2005/8/layout/hChevron3"/>
    <dgm:cxn modelId="{78BEC76C-03DE-4E29-88DF-4D087EEE78D2}" type="presParOf" srcId="{885B679C-734A-4991-B5DB-72B66CEB0269}" destId="{E4F6BA42-C0E3-4EFD-9DF8-68B465F8CDAE}" srcOrd="5" destOrd="0" presId="urn:microsoft.com/office/officeart/2005/8/layout/hChevron3"/>
    <dgm:cxn modelId="{0E2DB4CA-6ACE-4511-AC53-9F93C6FC1077}" type="presParOf" srcId="{885B679C-734A-4991-B5DB-72B66CEB0269}" destId="{DA591F50-2251-4275-9E41-FF3A61422100}" srcOrd="6" destOrd="0" presId="urn:microsoft.com/office/officeart/2005/8/layout/hChevron3"/>
    <dgm:cxn modelId="{C54742C1-EA61-4239-9C92-5743101F9525}" type="presParOf" srcId="{885B679C-734A-4991-B5DB-72B66CEB0269}" destId="{56E2844A-F6C3-4D9F-B147-66A725CAB52E}" srcOrd="7" destOrd="0" presId="urn:microsoft.com/office/officeart/2005/8/layout/hChevron3"/>
    <dgm:cxn modelId="{EAAE0647-2632-4253-B88F-53A2D0B86CC0}" type="presParOf" srcId="{885B679C-734A-4991-B5DB-72B66CEB0269}" destId="{4E8A7150-847A-4467-9C8B-7F10512FC702}" srcOrd="8" destOrd="0" presId="urn:microsoft.com/office/officeart/2005/8/layout/hChevron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A762C4-5B99-4F05-A8F2-DC1EB7830E49}">
      <dsp:nvSpPr>
        <dsp:cNvPr id="0" name=""/>
        <dsp:cNvSpPr/>
      </dsp:nvSpPr>
      <dsp:spPr>
        <a:xfrm>
          <a:off x="713" y="377311"/>
          <a:ext cx="1390719" cy="556287"/>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n-CA" sz="1300" kern="1200"/>
            <a:t>Preparation</a:t>
          </a:r>
        </a:p>
      </dsp:txBody>
      <dsp:txXfrm>
        <a:off x="713" y="377311"/>
        <a:ext cx="1251647" cy="556287"/>
      </dsp:txXfrm>
    </dsp:sp>
    <dsp:sp modelId="{DE7C983C-19F9-4C14-AE62-A6C7581CFEF8}">
      <dsp:nvSpPr>
        <dsp:cNvPr id="0" name=""/>
        <dsp:cNvSpPr/>
      </dsp:nvSpPr>
      <dsp:spPr>
        <a:xfrm>
          <a:off x="1113289" y="377311"/>
          <a:ext cx="1390719" cy="556287"/>
        </a:xfrm>
        <a:prstGeom prst="chevron">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CA" sz="1300" kern="1200"/>
            <a:t>Opening Position</a:t>
          </a:r>
        </a:p>
      </dsp:txBody>
      <dsp:txXfrm>
        <a:off x="1391433" y="377311"/>
        <a:ext cx="834432" cy="556287"/>
      </dsp:txXfrm>
    </dsp:sp>
    <dsp:sp modelId="{A5BF4F16-6B71-4C8F-8CAF-DE5F935F2714}">
      <dsp:nvSpPr>
        <dsp:cNvPr id="0" name=""/>
        <dsp:cNvSpPr/>
      </dsp:nvSpPr>
      <dsp:spPr>
        <a:xfrm>
          <a:off x="2225865" y="377311"/>
          <a:ext cx="1390719" cy="556287"/>
        </a:xfrm>
        <a:prstGeom prst="chevron">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CA" sz="1300" kern="1200"/>
            <a:t>Bargaining</a:t>
          </a:r>
        </a:p>
      </dsp:txBody>
      <dsp:txXfrm>
        <a:off x="2504009" y="377311"/>
        <a:ext cx="834432" cy="556287"/>
      </dsp:txXfrm>
    </dsp:sp>
    <dsp:sp modelId="{DA591F50-2251-4275-9E41-FF3A61422100}">
      <dsp:nvSpPr>
        <dsp:cNvPr id="0" name=""/>
        <dsp:cNvSpPr/>
      </dsp:nvSpPr>
      <dsp:spPr>
        <a:xfrm>
          <a:off x="3338440" y="377311"/>
          <a:ext cx="1390719" cy="556287"/>
        </a:xfrm>
        <a:prstGeom prst="chevron">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CA" sz="1300" kern="1200"/>
            <a:t>Movement</a:t>
          </a:r>
        </a:p>
      </dsp:txBody>
      <dsp:txXfrm>
        <a:off x="3616584" y="377311"/>
        <a:ext cx="834432" cy="556287"/>
      </dsp:txXfrm>
    </dsp:sp>
    <dsp:sp modelId="{4E8A7150-847A-4467-9C8B-7F10512FC702}">
      <dsp:nvSpPr>
        <dsp:cNvPr id="0" name=""/>
        <dsp:cNvSpPr/>
      </dsp:nvSpPr>
      <dsp:spPr>
        <a:xfrm>
          <a:off x="4451016" y="377311"/>
          <a:ext cx="1390719" cy="556287"/>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CA" sz="1300" kern="1200"/>
            <a:t>Closing</a:t>
          </a:r>
        </a:p>
      </dsp:txBody>
      <dsp:txXfrm>
        <a:off x="4729160" y="377311"/>
        <a:ext cx="834432" cy="556287"/>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C0C56-5F7B-4C14-AC99-C3B203E21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Instructor Manual</Template>
  <TotalTime>1092</TotalTime>
  <Pages>66</Pages>
  <Words>15941</Words>
  <Characters>90869</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Global Courseware</Company>
  <LinksUpToDate>false</LinksUpToDate>
  <CharactersWithSpaces>106597</CharactersWithSpaces>
  <SharedDoc>false</SharedDoc>
  <HLinks>
    <vt:vector size="366" baseType="variant">
      <vt:variant>
        <vt:i4>1048624</vt:i4>
      </vt:variant>
      <vt:variant>
        <vt:i4>362</vt:i4>
      </vt:variant>
      <vt:variant>
        <vt:i4>0</vt:i4>
      </vt:variant>
      <vt:variant>
        <vt:i4>5</vt:i4>
      </vt:variant>
      <vt:variant>
        <vt:lpwstr/>
      </vt:variant>
      <vt:variant>
        <vt:lpwstr>_Toc282778706</vt:lpwstr>
      </vt:variant>
      <vt:variant>
        <vt:i4>1048624</vt:i4>
      </vt:variant>
      <vt:variant>
        <vt:i4>356</vt:i4>
      </vt:variant>
      <vt:variant>
        <vt:i4>0</vt:i4>
      </vt:variant>
      <vt:variant>
        <vt:i4>5</vt:i4>
      </vt:variant>
      <vt:variant>
        <vt:lpwstr/>
      </vt:variant>
      <vt:variant>
        <vt:lpwstr>_Toc282778705</vt:lpwstr>
      </vt:variant>
      <vt:variant>
        <vt:i4>1048624</vt:i4>
      </vt:variant>
      <vt:variant>
        <vt:i4>350</vt:i4>
      </vt:variant>
      <vt:variant>
        <vt:i4>0</vt:i4>
      </vt:variant>
      <vt:variant>
        <vt:i4>5</vt:i4>
      </vt:variant>
      <vt:variant>
        <vt:lpwstr/>
      </vt:variant>
      <vt:variant>
        <vt:lpwstr>_Toc282778704</vt:lpwstr>
      </vt:variant>
      <vt:variant>
        <vt:i4>1048624</vt:i4>
      </vt:variant>
      <vt:variant>
        <vt:i4>344</vt:i4>
      </vt:variant>
      <vt:variant>
        <vt:i4>0</vt:i4>
      </vt:variant>
      <vt:variant>
        <vt:i4>5</vt:i4>
      </vt:variant>
      <vt:variant>
        <vt:lpwstr/>
      </vt:variant>
      <vt:variant>
        <vt:lpwstr>_Toc282778703</vt:lpwstr>
      </vt:variant>
      <vt:variant>
        <vt:i4>1048624</vt:i4>
      </vt:variant>
      <vt:variant>
        <vt:i4>338</vt:i4>
      </vt:variant>
      <vt:variant>
        <vt:i4>0</vt:i4>
      </vt:variant>
      <vt:variant>
        <vt:i4>5</vt:i4>
      </vt:variant>
      <vt:variant>
        <vt:lpwstr/>
      </vt:variant>
      <vt:variant>
        <vt:lpwstr>_Toc282778702</vt:lpwstr>
      </vt:variant>
      <vt:variant>
        <vt:i4>1048624</vt:i4>
      </vt:variant>
      <vt:variant>
        <vt:i4>332</vt:i4>
      </vt:variant>
      <vt:variant>
        <vt:i4>0</vt:i4>
      </vt:variant>
      <vt:variant>
        <vt:i4>5</vt:i4>
      </vt:variant>
      <vt:variant>
        <vt:lpwstr/>
      </vt:variant>
      <vt:variant>
        <vt:lpwstr>_Toc282778701</vt:lpwstr>
      </vt:variant>
      <vt:variant>
        <vt:i4>1048624</vt:i4>
      </vt:variant>
      <vt:variant>
        <vt:i4>326</vt:i4>
      </vt:variant>
      <vt:variant>
        <vt:i4>0</vt:i4>
      </vt:variant>
      <vt:variant>
        <vt:i4>5</vt:i4>
      </vt:variant>
      <vt:variant>
        <vt:lpwstr/>
      </vt:variant>
      <vt:variant>
        <vt:lpwstr>_Toc282778700</vt:lpwstr>
      </vt:variant>
      <vt:variant>
        <vt:i4>1638449</vt:i4>
      </vt:variant>
      <vt:variant>
        <vt:i4>320</vt:i4>
      </vt:variant>
      <vt:variant>
        <vt:i4>0</vt:i4>
      </vt:variant>
      <vt:variant>
        <vt:i4>5</vt:i4>
      </vt:variant>
      <vt:variant>
        <vt:lpwstr/>
      </vt:variant>
      <vt:variant>
        <vt:lpwstr>_Toc282778699</vt:lpwstr>
      </vt:variant>
      <vt:variant>
        <vt:i4>1638449</vt:i4>
      </vt:variant>
      <vt:variant>
        <vt:i4>314</vt:i4>
      </vt:variant>
      <vt:variant>
        <vt:i4>0</vt:i4>
      </vt:variant>
      <vt:variant>
        <vt:i4>5</vt:i4>
      </vt:variant>
      <vt:variant>
        <vt:lpwstr/>
      </vt:variant>
      <vt:variant>
        <vt:lpwstr>_Toc282778698</vt:lpwstr>
      </vt:variant>
      <vt:variant>
        <vt:i4>1638449</vt:i4>
      </vt:variant>
      <vt:variant>
        <vt:i4>308</vt:i4>
      </vt:variant>
      <vt:variant>
        <vt:i4>0</vt:i4>
      </vt:variant>
      <vt:variant>
        <vt:i4>5</vt:i4>
      </vt:variant>
      <vt:variant>
        <vt:lpwstr/>
      </vt:variant>
      <vt:variant>
        <vt:lpwstr>_Toc282778697</vt:lpwstr>
      </vt:variant>
      <vt:variant>
        <vt:i4>1638449</vt:i4>
      </vt:variant>
      <vt:variant>
        <vt:i4>302</vt:i4>
      </vt:variant>
      <vt:variant>
        <vt:i4>0</vt:i4>
      </vt:variant>
      <vt:variant>
        <vt:i4>5</vt:i4>
      </vt:variant>
      <vt:variant>
        <vt:lpwstr/>
      </vt:variant>
      <vt:variant>
        <vt:lpwstr>_Toc282778696</vt:lpwstr>
      </vt:variant>
      <vt:variant>
        <vt:i4>1638449</vt:i4>
      </vt:variant>
      <vt:variant>
        <vt:i4>296</vt:i4>
      </vt:variant>
      <vt:variant>
        <vt:i4>0</vt:i4>
      </vt:variant>
      <vt:variant>
        <vt:i4>5</vt:i4>
      </vt:variant>
      <vt:variant>
        <vt:lpwstr/>
      </vt:variant>
      <vt:variant>
        <vt:lpwstr>_Toc282778695</vt:lpwstr>
      </vt:variant>
      <vt:variant>
        <vt:i4>1638449</vt:i4>
      </vt:variant>
      <vt:variant>
        <vt:i4>290</vt:i4>
      </vt:variant>
      <vt:variant>
        <vt:i4>0</vt:i4>
      </vt:variant>
      <vt:variant>
        <vt:i4>5</vt:i4>
      </vt:variant>
      <vt:variant>
        <vt:lpwstr/>
      </vt:variant>
      <vt:variant>
        <vt:lpwstr>_Toc282778694</vt:lpwstr>
      </vt:variant>
      <vt:variant>
        <vt:i4>1638449</vt:i4>
      </vt:variant>
      <vt:variant>
        <vt:i4>284</vt:i4>
      </vt:variant>
      <vt:variant>
        <vt:i4>0</vt:i4>
      </vt:variant>
      <vt:variant>
        <vt:i4>5</vt:i4>
      </vt:variant>
      <vt:variant>
        <vt:lpwstr/>
      </vt:variant>
      <vt:variant>
        <vt:lpwstr>_Toc282778693</vt:lpwstr>
      </vt:variant>
      <vt:variant>
        <vt:i4>1638449</vt:i4>
      </vt:variant>
      <vt:variant>
        <vt:i4>278</vt:i4>
      </vt:variant>
      <vt:variant>
        <vt:i4>0</vt:i4>
      </vt:variant>
      <vt:variant>
        <vt:i4>5</vt:i4>
      </vt:variant>
      <vt:variant>
        <vt:lpwstr/>
      </vt:variant>
      <vt:variant>
        <vt:lpwstr>_Toc282778692</vt:lpwstr>
      </vt:variant>
      <vt:variant>
        <vt:i4>1638449</vt:i4>
      </vt:variant>
      <vt:variant>
        <vt:i4>272</vt:i4>
      </vt:variant>
      <vt:variant>
        <vt:i4>0</vt:i4>
      </vt:variant>
      <vt:variant>
        <vt:i4>5</vt:i4>
      </vt:variant>
      <vt:variant>
        <vt:lpwstr/>
      </vt:variant>
      <vt:variant>
        <vt:lpwstr>_Toc282778691</vt:lpwstr>
      </vt:variant>
      <vt:variant>
        <vt:i4>1638449</vt:i4>
      </vt:variant>
      <vt:variant>
        <vt:i4>266</vt:i4>
      </vt:variant>
      <vt:variant>
        <vt:i4>0</vt:i4>
      </vt:variant>
      <vt:variant>
        <vt:i4>5</vt:i4>
      </vt:variant>
      <vt:variant>
        <vt:lpwstr/>
      </vt:variant>
      <vt:variant>
        <vt:lpwstr>_Toc282778690</vt:lpwstr>
      </vt:variant>
      <vt:variant>
        <vt:i4>1572913</vt:i4>
      </vt:variant>
      <vt:variant>
        <vt:i4>260</vt:i4>
      </vt:variant>
      <vt:variant>
        <vt:i4>0</vt:i4>
      </vt:variant>
      <vt:variant>
        <vt:i4>5</vt:i4>
      </vt:variant>
      <vt:variant>
        <vt:lpwstr/>
      </vt:variant>
      <vt:variant>
        <vt:lpwstr>_Toc282778689</vt:lpwstr>
      </vt:variant>
      <vt:variant>
        <vt:i4>1572913</vt:i4>
      </vt:variant>
      <vt:variant>
        <vt:i4>254</vt:i4>
      </vt:variant>
      <vt:variant>
        <vt:i4>0</vt:i4>
      </vt:variant>
      <vt:variant>
        <vt:i4>5</vt:i4>
      </vt:variant>
      <vt:variant>
        <vt:lpwstr/>
      </vt:variant>
      <vt:variant>
        <vt:lpwstr>_Toc282778688</vt:lpwstr>
      </vt:variant>
      <vt:variant>
        <vt:i4>1572913</vt:i4>
      </vt:variant>
      <vt:variant>
        <vt:i4>248</vt:i4>
      </vt:variant>
      <vt:variant>
        <vt:i4>0</vt:i4>
      </vt:variant>
      <vt:variant>
        <vt:i4>5</vt:i4>
      </vt:variant>
      <vt:variant>
        <vt:lpwstr/>
      </vt:variant>
      <vt:variant>
        <vt:lpwstr>_Toc282778687</vt:lpwstr>
      </vt:variant>
      <vt:variant>
        <vt:i4>1572913</vt:i4>
      </vt:variant>
      <vt:variant>
        <vt:i4>242</vt:i4>
      </vt:variant>
      <vt:variant>
        <vt:i4>0</vt:i4>
      </vt:variant>
      <vt:variant>
        <vt:i4>5</vt:i4>
      </vt:variant>
      <vt:variant>
        <vt:lpwstr/>
      </vt:variant>
      <vt:variant>
        <vt:lpwstr>_Toc282778686</vt:lpwstr>
      </vt:variant>
      <vt:variant>
        <vt:i4>1572913</vt:i4>
      </vt:variant>
      <vt:variant>
        <vt:i4>236</vt:i4>
      </vt:variant>
      <vt:variant>
        <vt:i4>0</vt:i4>
      </vt:variant>
      <vt:variant>
        <vt:i4>5</vt:i4>
      </vt:variant>
      <vt:variant>
        <vt:lpwstr/>
      </vt:variant>
      <vt:variant>
        <vt:lpwstr>_Toc282778685</vt:lpwstr>
      </vt:variant>
      <vt:variant>
        <vt:i4>1572913</vt:i4>
      </vt:variant>
      <vt:variant>
        <vt:i4>230</vt:i4>
      </vt:variant>
      <vt:variant>
        <vt:i4>0</vt:i4>
      </vt:variant>
      <vt:variant>
        <vt:i4>5</vt:i4>
      </vt:variant>
      <vt:variant>
        <vt:lpwstr/>
      </vt:variant>
      <vt:variant>
        <vt:lpwstr>_Toc282778684</vt:lpwstr>
      </vt:variant>
      <vt:variant>
        <vt:i4>1572913</vt:i4>
      </vt:variant>
      <vt:variant>
        <vt:i4>224</vt:i4>
      </vt:variant>
      <vt:variant>
        <vt:i4>0</vt:i4>
      </vt:variant>
      <vt:variant>
        <vt:i4>5</vt:i4>
      </vt:variant>
      <vt:variant>
        <vt:lpwstr/>
      </vt:variant>
      <vt:variant>
        <vt:lpwstr>_Toc282778683</vt:lpwstr>
      </vt:variant>
      <vt:variant>
        <vt:i4>1572913</vt:i4>
      </vt:variant>
      <vt:variant>
        <vt:i4>218</vt:i4>
      </vt:variant>
      <vt:variant>
        <vt:i4>0</vt:i4>
      </vt:variant>
      <vt:variant>
        <vt:i4>5</vt:i4>
      </vt:variant>
      <vt:variant>
        <vt:lpwstr/>
      </vt:variant>
      <vt:variant>
        <vt:lpwstr>_Toc282778682</vt:lpwstr>
      </vt:variant>
      <vt:variant>
        <vt:i4>1572913</vt:i4>
      </vt:variant>
      <vt:variant>
        <vt:i4>212</vt:i4>
      </vt:variant>
      <vt:variant>
        <vt:i4>0</vt:i4>
      </vt:variant>
      <vt:variant>
        <vt:i4>5</vt:i4>
      </vt:variant>
      <vt:variant>
        <vt:lpwstr/>
      </vt:variant>
      <vt:variant>
        <vt:lpwstr>_Toc282778681</vt:lpwstr>
      </vt:variant>
      <vt:variant>
        <vt:i4>1572913</vt:i4>
      </vt:variant>
      <vt:variant>
        <vt:i4>206</vt:i4>
      </vt:variant>
      <vt:variant>
        <vt:i4>0</vt:i4>
      </vt:variant>
      <vt:variant>
        <vt:i4>5</vt:i4>
      </vt:variant>
      <vt:variant>
        <vt:lpwstr/>
      </vt:variant>
      <vt:variant>
        <vt:lpwstr>_Toc282778680</vt:lpwstr>
      </vt:variant>
      <vt:variant>
        <vt:i4>1507377</vt:i4>
      </vt:variant>
      <vt:variant>
        <vt:i4>200</vt:i4>
      </vt:variant>
      <vt:variant>
        <vt:i4>0</vt:i4>
      </vt:variant>
      <vt:variant>
        <vt:i4>5</vt:i4>
      </vt:variant>
      <vt:variant>
        <vt:lpwstr/>
      </vt:variant>
      <vt:variant>
        <vt:lpwstr>_Toc282778679</vt:lpwstr>
      </vt:variant>
      <vt:variant>
        <vt:i4>1507377</vt:i4>
      </vt:variant>
      <vt:variant>
        <vt:i4>194</vt:i4>
      </vt:variant>
      <vt:variant>
        <vt:i4>0</vt:i4>
      </vt:variant>
      <vt:variant>
        <vt:i4>5</vt:i4>
      </vt:variant>
      <vt:variant>
        <vt:lpwstr/>
      </vt:variant>
      <vt:variant>
        <vt:lpwstr>_Toc282778678</vt:lpwstr>
      </vt:variant>
      <vt:variant>
        <vt:i4>1507377</vt:i4>
      </vt:variant>
      <vt:variant>
        <vt:i4>188</vt:i4>
      </vt:variant>
      <vt:variant>
        <vt:i4>0</vt:i4>
      </vt:variant>
      <vt:variant>
        <vt:i4>5</vt:i4>
      </vt:variant>
      <vt:variant>
        <vt:lpwstr/>
      </vt:variant>
      <vt:variant>
        <vt:lpwstr>_Toc282778677</vt:lpwstr>
      </vt:variant>
      <vt:variant>
        <vt:i4>1507377</vt:i4>
      </vt:variant>
      <vt:variant>
        <vt:i4>182</vt:i4>
      </vt:variant>
      <vt:variant>
        <vt:i4>0</vt:i4>
      </vt:variant>
      <vt:variant>
        <vt:i4>5</vt:i4>
      </vt:variant>
      <vt:variant>
        <vt:lpwstr/>
      </vt:variant>
      <vt:variant>
        <vt:lpwstr>_Toc282778676</vt:lpwstr>
      </vt:variant>
      <vt:variant>
        <vt:i4>1507377</vt:i4>
      </vt:variant>
      <vt:variant>
        <vt:i4>176</vt:i4>
      </vt:variant>
      <vt:variant>
        <vt:i4>0</vt:i4>
      </vt:variant>
      <vt:variant>
        <vt:i4>5</vt:i4>
      </vt:variant>
      <vt:variant>
        <vt:lpwstr/>
      </vt:variant>
      <vt:variant>
        <vt:lpwstr>_Toc282778675</vt:lpwstr>
      </vt:variant>
      <vt:variant>
        <vt:i4>1507377</vt:i4>
      </vt:variant>
      <vt:variant>
        <vt:i4>170</vt:i4>
      </vt:variant>
      <vt:variant>
        <vt:i4>0</vt:i4>
      </vt:variant>
      <vt:variant>
        <vt:i4>5</vt:i4>
      </vt:variant>
      <vt:variant>
        <vt:lpwstr/>
      </vt:variant>
      <vt:variant>
        <vt:lpwstr>_Toc282778674</vt:lpwstr>
      </vt:variant>
      <vt:variant>
        <vt:i4>1507377</vt:i4>
      </vt:variant>
      <vt:variant>
        <vt:i4>164</vt:i4>
      </vt:variant>
      <vt:variant>
        <vt:i4>0</vt:i4>
      </vt:variant>
      <vt:variant>
        <vt:i4>5</vt:i4>
      </vt:variant>
      <vt:variant>
        <vt:lpwstr/>
      </vt:variant>
      <vt:variant>
        <vt:lpwstr>_Toc282778673</vt:lpwstr>
      </vt:variant>
      <vt:variant>
        <vt:i4>1507377</vt:i4>
      </vt:variant>
      <vt:variant>
        <vt:i4>158</vt:i4>
      </vt:variant>
      <vt:variant>
        <vt:i4>0</vt:i4>
      </vt:variant>
      <vt:variant>
        <vt:i4>5</vt:i4>
      </vt:variant>
      <vt:variant>
        <vt:lpwstr/>
      </vt:variant>
      <vt:variant>
        <vt:lpwstr>_Toc282778672</vt:lpwstr>
      </vt:variant>
      <vt:variant>
        <vt:i4>1507377</vt:i4>
      </vt:variant>
      <vt:variant>
        <vt:i4>152</vt:i4>
      </vt:variant>
      <vt:variant>
        <vt:i4>0</vt:i4>
      </vt:variant>
      <vt:variant>
        <vt:i4>5</vt:i4>
      </vt:variant>
      <vt:variant>
        <vt:lpwstr/>
      </vt:variant>
      <vt:variant>
        <vt:lpwstr>_Toc282778671</vt:lpwstr>
      </vt:variant>
      <vt:variant>
        <vt:i4>1507377</vt:i4>
      </vt:variant>
      <vt:variant>
        <vt:i4>146</vt:i4>
      </vt:variant>
      <vt:variant>
        <vt:i4>0</vt:i4>
      </vt:variant>
      <vt:variant>
        <vt:i4>5</vt:i4>
      </vt:variant>
      <vt:variant>
        <vt:lpwstr/>
      </vt:variant>
      <vt:variant>
        <vt:lpwstr>_Toc282778670</vt:lpwstr>
      </vt:variant>
      <vt:variant>
        <vt:i4>1441841</vt:i4>
      </vt:variant>
      <vt:variant>
        <vt:i4>140</vt:i4>
      </vt:variant>
      <vt:variant>
        <vt:i4>0</vt:i4>
      </vt:variant>
      <vt:variant>
        <vt:i4>5</vt:i4>
      </vt:variant>
      <vt:variant>
        <vt:lpwstr/>
      </vt:variant>
      <vt:variant>
        <vt:lpwstr>_Toc282778669</vt:lpwstr>
      </vt:variant>
      <vt:variant>
        <vt:i4>1441841</vt:i4>
      </vt:variant>
      <vt:variant>
        <vt:i4>134</vt:i4>
      </vt:variant>
      <vt:variant>
        <vt:i4>0</vt:i4>
      </vt:variant>
      <vt:variant>
        <vt:i4>5</vt:i4>
      </vt:variant>
      <vt:variant>
        <vt:lpwstr/>
      </vt:variant>
      <vt:variant>
        <vt:lpwstr>_Toc282778668</vt:lpwstr>
      </vt:variant>
      <vt:variant>
        <vt:i4>1441841</vt:i4>
      </vt:variant>
      <vt:variant>
        <vt:i4>128</vt:i4>
      </vt:variant>
      <vt:variant>
        <vt:i4>0</vt:i4>
      </vt:variant>
      <vt:variant>
        <vt:i4>5</vt:i4>
      </vt:variant>
      <vt:variant>
        <vt:lpwstr/>
      </vt:variant>
      <vt:variant>
        <vt:lpwstr>_Toc282778667</vt:lpwstr>
      </vt:variant>
      <vt:variant>
        <vt:i4>1441841</vt:i4>
      </vt:variant>
      <vt:variant>
        <vt:i4>122</vt:i4>
      </vt:variant>
      <vt:variant>
        <vt:i4>0</vt:i4>
      </vt:variant>
      <vt:variant>
        <vt:i4>5</vt:i4>
      </vt:variant>
      <vt:variant>
        <vt:lpwstr/>
      </vt:variant>
      <vt:variant>
        <vt:lpwstr>_Toc282778666</vt:lpwstr>
      </vt:variant>
      <vt:variant>
        <vt:i4>1441841</vt:i4>
      </vt:variant>
      <vt:variant>
        <vt:i4>116</vt:i4>
      </vt:variant>
      <vt:variant>
        <vt:i4>0</vt:i4>
      </vt:variant>
      <vt:variant>
        <vt:i4>5</vt:i4>
      </vt:variant>
      <vt:variant>
        <vt:lpwstr/>
      </vt:variant>
      <vt:variant>
        <vt:lpwstr>_Toc282778665</vt:lpwstr>
      </vt:variant>
      <vt:variant>
        <vt:i4>1441841</vt:i4>
      </vt:variant>
      <vt:variant>
        <vt:i4>110</vt:i4>
      </vt:variant>
      <vt:variant>
        <vt:i4>0</vt:i4>
      </vt:variant>
      <vt:variant>
        <vt:i4>5</vt:i4>
      </vt:variant>
      <vt:variant>
        <vt:lpwstr/>
      </vt:variant>
      <vt:variant>
        <vt:lpwstr>_Toc282778664</vt:lpwstr>
      </vt:variant>
      <vt:variant>
        <vt:i4>1441841</vt:i4>
      </vt:variant>
      <vt:variant>
        <vt:i4>104</vt:i4>
      </vt:variant>
      <vt:variant>
        <vt:i4>0</vt:i4>
      </vt:variant>
      <vt:variant>
        <vt:i4>5</vt:i4>
      </vt:variant>
      <vt:variant>
        <vt:lpwstr/>
      </vt:variant>
      <vt:variant>
        <vt:lpwstr>_Toc282778663</vt:lpwstr>
      </vt:variant>
      <vt:variant>
        <vt:i4>1441841</vt:i4>
      </vt:variant>
      <vt:variant>
        <vt:i4>98</vt:i4>
      </vt:variant>
      <vt:variant>
        <vt:i4>0</vt:i4>
      </vt:variant>
      <vt:variant>
        <vt:i4>5</vt:i4>
      </vt:variant>
      <vt:variant>
        <vt:lpwstr/>
      </vt:variant>
      <vt:variant>
        <vt:lpwstr>_Toc282778662</vt:lpwstr>
      </vt:variant>
      <vt:variant>
        <vt:i4>1441841</vt:i4>
      </vt:variant>
      <vt:variant>
        <vt:i4>92</vt:i4>
      </vt:variant>
      <vt:variant>
        <vt:i4>0</vt:i4>
      </vt:variant>
      <vt:variant>
        <vt:i4>5</vt:i4>
      </vt:variant>
      <vt:variant>
        <vt:lpwstr/>
      </vt:variant>
      <vt:variant>
        <vt:lpwstr>_Toc282778661</vt:lpwstr>
      </vt:variant>
      <vt:variant>
        <vt:i4>1441841</vt:i4>
      </vt:variant>
      <vt:variant>
        <vt:i4>86</vt:i4>
      </vt:variant>
      <vt:variant>
        <vt:i4>0</vt:i4>
      </vt:variant>
      <vt:variant>
        <vt:i4>5</vt:i4>
      </vt:variant>
      <vt:variant>
        <vt:lpwstr/>
      </vt:variant>
      <vt:variant>
        <vt:lpwstr>_Toc282778660</vt:lpwstr>
      </vt:variant>
      <vt:variant>
        <vt:i4>1376305</vt:i4>
      </vt:variant>
      <vt:variant>
        <vt:i4>80</vt:i4>
      </vt:variant>
      <vt:variant>
        <vt:i4>0</vt:i4>
      </vt:variant>
      <vt:variant>
        <vt:i4>5</vt:i4>
      </vt:variant>
      <vt:variant>
        <vt:lpwstr/>
      </vt:variant>
      <vt:variant>
        <vt:lpwstr>_Toc282778659</vt:lpwstr>
      </vt:variant>
      <vt:variant>
        <vt:i4>1376305</vt:i4>
      </vt:variant>
      <vt:variant>
        <vt:i4>74</vt:i4>
      </vt:variant>
      <vt:variant>
        <vt:i4>0</vt:i4>
      </vt:variant>
      <vt:variant>
        <vt:i4>5</vt:i4>
      </vt:variant>
      <vt:variant>
        <vt:lpwstr/>
      </vt:variant>
      <vt:variant>
        <vt:lpwstr>_Toc282778658</vt:lpwstr>
      </vt:variant>
      <vt:variant>
        <vt:i4>1376305</vt:i4>
      </vt:variant>
      <vt:variant>
        <vt:i4>68</vt:i4>
      </vt:variant>
      <vt:variant>
        <vt:i4>0</vt:i4>
      </vt:variant>
      <vt:variant>
        <vt:i4>5</vt:i4>
      </vt:variant>
      <vt:variant>
        <vt:lpwstr/>
      </vt:variant>
      <vt:variant>
        <vt:lpwstr>_Toc282778657</vt:lpwstr>
      </vt:variant>
      <vt:variant>
        <vt:i4>1376305</vt:i4>
      </vt:variant>
      <vt:variant>
        <vt:i4>62</vt:i4>
      </vt:variant>
      <vt:variant>
        <vt:i4>0</vt:i4>
      </vt:variant>
      <vt:variant>
        <vt:i4>5</vt:i4>
      </vt:variant>
      <vt:variant>
        <vt:lpwstr/>
      </vt:variant>
      <vt:variant>
        <vt:lpwstr>_Toc282778656</vt:lpwstr>
      </vt:variant>
      <vt:variant>
        <vt:i4>1376305</vt:i4>
      </vt:variant>
      <vt:variant>
        <vt:i4>56</vt:i4>
      </vt:variant>
      <vt:variant>
        <vt:i4>0</vt:i4>
      </vt:variant>
      <vt:variant>
        <vt:i4>5</vt:i4>
      </vt:variant>
      <vt:variant>
        <vt:lpwstr/>
      </vt:variant>
      <vt:variant>
        <vt:lpwstr>_Toc282778655</vt:lpwstr>
      </vt:variant>
      <vt:variant>
        <vt:i4>1376305</vt:i4>
      </vt:variant>
      <vt:variant>
        <vt:i4>50</vt:i4>
      </vt:variant>
      <vt:variant>
        <vt:i4>0</vt:i4>
      </vt:variant>
      <vt:variant>
        <vt:i4>5</vt:i4>
      </vt:variant>
      <vt:variant>
        <vt:lpwstr/>
      </vt:variant>
      <vt:variant>
        <vt:lpwstr>_Toc282778654</vt:lpwstr>
      </vt:variant>
      <vt:variant>
        <vt:i4>1376305</vt:i4>
      </vt:variant>
      <vt:variant>
        <vt:i4>44</vt:i4>
      </vt:variant>
      <vt:variant>
        <vt:i4>0</vt:i4>
      </vt:variant>
      <vt:variant>
        <vt:i4>5</vt:i4>
      </vt:variant>
      <vt:variant>
        <vt:lpwstr/>
      </vt:variant>
      <vt:variant>
        <vt:lpwstr>_Toc282778653</vt:lpwstr>
      </vt:variant>
      <vt:variant>
        <vt:i4>1376305</vt:i4>
      </vt:variant>
      <vt:variant>
        <vt:i4>38</vt:i4>
      </vt:variant>
      <vt:variant>
        <vt:i4>0</vt:i4>
      </vt:variant>
      <vt:variant>
        <vt:i4>5</vt:i4>
      </vt:variant>
      <vt:variant>
        <vt:lpwstr/>
      </vt:variant>
      <vt:variant>
        <vt:lpwstr>_Toc282778652</vt:lpwstr>
      </vt:variant>
      <vt:variant>
        <vt:i4>1376305</vt:i4>
      </vt:variant>
      <vt:variant>
        <vt:i4>32</vt:i4>
      </vt:variant>
      <vt:variant>
        <vt:i4>0</vt:i4>
      </vt:variant>
      <vt:variant>
        <vt:i4>5</vt:i4>
      </vt:variant>
      <vt:variant>
        <vt:lpwstr/>
      </vt:variant>
      <vt:variant>
        <vt:lpwstr>_Toc282778651</vt:lpwstr>
      </vt:variant>
      <vt:variant>
        <vt:i4>1376305</vt:i4>
      </vt:variant>
      <vt:variant>
        <vt:i4>26</vt:i4>
      </vt:variant>
      <vt:variant>
        <vt:i4>0</vt:i4>
      </vt:variant>
      <vt:variant>
        <vt:i4>5</vt:i4>
      </vt:variant>
      <vt:variant>
        <vt:lpwstr/>
      </vt:variant>
      <vt:variant>
        <vt:lpwstr>_Toc282778650</vt:lpwstr>
      </vt:variant>
      <vt:variant>
        <vt:i4>1310769</vt:i4>
      </vt:variant>
      <vt:variant>
        <vt:i4>20</vt:i4>
      </vt:variant>
      <vt:variant>
        <vt:i4>0</vt:i4>
      </vt:variant>
      <vt:variant>
        <vt:i4>5</vt:i4>
      </vt:variant>
      <vt:variant>
        <vt:lpwstr/>
      </vt:variant>
      <vt:variant>
        <vt:lpwstr>_Toc282778649</vt:lpwstr>
      </vt:variant>
      <vt:variant>
        <vt:i4>1310769</vt:i4>
      </vt:variant>
      <vt:variant>
        <vt:i4>14</vt:i4>
      </vt:variant>
      <vt:variant>
        <vt:i4>0</vt:i4>
      </vt:variant>
      <vt:variant>
        <vt:i4>5</vt:i4>
      </vt:variant>
      <vt:variant>
        <vt:lpwstr/>
      </vt:variant>
      <vt:variant>
        <vt:lpwstr>_Toc282778648</vt:lpwstr>
      </vt:variant>
      <vt:variant>
        <vt:i4>1310769</vt:i4>
      </vt:variant>
      <vt:variant>
        <vt:i4>8</vt:i4>
      </vt:variant>
      <vt:variant>
        <vt:i4>0</vt:i4>
      </vt:variant>
      <vt:variant>
        <vt:i4>5</vt:i4>
      </vt:variant>
      <vt:variant>
        <vt:lpwstr/>
      </vt:variant>
      <vt:variant>
        <vt:lpwstr>_Toc282778647</vt:lpwstr>
      </vt:variant>
      <vt:variant>
        <vt:i4>1310769</vt:i4>
      </vt:variant>
      <vt:variant>
        <vt:i4>2</vt:i4>
      </vt:variant>
      <vt:variant>
        <vt:i4>0</vt:i4>
      </vt:variant>
      <vt:variant>
        <vt:i4>5</vt:i4>
      </vt:variant>
      <vt:variant>
        <vt:lpwstr/>
      </vt:variant>
      <vt:variant>
        <vt:lpwstr>_Toc282778646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Jackson</dc:creator>
  <cp:lastModifiedBy>Bert Robinson</cp:lastModifiedBy>
  <cp:revision>25</cp:revision>
  <cp:lastPrinted>2009-08-12T11:50:00Z</cp:lastPrinted>
  <dcterms:created xsi:type="dcterms:W3CDTF">2011-08-16T14:57:00Z</dcterms:created>
  <dcterms:modified xsi:type="dcterms:W3CDTF">2019-04-11T11:35:00Z</dcterms:modified>
</cp:coreProperties>
</file>